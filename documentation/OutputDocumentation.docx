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16cid w16 w16cex w16sdtdh wp14">
  <w:body>
    <w:sdt>
      <w:sdtPr>
        <w:id w:val="-1627689560"/>
        <w:docPartObj>
          <w:docPartGallery w:val="Cover Pages"/>
          <w:docPartUnique/>
        </w:docPartObj>
      </w:sdtPr>
      <w:sdtContent>
        <w:p w14:paraId="5ABFD933" w14:textId="77777777" w:rsidR="00390F0B" w:rsidRDefault="00F95165">
          <w:pPr>
            <w:rPr>
              <w:rFonts w:eastAsiaTheme="majorEastAsia"/>
              <w:b/>
              <w:bCs/>
              <w:color w:themeColor="accent5" w:themeShade="BF" w:val="31849B"/>
            </w:rPr>
          </w:pPr>
          <w:r>
            <w:rPr>
              <w:noProof/>
            </w:rPr>
            <mc:AlternateContent>
              <mc:Choice Requires="wps">
                <w:drawing>
                  <wp:anchor allowOverlap="1" behindDoc="0" distB="0" distL="114300" distR="114300" distT="0" layoutInCell="1" locked="0" relativeHeight="251658752" simplePos="0" wp14:anchorId="6AB57365" wp14:editId="4E18DF54">
                    <wp:simplePos x="0" y="0"/>
                    <wp:positionH relativeFrom="column">
                      <wp:posOffset>-167640</wp:posOffset>
                    </wp:positionH>
                    <wp:positionV relativeFrom="paragraph">
                      <wp:posOffset>259080</wp:posOffset>
                    </wp:positionV>
                    <wp:extent cx="6159500" cy="9337040"/>
                    <wp:effectExtent b="0" l="0" r="0" t="0"/>
                    <wp:wrapNone/>
                    <wp:docPr id="4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933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themeColor="accent5" w:themeShade="BF" w:val="31849B"/>
                                    <w:sz w:val="72"/>
                                    <w:szCs w:val="72"/>
                                  </w:rPr>
                                  <w:alias w:val="Title"/>
                                  <w:id w:val="-1974903204"/>
                                  <w:dataBinding w:prefixMappings="xmlns:ns0='http://schemas.openxmlformats.org/package/2006/metadata/core-properties' xmlns:ns1='http://purl.org/dc/elements/1.1/'" w:storeItemID="{6C3C8BC8-F283-45AE-878A-BAB7291924A1}" w:xpath="/ns0:coreProperties[1]/ns1:title[1]"/>
                                  <w:text/>
                                </w:sdtPr>
                                <w:sdtContent>
                                  <w:p w14:paraId="163D5C88" w14:textId="77777777" w:rsidP="00390F0B" w:rsidR="00390F0B" w:rsidRDefault="006F5898" w:rsidRPr="00390F0B">
                                    <w:pPr>
                                      <w:jc w:val="right"/>
                                      <w:rPr>
                                        <w:b/>
                                        <w:bCs/>
                                        <w:color w:themeColor="accent5" w:themeShade="BF" w:val="31849B"/>
                                        <w:sz w:val="72"/>
                                        <w:szCs w:val="72"/>
                                      </w:rPr>
                                    </w:pPr>
                                    <w:r>
                                      <w:rPr>
                                        <w:b/>
                                        <w:bCs/>
                                        <w:color w:themeColor="accent5" w:themeShade="BF" w:val="31849B"/>
                                        <w:sz w:val="72"/>
                                        <w:szCs w:val="72"/>
                                      </w:rPr>
                                      <w:t>T I T L E</w:t>
                                    </w:r>
                                  </w:p>
                                </w:sdtContent>
                              </w:sdt>
                              <w:sdt>
                                <w:sdtPr>
                                  <w:rPr>
                                    <w:b/>
                                    <w:bCs/>
                                    <w:color w:themeColor="accent6" w:themeShade="BF" w:val="E36C0A"/>
                                    <w:sz w:val="40"/>
                                    <w:szCs w:val="40"/>
                                  </w:rPr>
                                  <w:alias w:val="Subtitle"/>
                                  <w:id w:val="1349918800"/>
                                  <w:dataBinding w:prefixMappings="xmlns:ns0='http://schemas.openxmlformats.org/package/2006/metadata/core-properties' xmlns:ns1='http://purl.org/dc/elements/1.1/'" w:storeItemID="{6C3C8BC8-F283-45AE-878A-BAB7291924A1}" w:xpath="/ns0:coreProperties[1]/ns1:subject[1]"/>
                                  <w:text/>
                                </w:sdtPr>
                                <w:sdtContent>
                                  <w:p w14:paraId="4B139AF5" w14:textId="77777777" w:rsidP="00390F0B" w:rsidR="00390F0B" w:rsidRDefault="006F5898" w:rsidRPr="00390F0B">
                                    <w:pPr>
                                      <w:jc w:val="right"/>
                                      <w:rPr>
                                        <w:b/>
                                        <w:bCs/>
                                        <w:color w:themeColor="accent6" w:themeShade="BF" w:val="E36C0A"/>
                                        <w:sz w:val="40"/>
                                        <w:szCs w:val="40"/>
                                      </w:rPr>
                                    </w:pPr>
                                    <w:r>
                                      <w:rPr>
                                        <w:b/>
                                        <w:bCs/>
                                        <w:color w:themeColor="accent6" w:themeShade="BF" w:val="E36C0A"/>
                                        <w:sz w:val="40"/>
                                        <w:szCs w:val="40"/>
                                      </w:rPr>
                                      <w:t>Subtitle</w:t>
                                    </w:r>
                                  </w:p>
                                </w:sdtContent>
                              </w:sdt>
                              <w:p w14:paraId="4A2C82C5" w14:textId="77777777" w:rsidP="00390F0B" w:rsidR="00390F0B" w:rsidRDefault="00566DBC" w:rsidRPr="00390F0B">
                                <w:pPr>
                                  <w:jc w:val="right"/>
                                  <w:rPr>
                                    <w:bCs/>
                                    <w:color w:themeColor="text1" w:val="000000"/>
                                    <w:sz w:val="32"/>
                                    <w:szCs w:val="32"/>
                                  </w:rPr>
                                </w:pPr>
                                <w:r>
                                  <w:rPr>
                                    <w:bCs/>
                                    <w:color w:themeColor="text1" w:val="000000"/>
                                    <w:sz w:val="32"/>
                                    <w:szCs w:val="32"/>
                                  </w:rPr>
                                  <w:t>CR/IR</w:t>
                                </w:r>
                                <w:r w:rsidR="003652F8">
                                  <w:rPr>
                                    <w:bCs/>
                                    <w:color w:themeColor="text1" w:val="000000"/>
                                    <w:sz w:val="32"/>
                                    <w:szCs w:val="32"/>
                                  </w:rPr>
                                  <w:t>/MR</w:t>
                                </w:r>
                                <w:r>
                                  <w:rPr>
                                    <w:bCs/>
                                    <w:color w:themeColor="text1" w:val="000000"/>
                                    <w:sz w:val="32"/>
                                    <w:szCs w:val="32"/>
                                  </w:rPr>
                                  <w:t xml:space="preserve"> </w:t>
                                </w:r>
                                <w:r w:rsidR="00213112">
                                  <w:rPr>
                                    <w:bCs/>
                                    <w:color w:themeColor="text1" w:val="000000"/>
                                    <w:sz w:val="32"/>
                                    <w:szCs w:val="32"/>
                                  </w:rPr>
                                  <w:t>[</w:t>
                                </w:r>
                                <w:proofErr w:type="spellStart"/>
                                <w:r>
                                  <w:rPr>
                                    <w:bCs/>
                                    <w:color w:themeColor="text1" w:val="000000"/>
                                    <w:sz w:val="32"/>
                                    <w:szCs w:val="32"/>
                                  </w:rPr>
                                  <w:t>xxxxx</w:t>
                                </w:r>
                                <w:proofErr w:type="spellEnd"/>
                                <w:r w:rsidR="00213112">
                                  <w:rPr>
                                    <w:bCs/>
                                    <w:color w:themeColor="text1" w:val="000000"/>
                                    <w:sz w:val="32"/>
                                    <w:szCs w:val="32"/>
                                  </w:rPr>
                                  <w:t>]</w:t>
                                </w:r>
                              </w:p>
                              <w:p w14:paraId="28A18A46" w14:textId="77777777" w:rsidP="00390F0B" w:rsidR="00390F0B" w:rsidRDefault="00390F0B">
                                <w:r>
                                  <w:br w:type="page"/>
                                </w:r>
                              </w:p>
                              <w:p w14:paraId="58425693" w14:textId="77777777" w:rsidP="00390F0B" w:rsidR="007D57F4" w:rsidRDefault="007D57F4"/>
                              <w:p w14:paraId="0400399F" w14:textId="77777777" w:rsidP="00390F0B" w:rsidR="007D57F4" w:rsidRDefault="007D57F4"/>
                              <w:p w14:paraId="17AF31AD" w14:textId="77777777" w:rsidP="00390F0B" w:rsidR="007D57F4" w:rsidRDefault="007D57F4"/>
                              <w:p w14:paraId="37117411" w14:textId="77777777" w:rsidP="00390F0B" w:rsidR="007D57F4" w:rsidRDefault="007D57F4"/>
                              <w:p w14:paraId="339E8F30" w14:textId="77777777" w:rsidP="00390F0B" w:rsidR="007D57F4" w:rsidRDefault="007D57F4"/>
                              <w:p w14:paraId="64E7E433" w14:textId="77777777" w:rsidP="00390F0B" w:rsidR="007D57F4" w:rsidRDefault="007D57F4"/>
                              <w:p w14:paraId="2F2A6879" w14:textId="77777777" w:rsidP="00390F0B" w:rsidR="007D57F4" w:rsidRDefault="007D57F4"/>
                              <w:p w14:paraId="08F6ABAC" w14:textId="77777777" w:rsidP="00390F0B" w:rsidR="007D57F4" w:rsidRDefault="007D57F4"/>
                              <w:p w14:paraId="7A24A46C" w14:textId="77777777" w:rsidP="00390F0B" w:rsidR="007D57F4" w:rsidRDefault="007D57F4"/>
                              <w:p w14:paraId="6AC4B340" w14:textId="77777777" w:rsidP="00390F0B" w:rsidR="007D57F4" w:rsidRDefault="007D57F4"/>
                              <w:p w14:paraId="171D8D5F" w14:textId="77777777" w:rsidP="00390F0B" w:rsidR="00390F0B" w:rsidRDefault="00390F0B"/>
                              <w:p w14:paraId="63C5375F" w14:textId="77777777" w:rsidP="00390F0B" w:rsidR="00390F0B" w:rsidRDefault="00390F0B"/>
                              <w:p w14:paraId="1FEA2AC1" w14:textId="05C2EE17" w:rsidP="00390F0B" w:rsidR="00390F0B" w:rsidRDefault="00463051">
                                <w:pPr>
                                  <w:rPr>
                                    <w:sz w:val="36"/>
                                    <w:szCs w:val="36"/>
                                  </w:rPr>
                                </w:pPr>
                                <w:r w:rsidRPr="00463051">
                                  <w:rPr>
                                    <w:sz w:val="36"/>
                                    <w:szCs w:val="36"/>
                                  </w:rPr>
                                  <w:t>System Integration Test Documentation</w:t>
                                </w:r>
                              </w:p>
                              <w:p w14:paraId="6ECFD778" w14:textId="1DDDCDE6" w:rsidP="002A0456" w:rsidR="005517E9" w:rsidRDefault="00ED1FF5" w:rsidRPr="005517E9">
                                <w:pPr>
                                  <w:ind w:hanging="2880" w:left="2880"/>
                                  <w:rPr>
                                    <w:bCs/>
                                    <w:color w:val="FF0000"/>
                                    <w:sz w:val="24"/>
                                    <w:szCs w:val="24"/>
                                  </w:rPr>
                                </w:pPr>
                                <w:r w:rsidRPr="00566DBC">
                                  <w:rPr>
                                    <w:bCs/>
                                    <w:color w:themeColor="text1" w:val="000000"/>
                                    <w:sz w:val="24"/>
                                    <w:szCs w:val="24"/>
                                  </w:rPr>
                                  <w:t>Prepared by</w:t>
                                </w:r>
                                <w:r>
                                  <w:rPr>
                                    <w:bCs/>
                                    <w:color w:themeColor="text1" w:val="000000"/>
                                    <w:sz w:val="24"/>
                                    <w:szCs w:val="24"/>
                                  </w:rPr>
                                  <w:t xml:space="preserve"> </w:t>
                                </w:r>
                                <w:proofErr w:type="spellStart"/>
                                <w:r>
                                  <w:rPr>
                                    <w:bCs/>
                                    <w:color w:themeColor="text1" w:val="000000"/>
                                    <w:sz w:val="24"/>
                                    <w:szCs w:val="24"/>
                                  </w:rPr>
                                  <w:t>Kelompok</w:t>
                                </w:r>
                                <w:proofErr w:type="spellEnd"/>
                                <w:r>
                                  <w:rPr>
                                    <w:bCs/>
                                    <w:color w:themeColor="text1" w:val="000000"/>
                                    <w:sz w:val="24"/>
                                    <w:szCs w:val="24"/>
                                  </w:rPr>
                                  <w:t xml:space="preserve"> </w:t>
                                </w:r>
                                <w:r w:rsidR="00E6679A">
                                  <w:rPr>
                                    <w:bCs/>
                                    <w:color w:themeColor="text1" w:val="000000"/>
                                    <w:sz w:val="24"/>
                                    <w:szCs w:val="24"/>
                                  </w:rPr>
                                  <w:t>TSA</w:t>
                                </w:r>
                                <w:r>
                                  <w:rPr>
                                    <w:bCs/>
                                    <w:color w:themeColor="text1" w:val="000000"/>
                                    <w:sz w:val="24"/>
                                    <w:szCs w:val="24"/>
                                  </w:rPr>
                                  <w:t xml:space="preserve"> </w:t>
                                </w:r>
                                <w:r w:rsidR="0009215D">
                                  <w:rPr>
                                    <w:bCs/>
                                    <w:color w:themeColor="text1" w:val="000000"/>
                                    <w:sz w:val="24"/>
                                    <w:szCs w:val="24"/>
                                  </w:rPr>
                                  <w:t>–</w:t>
                                </w:r>
                                <w:r>
                                  <w:rPr>
                                    <w:bCs/>
                                    <w:color w:themeColor="text1" w:val="000000"/>
                                    <w:sz w:val="24"/>
                                    <w:szCs w:val="24"/>
                                  </w:rPr>
                                  <w:t xml:space="preserve"> </w:t>
                                </w:r>
                                <w:r w:rsidR="00FA42E9">
                                  <w:rPr>
                                    <w:bCs/>
                                    <w:color w:themeColor="text1" w:val="000000"/>
                                    <w:sz w:val="24"/>
                                    <w:szCs w:val="24"/>
                                  </w:rPr>
                                  <w:t>Riska Amelia dan Fahmi Afianto</w:t>
                                </w:r>
                              </w:p>
                              <w:p w14:paraId="368A1719" w14:textId="77777777" w:rsidP="00566DBC" w:rsidR="005517E9" w:rsidRDefault="005517E9">
                                <w:pPr>
                                  <w:ind w:hanging="2880" w:left="2880"/>
                                  <w:rPr>
                                    <w:bCs/>
                                    <w:color w:themeColor="text1" w:val="000000"/>
                                    <w:sz w:val="24"/>
                                    <w:szCs w:val="24"/>
                                  </w:rPr>
                                </w:pPr>
                              </w:p>
                              <w:p w14:paraId="6AA4E156" w14:textId="77777777" w:rsidP="005517E9" w:rsidR="005517E9" w:rsidRDefault="005517E9">
                                <w:r>
                                  <w:t>[Date]</w:t>
                                </w:r>
                              </w:p>
                              <w:p w14:paraId="5265967A" w14:textId="77777777" w:rsidP="00566DBC" w:rsidR="005517E9" w:rsidRDefault="005517E9" w:rsidRPr="005517E9">
                                <w:pPr>
                                  <w:ind w:hanging="2880" w:left="2880"/>
                                  <w:rPr>
                                    <w:bCs/>
                                    <w:color w:themeColor="text1" w:val="000000"/>
                                    <w:sz w:val="24"/>
                                    <w:szCs w:val="24"/>
                                  </w:rPr>
                                </w:pPr>
                              </w:p>
                              <w:p w14:paraId="1E4AB84A" w14:textId="77777777" w:rsidP="00390F0B" w:rsidR="00390F0B" w:rsidRDefault="00390F0B"/>
                              <w:p w14:paraId="338CACED" w14:textId="77777777" w:rsidP="00390F0B" w:rsidR="007D57F4" w:rsidRDefault="007D57F4"/>
                              <w:p w14:paraId="36D2C2DC" w14:textId="77777777" w:rsidP="00390F0B" w:rsidR="007D57F4" w:rsidRDefault="007D57F4"/>
                              <w:p w14:paraId="4E8A45B1" w14:textId="77777777" w:rsidP="00390F0B" w:rsidR="007D57F4" w:rsidRDefault="007D57F4"/>
                              <w:p w14:paraId="29A073FD" w14:textId="77777777" w:rsidP="00390F0B" w:rsidR="00390F0B" w:rsidRDefault="00390F0B">
                                <w:r w:rsidRPr="001F2984">
                                  <w:rPr>
                                    <w:noProof/>
                                  </w:rPr>
                                  <w:drawing>
                                    <wp:inline distB="0" distL="0" distR="0" distT="0" wp14:anchorId="31C38E49" wp14:editId="363646BC">
                                      <wp:extent cx="1153946" cy="426720"/>
                                      <wp:effectExtent b="0" l="0" r="0" t="0"/>
                                      <wp:docPr id="2" name="Picture 5"/>
                                      <wp:cNvGraphicFramePr>
                                        <a:graphicFrameLocks noChangeAspect="1"/>
                                      </wp:cNvGraphicFramePr>
                                      <a:graphic>
                                        <a:graphicData uri="http://schemas.openxmlformats.org/drawingml/2006/picture">
                                          <pic:pic xmlns:pic="http://schemas.openxmlformats.org/drawingml/2006/picture">
                                            <pic:nvPicPr>
                                              <pic:cNvPr id="0" name="Picture 5"/>
                                              <pic:cNvPicPr>
                                                <a:picLocks noChangeArrowheads="1" noChangeAspect="1"/>
                                              </pic:cNvPicPr>
                                            </pic:nvPicPr>
                                            <pic:blipFill>
                                              <a:blip r:embed="rId8"/>
                                              <a:srcRect l="3709"/>
                                              <a:stretch>
                                                <a:fillRect/>
                                              </a:stretch>
                                            </pic:blipFill>
                                            <pic:spPr bwMode="auto">
                                              <a:xfrm>
                                                <a:off x="0" y="0"/>
                                                <a:ext cx="1170711" cy="432920"/>
                                              </a:xfrm>
                                              <a:prstGeom prst="rect">
                                                <a:avLst/>
                                              </a:prstGeom>
                                              <a:noFill/>
                                            </pic:spPr>
                                          </pic:pic>
                                        </a:graphicData>
                                      </a:graphic>
                                    </wp:inline>
                                  </w:drawing>
                                </w:r>
                              </w:p>
                              <w:p w14:paraId="0B8E7ED7" w14:textId="77777777" w:rsidP="00390F0B" w:rsidR="00390F0B" w:rsidRDefault="00390F0B" w:rsidRPr="00390F0B">
                                <w:pPr>
                                  <w:rPr>
                                    <w:color w:themeColor="background1" w:themeShade="80" w:val="808080"/>
                                  </w:rPr>
                                </w:pPr>
                                <w:r w:rsidRPr="00390F0B">
                                  <w:rPr>
                                    <w:color w:themeColor="background1" w:themeShade="80" w:val="808080"/>
                                  </w:rPr>
                                  <w:t>COPYRIGHT NOTICE</w:t>
                                </w:r>
                              </w:p>
                              <w:p w14:paraId="74A4ADFB" w14:textId="3781AE2B" w:rsidP="00390F0B" w:rsidR="00390F0B" w:rsidRDefault="00E6679A" w:rsidRPr="00390F0B">
                                <w:pPr>
                                  <w:rPr>
                                    <w:b/>
                                    <w:color w:themeColor="background1" w:themeShade="80" w:val="808080"/>
                                  </w:rPr>
                                </w:pPr>
                                <w:r w:rsidRPr="00E6679A">
                                  <w:rPr>
                                    <w:b/>
                                    <w:color w:themeColor="background1" w:themeShade="80" w:val="808080"/>
                                  </w:rPr>
                                  <w:t>Copyright © (2023) by BNI-APS</w:t>
                                </w:r>
                              </w:p>
                              <w:p w14:paraId="6CB37902" w14:textId="46C89935" w:rsidR="00390F0B" w:rsidRDefault="00E6679A" w:rsidRPr="00390F0B">
                                <w:pPr>
                                  <w:rPr>
                                    <w:b/>
                                    <w:bCs/>
                                    <w:color w:themeColor="background1" w:themeShade="80" w:val="808080"/>
                                    <w:sz w:val="16"/>
                                    <w:szCs w:val="16"/>
                                  </w:rPr>
                                </w:pPr>
                                <w:r w:rsidRPr="00E6679A">
                                  <w:rPr>
                                    <w:color w:themeColor="background1" w:themeShade="80" w:val="808080"/>
                                    <w:sz w:val="16"/>
                                    <w:szCs w:val="16"/>
                                  </w:rPr>
                                  <w:t>All right reserved. This material is confidential and proprietary to BNI-APS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BNI-APS</w:t>
                                </w:r>
                                <w:r w:rsidR="00390F0B" w:rsidRPr="00390F0B">
                                  <w:rPr>
                                    <w:color w:themeColor="background1" w:themeShade="80" w:val="808080"/>
                                    <w:sz w:val="16"/>
                                    <w:szCs w:val="16"/>
                                  </w:rPr>
                                  <w:t>.</w:t>
                                </w:r>
                              </w:p>
                            </w:txbxContent>
                          </wps:txbx>
                          <wps:bodyPr anchor="b"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Rectangle 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TyOY2wEAAJgDAAAOAAAAZHJzL2Uyb0RvYy54bWysU9tu2zAMfR+wfxD0vthOk3Yx4hRFiw4D unVAtw+QZckWZosapcTOvn6UkqbZ+lbsReBFOjyHpNbX09CznUJvwFa8mOWcKSuhMbat+I/v9x8+ cuaDsI3owaqK75Xn15v379ajK9UcOugbhYxArC9HV/EuBFdmmZedGoSfgVOWkhpwEIFcbLMGxUjo Q5/N8/wyGwEbhyCV9xS9OyT5JuFrrWR41NqrwPqKE7eQTkxnHc9ssxZli8J1Rh5piDewGISxVPQE dSeCYFs0r6AGIxE86DCTMGSgtZEqaSA1Rf6PmqdOOJW0UHO8O7XJ/z9Y+XX35L5hpO7dA8ifnlm4 7YRt1Q0ijJ0SDZUrYqOy0fny9CA6np6yevwCDY1WbAOkHkwahwhI6tiUWr0/tVpNgUkKXhbL1TKn iUjKrS4urvJFGkYmyufnDn34pGBg0ag40iwTvNg9+BDpiPL5Sqxm4d70fZpnb/8K0MUYSfQj47gc vgxTPdHtaNbQ7EkIwmE9aJ3J6AB/czbSalTc/9oKVJz1ny01Y1UsiCwLyVksr+bk4HmmPs8IKwmq 4jVnB/M2HPZv69C0HVUqkiwLN9RAbZK0F1ZH3jT+pPi4qnG/zv106+VDbf4AAAD//wMAUEsDBBQA BgAIAAAAIQBwhIy14QAAAAsBAAAPAAAAZHJzL2Rvd25yZXYueG1sTI/RSsMwFIbvBd8hHMG7LWlX i+uaDtkYIuhgcw+QNrEta05Kkm317T1e6eXhfPz/95fryQ7sanzoHUpI5gKYwcbpHlsJp8/d7BlY iAq1GhwaCd8mwLq6vytVod0ND+Z6jC2jEAyFktDFOBach6YzVoW5Gw3S78t5qyKdvuXaqxuF24Gn QuTcqh6poVOj2XSmOR8vVsLifb/3H9vzLhfb0xs6P21e64OUjw/TywpYNFP8g+FXn9ShIqfaXVAH NkiYpXlGqIRM0AQCltkiB1YT+ZQkKfCq5P83VD8AAAD//wMAUEsBAi0AFAAGAAgAAAAhALaDOJL+ AAAA4QEAABMAAAAAAAAAAAAAAAAAAAAAAFtDb250ZW50X1R5cGVzXS54bWxQSwECLQAUAAYACAAA ACEAOP0h/9YAAACUAQAACwAAAAAAAAAAAAAAAAAvAQAAX3JlbHMvLnJlbHNQSwECLQAUAAYACAAA ACEABU8jmNsBAACYAwAADgAAAAAAAAAAAAAAAAAuAgAAZHJzL2Uyb0RvYy54bWxQSwECLQAUAAYA CAAAACEAcISMteEAAAALAQAADwAAAAAAAAAAAAAAAAA1BAAAZHJzL2Rvd25yZXYueG1sUEsFBgAA AAAEAAQA8wAAAEMFAAAAAA== " o:spid="_x0000_s1026" stroked="f" style="position:absolute;margin-left:-13.2pt;margin-top:20.4pt;width:485pt;height:73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w14:anchorId="6AB57365">
                    <v:textbox>
                      <w:txbxContent>
                        <w:sdt>
                          <w:sdtPr>
                            <w:rPr>
                              <w:b/>
                              <w:bCs/>
                              <w:color w:themeColor="accent5" w:themeShade="BF" w:val="31849B"/>
                              <w:sz w:val="72"/>
                              <w:szCs w:val="72"/>
                            </w:rPr>
                            <w:alias w:val="Title"/>
                            <w:id w:val="-1974903204"/>
                            <w:dataBinding w:prefixMappings="xmlns:ns0='http://schemas.openxmlformats.org/package/2006/metadata/core-properties' xmlns:ns1='http://purl.org/dc/elements/1.1/'" w:storeItemID="{6C3C8BC8-F283-45AE-878A-BAB7291924A1}" w:xpath="/ns0:coreProperties[1]/ns1:title[1]"/>
                            <w:text/>
                          </w:sdtPr>
                          <w:sdtContent>
                            <w:p w14:paraId="163D5C88" w14:textId="77777777" w:rsidP="00390F0B" w:rsidR="00390F0B" w:rsidRDefault="006F5898" w:rsidRPr="00390F0B">
                              <w:pPr>
                                <w:jc w:val="right"/>
                                <w:rPr>
                                  <w:b/>
                                  <w:bCs/>
                                  <w:color w:themeColor="accent5" w:themeShade="BF" w:val="31849B"/>
                                  <w:sz w:val="72"/>
                                  <w:szCs w:val="72"/>
                                </w:rPr>
                              </w:pPr>
                              <w:r>
                                <w:rPr>
                                  <w:b/>
                                  <w:bCs/>
                                  <w:color w:themeColor="accent5" w:themeShade="BF" w:val="31849B"/>
                                  <w:sz w:val="72"/>
                                  <w:szCs w:val="72"/>
                                </w:rPr>
                                <w:t>T I T L E</w:t>
                              </w:r>
                            </w:p>
                          </w:sdtContent>
                        </w:sdt>
                        <w:sdt>
                          <w:sdtPr>
                            <w:rPr>
                              <w:b/>
                              <w:bCs/>
                              <w:color w:themeColor="accent6" w:themeShade="BF" w:val="E36C0A"/>
                              <w:sz w:val="40"/>
                              <w:szCs w:val="40"/>
                            </w:rPr>
                            <w:alias w:val="Subtitle"/>
                            <w:id w:val="1349918800"/>
                            <w:dataBinding w:prefixMappings="xmlns:ns0='http://schemas.openxmlformats.org/package/2006/metadata/core-properties' xmlns:ns1='http://purl.org/dc/elements/1.1/'" w:storeItemID="{6C3C8BC8-F283-45AE-878A-BAB7291924A1}" w:xpath="/ns0:coreProperties[1]/ns1:subject[1]"/>
                            <w:text/>
                          </w:sdtPr>
                          <w:sdtContent>
                            <w:p w14:paraId="4B139AF5" w14:textId="77777777" w:rsidP="00390F0B" w:rsidR="00390F0B" w:rsidRDefault="006F5898" w:rsidRPr="00390F0B">
                              <w:pPr>
                                <w:jc w:val="right"/>
                                <w:rPr>
                                  <w:b/>
                                  <w:bCs/>
                                  <w:color w:themeColor="accent6" w:themeShade="BF" w:val="E36C0A"/>
                                  <w:sz w:val="40"/>
                                  <w:szCs w:val="40"/>
                                </w:rPr>
                              </w:pPr>
                              <w:r>
                                <w:rPr>
                                  <w:b/>
                                  <w:bCs/>
                                  <w:color w:themeColor="accent6" w:themeShade="BF" w:val="E36C0A"/>
                                  <w:sz w:val="40"/>
                                  <w:szCs w:val="40"/>
                                </w:rPr>
                                <w:t>Subtitle</w:t>
                              </w:r>
                            </w:p>
                          </w:sdtContent>
                        </w:sdt>
                        <w:p w14:paraId="4A2C82C5" w14:textId="77777777" w:rsidP="00390F0B" w:rsidR="00390F0B" w:rsidRDefault="00566DBC" w:rsidRPr="00390F0B">
                          <w:pPr>
                            <w:jc w:val="right"/>
                            <w:rPr>
                              <w:bCs/>
                              <w:color w:themeColor="text1" w:val="000000"/>
                              <w:sz w:val="32"/>
                              <w:szCs w:val="32"/>
                            </w:rPr>
                          </w:pPr>
                          <w:r>
                            <w:rPr>
                              <w:bCs/>
                              <w:color w:themeColor="text1" w:val="000000"/>
                              <w:sz w:val="32"/>
                              <w:szCs w:val="32"/>
                            </w:rPr>
                            <w:t>CR/IR</w:t>
                          </w:r>
                          <w:r w:rsidR="003652F8">
                            <w:rPr>
                              <w:bCs/>
                              <w:color w:themeColor="text1" w:val="000000"/>
                              <w:sz w:val="32"/>
                              <w:szCs w:val="32"/>
                            </w:rPr>
                            <w:t>/MR</w:t>
                          </w:r>
                          <w:r>
                            <w:rPr>
                              <w:bCs/>
                              <w:color w:themeColor="text1" w:val="000000"/>
                              <w:sz w:val="32"/>
                              <w:szCs w:val="32"/>
                            </w:rPr>
                            <w:t xml:space="preserve"> </w:t>
                          </w:r>
                          <w:r w:rsidR="00213112">
                            <w:rPr>
                              <w:bCs/>
                              <w:color w:themeColor="text1" w:val="000000"/>
                              <w:sz w:val="32"/>
                              <w:szCs w:val="32"/>
                            </w:rPr>
                            <w:t>[</w:t>
                          </w:r>
                          <w:proofErr w:type="spellStart"/>
                          <w:r>
                            <w:rPr>
                              <w:bCs/>
                              <w:color w:themeColor="text1" w:val="000000"/>
                              <w:sz w:val="32"/>
                              <w:szCs w:val="32"/>
                            </w:rPr>
                            <w:t>xxxxx</w:t>
                          </w:r>
                          <w:proofErr w:type="spellEnd"/>
                          <w:r w:rsidR="00213112">
                            <w:rPr>
                              <w:bCs/>
                              <w:color w:themeColor="text1" w:val="000000"/>
                              <w:sz w:val="32"/>
                              <w:szCs w:val="32"/>
                            </w:rPr>
                            <w:t>]</w:t>
                          </w:r>
                        </w:p>
                        <w:p w14:paraId="28A18A46" w14:textId="77777777" w:rsidP="00390F0B" w:rsidR="00390F0B" w:rsidRDefault="00390F0B">
                          <w:r>
                            <w:br w:type="page"/>
                          </w:r>
                        </w:p>
                        <w:p w14:paraId="58425693" w14:textId="77777777" w:rsidP="00390F0B" w:rsidR="007D57F4" w:rsidRDefault="007D57F4"/>
                        <w:p w14:paraId="0400399F" w14:textId="77777777" w:rsidP="00390F0B" w:rsidR="007D57F4" w:rsidRDefault="007D57F4"/>
                        <w:p w14:paraId="17AF31AD" w14:textId="77777777" w:rsidP="00390F0B" w:rsidR="007D57F4" w:rsidRDefault="007D57F4"/>
                        <w:p w14:paraId="37117411" w14:textId="77777777" w:rsidP="00390F0B" w:rsidR="007D57F4" w:rsidRDefault="007D57F4"/>
                        <w:p w14:paraId="339E8F30" w14:textId="77777777" w:rsidP="00390F0B" w:rsidR="007D57F4" w:rsidRDefault="007D57F4"/>
                        <w:p w14:paraId="64E7E433" w14:textId="77777777" w:rsidP="00390F0B" w:rsidR="007D57F4" w:rsidRDefault="007D57F4"/>
                        <w:p w14:paraId="2F2A6879" w14:textId="77777777" w:rsidP="00390F0B" w:rsidR="007D57F4" w:rsidRDefault="007D57F4"/>
                        <w:p w14:paraId="08F6ABAC" w14:textId="77777777" w:rsidP="00390F0B" w:rsidR="007D57F4" w:rsidRDefault="007D57F4"/>
                        <w:p w14:paraId="7A24A46C" w14:textId="77777777" w:rsidP="00390F0B" w:rsidR="007D57F4" w:rsidRDefault="007D57F4"/>
                        <w:p w14:paraId="6AC4B340" w14:textId="77777777" w:rsidP="00390F0B" w:rsidR="007D57F4" w:rsidRDefault="007D57F4"/>
                        <w:p w14:paraId="171D8D5F" w14:textId="77777777" w:rsidP="00390F0B" w:rsidR="00390F0B" w:rsidRDefault="00390F0B"/>
                        <w:p w14:paraId="63C5375F" w14:textId="77777777" w:rsidP="00390F0B" w:rsidR="00390F0B" w:rsidRDefault="00390F0B"/>
                        <w:p w14:paraId="1FEA2AC1" w14:textId="05C2EE17" w:rsidP="00390F0B" w:rsidR="00390F0B" w:rsidRDefault="00463051">
                          <w:pPr>
                            <w:rPr>
                              <w:sz w:val="36"/>
                              <w:szCs w:val="36"/>
                            </w:rPr>
                          </w:pPr>
                          <w:r w:rsidRPr="00463051">
                            <w:rPr>
                              <w:sz w:val="36"/>
                              <w:szCs w:val="36"/>
                            </w:rPr>
                            <w:t>System Integration Test Documentation</w:t>
                          </w:r>
                        </w:p>
                        <w:p w14:paraId="6ECFD778" w14:textId="1DDDCDE6" w:rsidP="002A0456" w:rsidR="005517E9" w:rsidRDefault="00ED1FF5" w:rsidRPr="005517E9">
                          <w:pPr>
                            <w:ind w:hanging="2880" w:left="2880"/>
                            <w:rPr>
                              <w:bCs/>
                              <w:color w:val="FF0000"/>
                              <w:sz w:val="24"/>
                              <w:szCs w:val="24"/>
                            </w:rPr>
                          </w:pPr>
                          <w:r w:rsidRPr="00566DBC">
                            <w:rPr>
                              <w:bCs/>
                              <w:color w:themeColor="text1" w:val="000000"/>
                              <w:sz w:val="24"/>
                              <w:szCs w:val="24"/>
                            </w:rPr>
                            <w:t>Prepared by</w:t>
                          </w:r>
                          <w:r>
                            <w:rPr>
                              <w:bCs/>
                              <w:color w:themeColor="text1" w:val="000000"/>
                              <w:sz w:val="24"/>
                              <w:szCs w:val="24"/>
                            </w:rPr>
                            <w:t xml:space="preserve"> </w:t>
                          </w:r>
                          <w:proofErr w:type="spellStart"/>
                          <w:r>
                            <w:rPr>
                              <w:bCs/>
                              <w:color w:themeColor="text1" w:val="000000"/>
                              <w:sz w:val="24"/>
                              <w:szCs w:val="24"/>
                            </w:rPr>
                            <w:t>Kelompok</w:t>
                          </w:r>
                          <w:proofErr w:type="spellEnd"/>
                          <w:r>
                            <w:rPr>
                              <w:bCs/>
                              <w:color w:themeColor="text1" w:val="000000"/>
                              <w:sz w:val="24"/>
                              <w:szCs w:val="24"/>
                            </w:rPr>
                            <w:t xml:space="preserve"> </w:t>
                          </w:r>
                          <w:r w:rsidR="00E6679A">
                            <w:rPr>
                              <w:bCs/>
                              <w:color w:themeColor="text1" w:val="000000"/>
                              <w:sz w:val="24"/>
                              <w:szCs w:val="24"/>
                            </w:rPr>
                            <w:t>TSA</w:t>
                          </w:r>
                          <w:r>
                            <w:rPr>
                              <w:bCs/>
                              <w:color w:themeColor="text1" w:val="000000"/>
                              <w:sz w:val="24"/>
                              <w:szCs w:val="24"/>
                            </w:rPr>
                            <w:t xml:space="preserve"> </w:t>
                          </w:r>
                          <w:r w:rsidR="0009215D">
                            <w:rPr>
                              <w:bCs/>
                              <w:color w:themeColor="text1" w:val="000000"/>
                              <w:sz w:val="24"/>
                              <w:szCs w:val="24"/>
                            </w:rPr>
                            <w:t>–</w:t>
                          </w:r>
                          <w:r>
                            <w:rPr>
                              <w:bCs/>
                              <w:color w:themeColor="text1" w:val="000000"/>
                              <w:sz w:val="24"/>
                              <w:szCs w:val="24"/>
                            </w:rPr>
                            <w:t xml:space="preserve"> </w:t>
                          </w:r>
                          <w:r w:rsidR="00FA42E9">
                            <w:rPr>
                              <w:bCs/>
                              <w:color w:themeColor="text1" w:val="000000"/>
                              <w:sz w:val="24"/>
                              <w:szCs w:val="24"/>
                            </w:rPr>
                            <w:t>Riska Amelia dan Fahmi Afianto</w:t>
                          </w:r>
                        </w:p>
                        <w:p w14:paraId="368A1719" w14:textId="77777777" w:rsidP="00566DBC" w:rsidR="005517E9" w:rsidRDefault="005517E9">
                          <w:pPr>
                            <w:ind w:hanging="2880" w:left="2880"/>
                            <w:rPr>
                              <w:bCs/>
                              <w:color w:themeColor="text1" w:val="000000"/>
                              <w:sz w:val="24"/>
                              <w:szCs w:val="24"/>
                            </w:rPr>
                          </w:pPr>
                        </w:p>
                        <w:p w14:paraId="6AA4E156" w14:textId="77777777" w:rsidP="005517E9" w:rsidR="005517E9" w:rsidRDefault="005517E9">
                          <w:r>
                            <w:t>[Date]</w:t>
                          </w:r>
                        </w:p>
                        <w:p w14:paraId="5265967A" w14:textId="77777777" w:rsidP="00566DBC" w:rsidR="005517E9" w:rsidRDefault="005517E9" w:rsidRPr="005517E9">
                          <w:pPr>
                            <w:ind w:hanging="2880" w:left="2880"/>
                            <w:rPr>
                              <w:bCs/>
                              <w:color w:themeColor="text1" w:val="000000"/>
                              <w:sz w:val="24"/>
                              <w:szCs w:val="24"/>
                            </w:rPr>
                          </w:pPr>
                        </w:p>
                        <w:p w14:paraId="1E4AB84A" w14:textId="77777777" w:rsidP="00390F0B" w:rsidR="00390F0B" w:rsidRDefault="00390F0B"/>
                        <w:p w14:paraId="338CACED" w14:textId="77777777" w:rsidP="00390F0B" w:rsidR="007D57F4" w:rsidRDefault="007D57F4"/>
                        <w:p w14:paraId="36D2C2DC" w14:textId="77777777" w:rsidP="00390F0B" w:rsidR="007D57F4" w:rsidRDefault="007D57F4"/>
                        <w:p w14:paraId="4E8A45B1" w14:textId="77777777" w:rsidP="00390F0B" w:rsidR="007D57F4" w:rsidRDefault="007D57F4"/>
                        <w:p w14:paraId="29A073FD" w14:textId="77777777" w:rsidP="00390F0B" w:rsidR="00390F0B" w:rsidRDefault="00390F0B">
                          <w:r w:rsidRPr="001F2984">
                            <w:rPr>
                              <w:noProof/>
                            </w:rPr>
                            <w:drawing>
                              <wp:inline distB="0" distL="0" distR="0" distT="0" wp14:anchorId="31C38E49" wp14:editId="363646BC">
                                <wp:extent cx="1153946" cy="426720"/>
                                <wp:effectExtent b="0" l="0" r="0" t="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noChangeAspect="1"/>
                                        </pic:cNvPicPr>
                                      </pic:nvPicPr>
                                      <pic:blipFill>
                                        <a:blip r:embed="rId9"/>
                                        <a:srcRect l="3709"/>
                                        <a:stretch>
                                          <a:fillRect/>
                                        </a:stretch>
                                      </pic:blipFill>
                                      <pic:spPr bwMode="auto">
                                        <a:xfrm>
                                          <a:off x="0" y="0"/>
                                          <a:ext cx="1170711" cy="432920"/>
                                        </a:xfrm>
                                        <a:prstGeom prst="rect">
                                          <a:avLst/>
                                        </a:prstGeom>
                                        <a:noFill/>
                                      </pic:spPr>
                                    </pic:pic>
                                  </a:graphicData>
                                </a:graphic>
                              </wp:inline>
                            </w:drawing>
                          </w:r>
                        </w:p>
                        <w:p w14:paraId="0B8E7ED7" w14:textId="77777777" w:rsidP="00390F0B" w:rsidR="00390F0B" w:rsidRDefault="00390F0B" w:rsidRPr="00390F0B">
                          <w:pPr>
                            <w:rPr>
                              <w:color w:themeColor="background1" w:themeShade="80" w:val="808080"/>
                            </w:rPr>
                          </w:pPr>
                          <w:r w:rsidRPr="00390F0B">
                            <w:rPr>
                              <w:color w:themeColor="background1" w:themeShade="80" w:val="808080"/>
                            </w:rPr>
                            <w:t>COPYRIGHT NOTICE</w:t>
                          </w:r>
                        </w:p>
                        <w:p w14:paraId="74A4ADFB" w14:textId="3781AE2B" w:rsidP="00390F0B" w:rsidR="00390F0B" w:rsidRDefault="00E6679A" w:rsidRPr="00390F0B">
                          <w:pPr>
                            <w:rPr>
                              <w:b/>
                              <w:color w:themeColor="background1" w:themeShade="80" w:val="808080"/>
                            </w:rPr>
                          </w:pPr>
                          <w:r w:rsidRPr="00E6679A">
                            <w:rPr>
                              <w:b/>
                              <w:color w:themeColor="background1" w:themeShade="80" w:val="808080"/>
                            </w:rPr>
                            <w:t>Copyright © (2023) by BNI-APS</w:t>
                          </w:r>
                        </w:p>
                        <w:p w14:paraId="6CB37902" w14:textId="46C89935" w:rsidR="00390F0B" w:rsidRDefault="00E6679A" w:rsidRPr="00390F0B">
                          <w:pPr>
                            <w:rPr>
                              <w:b/>
                              <w:bCs/>
                              <w:color w:themeColor="background1" w:themeShade="80" w:val="808080"/>
                              <w:sz w:val="16"/>
                              <w:szCs w:val="16"/>
                            </w:rPr>
                          </w:pPr>
                          <w:r w:rsidRPr="00E6679A">
                            <w:rPr>
                              <w:color w:themeColor="background1" w:themeShade="80" w:val="808080"/>
                              <w:sz w:val="16"/>
                              <w:szCs w:val="16"/>
                            </w:rPr>
                            <w:t>All right reserved. This material is confidential and proprietary to BNI-APS and no part of this material should be reproduced, published in any form by any means, electronic or mechanical including photocopy or any information storage or retrieval system nor should the material be disclosed to third parties without the express written authorization of BNI-APS</w:t>
                          </w:r>
                          <w:r w:rsidR="00390F0B" w:rsidRPr="00390F0B">
                            <w:rPr>
                              <w:color w:themeColor="background1" w:themeShade="80" w:val="808080"/>
                              <w:sz w:val="16"/>
                              <w:szCs w:val="16"/>
                            </w:rPr>
                            <w:t>.</w:t>
                          </w:r>
                        </w:p>
                      </w:txbxContent>
                    </v:textbox>
                  </v:rect>
                </w:pict>
              </mc:Fallback>
            </mc:AlternateContent>
          </w:r>
          <w:r w:rsidR="00390F0B">
            <w:br w:type="page"/>
          </w:r>
        </w:p>
      </w:sdtContent>
    </w:sdt>
    <w:p w14:paraId="0CFC6BF2" w14:textId="77777777" w:rsidP="00FC1AF7" w:rsidR="00DD17B9" w:rsidRDefault="00DD17B9"/>
    <w:p w14:paraId="4AC5E467" w14:textId="77777777" w:rsidP="00DD17B9" w:rsidR="00DD17B9" w:rsidRDefault="00DD17B9">
      <w:r w:rsidRPr="00AC5979">
        <w:t>The information in this document has been duly reviewed and agreed by the following representatives of each party</w:t>
      </w:r>
      <w:r>
        <w:t>, continue to the next step.</w:t>
      </w:r>
    </w:p>
    <w:p w14:paraId="24D813D1" w14:textId="77777777" w:rsidP="00DD17B9" w:rsidR="00DD17B9" w:rsidRDefault="00DD17B9"/>
    <w:tbl>
      <w:tblPr>
        <w:tblStyle w:val="TableGrid"/>
        <w:tblW w:type="auto" w:w="0"/>
        <w:tblLook w:firstColumn="1" w:firstRow="1" w:lastColumn="0" w:lastRow="0" w:noHBand="0" w:noVBand="1" w:val="04A0"/>
      </w:tblPr>
      <w:tblGrid>
        <w:gridCol w:w="2988"/>
        <w:gridCol w:w="3042"/>
        <w:gridCol w:w="2989"/>
      </w:tblGrid>
      <w:tr w14:paraId="5E9FBF16" w14:textId="77777777" w:rsidR="00DD17B9" w:rsidTr="004A7453">
        <w:tc>
          <w:tcPr>
            <w:tcW w:type="dxa" w:w="2988"/>
            <w:shd w:color="auto" w:fill="92CDDC" w:themeFill="accent5" w:themeFillTint="99" w:val="clear"/>
          </w:tcPr>
          <w:p w14:paraId="107D0EF2" w14:textId="4AEAC69E" w:rsidP="007278EE" w:rsidR="00DD17B9" w:rsidRDefault="00DD17B9" w:rsidRPr="004F626C">
            <w:pPr>
              <w:rPr>
                <w:b/>
              </w:rPr>
            </w:pPr>
            <w:r w:rsidRPr="004F626C">
              <w:rPr>
                <w:b/>
              </w:rPr>
              <w:t>Tester</w:t>
            </w:r>
          </w:p>
        </w:tc>
        <w:tc>
          <w:tcPr>
            <w:tcW w:type="dxa" w:w="3042"/>
            <w:shd w:color="auto" w:fill="92CDDC" w:themeFill="accent5" w:themeFillTint="99" w:val="clear"/>
          </w:tcPr>
          <w:p w14:paraId="28B32179" w14:textId="77777777" w:rsidP="007278EE" w:rsidR="00DD17B9" w:rsidRDefault="00DD17B9" w:rsidRPr="004F626C">
            <w:pPr>
              <w:rPr>
                <w:b/>
              </w:rPr>
            </w:pPr>
            <w:r w:rsidRPr="004F626C">
              <w:rPr>
                <w:b/>
              </w:rPr>
              <w:t>Test Manager</w:t>
            </w:r>
          </w:p>
        </w:tc>
        <w:tc>
          <w:tcPr>
            <w:tcW w:type="dxa" w:w="2989"/>
            <w:shd w:color="auto" w:fill="92CDDC" w:themeFill="accent5" w:themeFillTint="99" w:val="clear"/>
          </w:tcPr>
          <w:p w14:paraId="7B17E456" w14:textId="256996FD" w:rsidP="007278EE" w:rsidR="00DD17B9" w:rsidRDefault="00DD17B9" w:rsidRPr="004F626C">
            <w:pPr>
              <w:rPr>
                <w:b/>
              </w:rPr>
            </w:pPr>
            <w:r w:rsidRPr="004F626C">
              <w:rPr>
                <w:b/>
              </w:rPr>
              <w:t xml:space="preserve">Testing </w:t>
            </w:r>
            <w:r w:rsidR="00F6715C">
              <w:rPr>
                <w:b/>
              </w:rPr>
              <w:t>Team Leader</w:t>
            </w:r>
          </w:p>
        </w:tc>
      </w:tr>
      <w:tr w14:paraId="1A91ACE6" w14:textId="77777777" w:rsidR="00A5047E" w:rsidTr="004A7453">
        <w:tc>
          <w:tcPr>
            <w:tcW w:type="dxa" w:w="2988"/>
          </w:tcPr>
          <w:p w14:paraId="317294F9" w14:textId="77777777" w:rsidP="00FA42E9" w:rsidR="00A5047E" w:rsidRDefault="00A5047E">
            <w:pPr>
              <w:jc w:val="center"/>
            </w:pPr>
          </w:p>
          <w:p w14:paraId="13C9D01A" w14:textId="77777777" w:rsidP="00FA42E9" w:rsidR="00A5047E" w:rsidRDefault="00A5047E">
            <w:pPr>
              <w:jc w:val="center"/>
            </w:pPr>
          </w:p>
          <w:p w14:paraId="40413F66" w14:textId="77777777" w:rsidP="00FA42E9" w:rsidR="00A5047E" w:rsidRDefault="00A5047E">
            <w:pPr>
              <w:jc w:val="center"/>
            </w:pPr>
          </w:p>
          <w:p w14:paraId="222A109C" w14:textId="77777777" w:rsidP="00FA42E9" w:rsidR="00A5047E" w:rsidRDefault="00A5047E">
            <w:pPr>
              <w:jc w:val="center"/>
            </w:pPr>
          </w:p>
          <w:p w14:paraId="42CC015F" w14:textId="30F722F9" w:rsidP="00FA42E9" w:rsidR="00A5047E" w:rsidRDefault="00FA42E9">
            <w:pPr>
              <w:jc w:val="center"/>
            </w:pPr>
            <w:r>
              <w:t>Fahmi Afianto</w:t>
            </w:r>
          </w:p>
          <w:p w14:paraId="275D650B" w14:textId="77777777" w:rsidP="00FA42E9" w:rsidR="00A5047E" w:rsidRDefault="00A5047E">
            <w:pPr>
              <w:jc w:val="center"/>
            </w:pPr>
            <w:r>
              <w:t>________________________</w:t>
            </w:r>
          </w:p>
          <w:p w14:paraId="44FA0E12" w14:textId="77777777" w:rsidP="00FA42E9" w:rsidR="00A5047E" w:rsidRDefault="00A5047E">
            <w:pPr>
              <w:jc w:val="center"/>
            </w:pPr>
          </w:p>
          <w:p w14:paraId="47FA8F6C" w14:textId="77777777" w:rsidP="00FA42E9" w:rsidR="00A5047E" w:rsidRDefault="00A5047E">
            <w:pPr>
              <w:jc w:val="center"/>
            </w:pPr>
          </w:p>
          <w:p w14:paraId="725CF5A0" w14:textId="77777777" w:rsidP="00FA42E9" w:rsidR="00A5047E" w:rsidRDefault="00A5047E">
            <w:pPr>
              <w:jc w:val="center"/>
            </w:pPr>
          </w:p>
          <w:p w14:paraId="734801B2" w14:textId="77777777" w:rsidP="00FA42E9" w:rsidR="00A5047E" w:rsidRDefault="00A5047E">
            <w:pPr>
              <w:jc w:val="center"/>
            </w:pPr>
          </w:p>
          <w:p w14:paraId="2C75EC32" w14:textId="6130BB8E" w:rsidP="00FA42E9" w:rsidR="00A5047E" w:rsidRDefault="00A5047E">
            <w:pPr>
              <w:jc w:val="center"/>
            </w:pPr>
          </w:p>
          <w:p w14:paraId="42F30E9C" w14:textId="77777777" w:rsidP="00FA42E9" w:rsidR="00A5047E" w:rsidRDefault="00A5047E">
            <w:pPr>
              <w:jc w:val="center"/>
            </w:pPr>
            <w:r>
              <w:t>________________________</w:t>
            </w:r>
          </w:p>
          <w:p w14:paraId="0184455A" w14:textId="77777777" w:rsidP="00FA42E9" w:rsidR="00A5047E" w:rsidRDefault="00A5047E">
            <w:pPr>
              <w:jc w:val="center"/>
            </w:pPr>
          </w:p>
        </w:tc>
        <w:tc>
          <w:tcPr>
            <w:tcW w:type="dxa" w:w="3042"/>
          </w:tcPr>
          <w:p w14:paraId="4A653688" w14:textId="77777777" w:rsidP="00FA42E9" w:rsidR="00A5047E" w:rsidRDefault="00A5047E">
            <w:pPr>
              <w:jc w:val="center"/>
            </w:pPr>
          </w:p>
          <w:p w14:paraId="27E9D906" w14:textId="77777777" w:rsidP="00FA42E9" w:rsidR="00A5047E" w:rsidRDefault="00A5047E">
            <w:pPr>
              <w:jc w:val="center"/>
            </w:pPr>
          </w:p>
          <w:p w14:paraId="51378369" w14:textId="77777777" w:rsidP="00FA42E9" w:rsidR="00A5047E" w:rsidRDefault="00A5047E">
            <w:pPr>
              <w:jc w:val="center"/>
            </w:pPr>
          </w:p>
          <w:p w14:paraId="59B930E1" w14:textId="77777777" w:rsidP="00FA42E9" w:rsidR="00A5047E" w:rsidRDefault="00A5047E">
            <w:pPr>
              <w:jc w:val="center"/>
            </w:pPr>
          </w:p>
          <w:p w14:paraId="30950A7F" w14:textId="6C455BB9" w:rsidP="00FA42E9" w:rsidR="00A5047E" w:rsidRDefault="00FA42E9">
            <w:pPr>
              <w:jc w:val="center"/>
            </w:pPr>
            <w:r>
              <w:t>Riska Amelia</w:t>
            </w:r>
          </w:p>
          <w:p w14:paraId="60C06D0C" w14:textId="77777777" w:rsidP="00FA42E9" w:rsidR="00A5047E" w:rsidRDefault="00A5047E">
            <w:pPr>
              <w:jc w:val="center"/>
            </w:pPr>
            <w:r>
              <w:t>________________________</w:t>
            </w:r>
          </w:p>
          <w:p w14:paraId="51244711" w14:textId="77777777" w:rsidP="00FA42E9" w:rsidR="00A5047E" w:rsidRDefault="00A5047E">
            <w:pPr>
              <w:jc w:val="center"/>
            </w:pPr>
          </w:p>
          <w:p w14:paraId="77C72B9E" w14:textId="77777777" w:rsidP="00FA42E9" w:rsidR="00A5047E" w:rsidRDefault="00A5047E">
            <w:pPr>
              <w:jc w:val="center"/>
            </w:pPr>
          </w:p>
          <w:p w14:paraId="2EE14170" w14:textId="77777777" w:rsidP="00FA42E9" w:rsidR="00A5047E" w:rsidRDefault="00A5047E">
            <w:pPr>
              <w:jc w:val="center"/>
            </w:pPr>
          </w:p>
          <w:p w14:paraId="1298350A" w14:textId="77777777" w:rsidP="00FA42E9" w:rsidR="00A5047E" w:rsidRDefault="00A5047E">
            <w:pPr>
              <w:jc w:val="center"/>
            </w:pPr>
          </w:p>
          <w:p w14:paraId="743781D1" w14:textId="25982FF9" w:rsidP="00FA42E9" w:rsidR="00A5047E" w:rsidRDefault="00A5047E">
            <w:pPr>
              <w:jc w:val="center"/>
            </w:pPr>
          </w:p>
          <w:p w14:paraId="107C302E" w14:textId="77777777" w:rsidP="00FA42E9" w:rsidR="00A5047E" w:rsidRDefault="00A5047E">
            <w:pPr>
              <w:jc w:val="center"/>
            </w:pPr>
            <w:r>
              <w:t>________________________</w:t>
            </w:r>
          </w:p>
          <w:p w14:paraId="075114EE" w14:textId="77777777" w:rsidP="00FA42E9" w:rsidR="00A5047E" w:rsidRDefault="00A5047E">
            <w:pPr>
              <w:jc w:val="center"/>
            </w:pPr>
          </w:p>
        </w:tc>
        <w:tc>
          <w:tcPr>
            <w:tcW w:type="dxa" w:w="2989"/>
          </w:tcPr>
          <w:p w14:paraId="4C9C9520" w14:textId="77777777" w:rsidP="00FA42E9" w:rsidR="00A5047E" w:rsidRDefault="00A5047E">
            <w:pPr>
              <w:jc w:val="center"/>
            </w:pPr>
          </w:p>
          <w:p w14:paraId="2E11BBFA" w14:textId="77777777" w:rsidP="00FA42E9" w:rsidR="00A5047E" w:rsidRDefault="00A5047E">
            <w:pPr>
              <w:jc w:val="center"/>
            </w:pPr>
          </w:p>
          <w:p w14:paraId="79652701" w14:textId="77777777" w:rsidP="00FA42E9" w:rsidR="00A5047E" w:rsidRDefault="00A5047E">
            <w:pPr>
              <w:jc w:val="center"/>
            </w:pPr>
          </w:p>
          <w:p w14:paraId="3896529E" w14:textId="77777777" w:rsidP="00FA42E9" w:rsidR="00A5047E" w:rsidRDefault="00A5047E">
            <w:pPr>
              <w:jc w:val="center"/>
            </w:pPr>
          </w:p>
          <w:p w14:paraId="79EC379C" w14:textId="7009BC87" w:rsidP="00FA42E9" w:rsidR="00A5047E" w:rsidRDefault="00FA42E9">
            <w:pPr>
              <w:jc w:val="center"/>
            </w:pPr>
            <w:proofErr w:type="spellStart"/>
            <w:r>
              <w:t>Tinormaida</w:t>
            </w:r>
            <w:proofErr w:type="spellEnd"/>
            <w:r>
              <w:t xml:space="preserve"> </w:t>
            </w:r>
            <w:proofErr w:type="spellStart"/>
            <w:r>
              <w:t>Sirait</w:t>
            </w:r>
            <w:proofErr w:type="spellEnd"/>
          </w:p>
          <w:p w14:paraId="761E4F0F" w14:textId="77777777" w:rsidP="00FA42E9" w:rsidR="00A5047E" w:rsidRDefault="00A5047E">
            <w:pPr>
              <w:jc w:val="center"/>
            </w:pPr>
            <w:r>
              <w:t>________________________</w:t>
            </w:r>
          </w:p>
          <w:p w14:paraId="03CBE82A" w14:textId="77777777" w:rsidP="00FA42E9" w:rsidR="00A5047E" w:rsidRDefault="00A5047E">
            <w:pPr>
              <w:jc w:val="center"/>
            </w:pPr>
          </w:p>
          <w:p w14:paraId="40965485" w14:textId="77777777" w:rsidP="00FA42E9" w:rsidR="00A5047E" w:rsidRDefault="00A5047E">
            <w:pPr>
              <w:jc w:val="center"/>
            </w:pPr>
          </w:p>
          <w:p w14:paraId="6235542C" w14:textId="77777777" w:rsidP="00FA42E9" w:rsidR="00A5047E" w:rsidRDefault="00A5047E">
            <w:pPr>
              <w:jc w:val="center"/>
            </w:pPr>
          </w:p>
          <w:p w14:paraId="32EAFE5E" w14:textId="77777777" w:rsidP="00FA42E9" w:rsidR="00A5047E" w:rsidRDefault="00A5047E">
            <w:pPr>
              <w:jc w:val="center"/>
            </w:pPr>
          </w:p>
          <w:p w14:paraId="7C2D2294" w14:textId="77777777" w:rsidP="00FA42E9" w:rsidR="00A5047E" w:rsidRDefault="00A5047E">
            <w:pPr>
              <w:jc w:val="center"/>
            </w:pPr>
          </w:p>
          <w:p w14:paraId="6A947E13" w14:textId="77777777" w:rsidP="00FA42E9" w:rsidR="00A5047E" w:rsidRDefault="00A5047E">
            <w:pPr>
              <w:jc w:val="center"/>
            </w:pPr>
            <w:r>
              <w:t>________________________</w:t>
            </w:r>
          </w:p>
          <w:p w14:paraId="5DB597E9" w14:textId="77777777" w:rsidP="00FA42E9" w:rsidR="00A5047E" w:rsidRDefault="00A5047E">
            <w:pPr>
              <w:jc w:val="center"/>
            </w:pPr>
          </w:p>
        </w:tc>
      </w:tr>
    </w:tbl>
    <w:p w14:paraId="629CFD50" w14:textId="77777777" w:rsidP="00FC1AF7" w:rsidR="00430C26" w:rsidRDefault="00430C26"/>
    <w:p w14:paraId="3BAEC479" w14:textId="77777777" w:rsidP="0073727D" w:rsidR="0073727D" w:rsidRDefault="0073727D">
      <w:pPr>
        <w:pStyle w:val="Heading1"/>
      </w:pPr>
      <w:r w:rsidRPr="0073727D">
        <w:t>Short Description</w:t>
      </w:r>
    </w:p>
    <w:p w14:paraId="3AB42AB4" w14:textId="77777777" w:rsidP="0073727D" w:rsidR="0073727D" w:rsidRDefault="0073727D">
      <w:pPr>
        <w:ind w:left="446"/>
      </w:pPr>
      <w:r>
        <w:t>[</w:t>
      </w:r>
      <w:proofErr w:type="spellStart"/>
      <w:r w:rsidRPr="00E77748">
        <w:rPr>
          <w:i/>
        </w:rPr>
        <w:t>Deskripsi</w:t>
      </w:r>
      <w:proofErr w:type="spellEnd"/>
      <w:r>
        <w:rPr>
          <w:i/>
        </w:rPr>
        <w:t xml:space="preserve"> </w:t>
      </w:r>
      <w:proofErr w:type="spellStart"/>
      <w:r w:rsidRPr="00E77748">
        <w:rPr>
          <w:i/>
        </w:rPr>
        <w:t>singkat</w:t>
      </w:r>
      <w:proofErr w:type="spellEnd"/>
      <w:r>
        <w:rPr>
          <w:i/>
        </w:rPr>
        <w:t xml:space="preserve"> project]</w:t>
      </w:r>
    </w:p>
    <w:p w14:paraId="2CD6FF94" w14:textId="77777777" w:rsidP="0073727D" w:rsidR="0073727D" w:rsidRDefault="0073727D" w:rsidRPr="0073727D">
      <w:pPr>
        <w:ind w:left="446"/>
      </w:pPr>
    </w:p>
    <w:p w14:paraId="4F178F7B" w14:textId="77777777" w:rsidP="00643463" w:rsidR="0073727D" w:rsidRDefault="00643463">
      <w:pPr>
        <w:pStyle w:val="Heading1"/>
      </w:pPr>
      <w:r w:rsidRPr="00643463">
        <w:t>Business</w:t>
      </w:r>
      <w:r w:rsidR="00020B37">
        <w:t>/System</w:t>
      </w:r>
      <w:r w:rsidRPr="00643463">
        <w:t xml:space="preserve"> Requirements</w:t>
      </w:r>
    </w:p>
    <w:p w14:paraId="55E83CCC" w14:textId="77777777" w:rsidP="00020B37" w:rsidR="00643463" w:rsidRDefault="00020B37">
      <w:pPr>
        <w:ind w:left="446"/>
      </w:pPr>
      <w:r>
        <w:t>…………</w:t>
      </w:r>
    </w:p>
    <w:p w14:paraId="49713327" w14:textId="77777777" w:rsidP="00643463" w:rsidR="00020B37" w:rsidRDefault="00020B37">
      <w:pPr>
        <w:ind w:left="450"/>
      </w:pPr>
    </w:p>
    <w:p w14:paraId="16C43F3B" w14:textId="77777777" w:rsidP="003B1132" w:rsidR="003B1132" w:rsidRDefault="003B1132" w:rsidRPr="00CA1C70">
      <w:pPr>
        <w:pStyle w:val="Heading1"/>
      </w:pPr>
      <w:r>
        <w:t>System Impacted</w:t>
      </w:r>
    </w:p>
    <w:p w14:paraId="01BA68AB" w14:textId="77777777" w:rsidP="003B1132" w:rsidR="003B1132" w:rsidRDefault="003B1132">
      <w:pPr>
        <w:ind w:left="432"/>
      </w:pPr>
      <w:r>
        <w:t>[Detail system/application impacted by this project]</w:t>
      </w:r>
    </w:p>
    <w:p w14:paraId="674E1E5E" w14:textId="77777777" w:rsidP="003B1132" w:rsidR="003B1132" w:rsidRDefault="003B1132">
      <w:pPr>
        <w:ind w:left="432"/>
      </w:pPr>
    </w:p>
    <w:p w14:paraId="3AEFE979" w14:textId="77777777" w:rsidP="003B1132" w:rsidR="003B1132" w:rsidRDefault="003B1132">
      <w:pPr>
        <w:pStyle w:val="Heading1"/>
      </w:pPr>
      <w:r>
        <w:t>System Change</w:t>
      </w:r>
    </w:p>
    <w:p w14:paraId="20DC91F6" w14:textId="77777777" w:rsidP="003B1132" w:rsidR="003B1132" w:rsidRDefault="003B1132" w:rsidRPr="00C05396">
      <w:pPr>
        <w:ind w:left="540"/>
      </w:pPr>
      <w:r>
        <w:rPr>
          <w:i/>
        </w:rPr>
        <w:t>[Detail of changes based on Delivery Form submitted by development]</w:t>
      </w:r>
    </w:p>
    <w:p w14:paraId="48D85D63" w14:textId="77777777" w:rsidP="00643463" w:rsidR="003B1132" w:rsidRDefault="003B1132" w:rsidRPr="00643463">
      <w:pPr>
        <w:ind w:left="450"/>
      </w:pPr>
    </w:p>
    <w:p w14:paraId="2F8382B2" w14:textId="77777777" w:rsidP="00020B37" w:rsidR="00390F0B" w:rsidRDefault="00D502AB">
      <w:pPr>
        <w:pStyle w:val="Heading1"/>
      </w:pPr>
      <w:r>
        <w:t xml:space="preserve">Testing </w:t>
      </w:r>
      <w:r w:rsidRPr="00020B37">
        <w:t>Schedule</w:t>
      </w:r>
    </w:p>
    <w:p w14:paraId="6339B76F" w14:textId="77777777" w:rsidP="00785F69" w:rsidR="009A2A73" w:rsidRDefault="009A2A73">
      <w:pPr>
        <w:ind w:left="547"/>
        <w:rPr>
          <w:i/>
        </w:rPr>
      </w:pPr>
      <w:r>
        <w:rPr>
          <w:i/>
        </w:rPr>
        <w:t>[</w:t>
      </w:r>
      <w:r w:rsidR="00785F69">
        <w:rPr>
          <w:i/>
        </w:rPr>
        <w:t>Testing schedule based on approved Project Charter document</w:t>
      </w:r>
      <w:r w:rsidR="00C05396">
        <w:rPr>
          <w:i/>
        </w:rPr>
        <w:t>]</w:t>
      </w:r>
    </w:p>
    <w:tbl>
      <w:tblPr>
        <w:tblW w:type="dxa" w:w="9090"/>
        <w:tblInd w:type="dxa" w:w="558"/>
        <w:tblBorders>
          <w:top w:color="002776" w:space="0" w:sz="4" w:val="single"/>
          <w:left w:color="002776" w:space="0" w:sz="4" w:val="single"/>
          <w:bottom w:color="002776" w:space="0" w:sz="4" w:val="single"/>
          <w:right w:color="002776" w:space="0" w:sz="4" w:val="single"/>
          <w:insideH w:color="002776" w:space="0" w:sz="4" w:val="single"/>
          <w:insideV w:color="002776" w:space="0" w:sz="4" w:val="single"/>
        </w:tblBorders>
        <w:tblLayout w:type="fixed"/>
        <w:tblLook w:firstColumn="0" w:firstRow="0" w:lastColumn="0" w:lastRow="0" w:noHBand="0" w:noVBand="0" w:val="0000"/>
      </w:tblPr>
      <w:tblGrid>
        <w:gridCol w:w="2250"/>
        <w:gridCol w:w="2790"/>
        <w:gridCol w:w="1980"/>
        <w:gridCol w:w="2070"/>
      </w:tblGrid>
      <w:tr w14:paraId="038A48C1" w14:textId="77777777" w:rsidR="00E008E4" w:rsidRPr="00877FB1" w:rsidTr="00E008E4">
        <w:trPr>
          <w:trHeight w:val="297"/>
          <w:tblHeader/>
        </w:trPr>
        <w:tc>
          <w:tcPr>
            <w:tcW w:type="dxa" w:w="2250"/>
            <w:tcBorders>
              <w:top w:val="nil"/>
              <w:left w:val="nil"/>
              <w:bottom w:val="nil"/>
              <w:right w:color="FFFFFF" w:space="0" w:sz="4" w:val="single"/>
            </w:tcBorders>
            <w:shd w:color="auto" w:fill="002776" w:val="clear"/>
            <w:vAlign w:val="center"/>
          </w:tcPr>
          <w:p w14:paraId="383F162F" w14:textId="77777777" w:rsidP="00CB5DA8" w:rsidR="00E008E4" w:rsidRDefault="00E008E4" w:rsidRPr="00877FB1">
            <w:pPr>
              <w:pStyle w:val="Tablehead1"/>
            </w:pPr>
            <w:r>
              <w:t>Activity</w:t>
            </w:r>
          </w:p>
        </w:tc>
        <w:tc>
          <w:tcPr>
            <w:tcW w:type="dxa" w:w="2790"/>
            <w:tcBorders>
              <w:top w:val="nil"/>
              <w:left w:color="FFFFFF" w:space="0" w:sz="4" w:val="single"/>
              <w:bottom w:val="nil"/>
              <w:right w:color="FFFFFF" w:space="0" w:sz="4" w:val="single"/>
            </w:tcBorders>
            <w:shd w:color="auto" w:fill="002776" w:val="clear"/>
            <w:vAlign w:val="center"/>
          </w:tcPr>
          <w:p w14:paraId="6742E263" w14:textId="77777777" w:rsidP="00CB5DA8" w:rsidR="00E008E4" w:rsidRDefault="00E008E4" w:rsidRPr="00877FB1">
            <w:pPr>
              <w:pStyle w:val="Tablehead1"/>
            </w:pPr>
            <w:r>
              <w:t>Milestone</w:t>
            </w:r>
          </w:p>
        </w:tc>
        <w:tc>
          <w:tcPr>
            <w:tcW w:type="dxa" w:w="1980"/>
            <w:tcBorders>
              <w:top w:val="nil"/>
              <w:left w:color="FFFFFF" w:space="0" w:sz="4" w:val="single"/>
              <w:bottom w:val="nil"/>
              <w:right w:color="FFFFFF" w:space="0" w:sz="4" w:val="single"/>
            </w:tcBorders>
            <w:shd w:color="auto" w:fill="002776" w:val="clear"/>
            <w:vAlign w:val="center"/>
          </w:tcPr>
          <w:p w14:paraId="0BF3DD97" w14:textId="77777777" w:rsidP="00CB5DA8" w:rsidR="00E008E4" w:rsidRDefault="00E008E4" w:rsidRPr="00877FB1">
            <w:pPr>
              <w:pStyle w:val="Tablehead1"/>
            </w:pPr>
            <w:r>
              <w:t>Target Date</w:t>
            </w:r>
          </w:p>
        </w:tc>
        <w:tc>
          <w:tcPr>
            <w:tcW w:type="dxa" w:w="2070"/>
            <w:tcBorders>
              <w:top w:val="nil"/>
              <w:left w:color="FFFFFF" w:space="0" w:sz="4" w:val="single"/>
              <w:bottom w:val="nil"/>
              <w:right w:color="FFFFFF" w:space="0" w:sz="4" w:val="single"/>
            </w:tcBorders>
            <w:shd w:color="auto" w:fill="002776" w:val="clear"/>
            <w:vAlign w:val="center"/>
          </w:tcPr>
          <w:p w14:paraId="2588935E" w14:textId="77777777" w:rsidP="00CB5DA8" w:rsidR="00E008E4" w:rsidRDefault="00E008E4" w:rsidRPr="00877FB1">
            <w:pPr>
              <w:pStyle w:val="Tablehead1"/>
            </w:pPr>
            <w:r>
              <w:t>PIC</w:t>
            </w:r>
          </w:p>
        </w:tc>
      </w:tr>
      <w:tr w14:paraId="4BA70AE5" w14:textId="77777777" w:rsidR="00E008E4" w:rsidRPr="005A2E94" w:rsidTr="00E008E4">
        <w:trPr>
          <w:trHeight w:val="356"/>
        </w:trPr>
        <w:tc>
          <w:tcPr>
            <w:tcW w:type="dxa" w:w="2250"/>
            <w:tcBorders>
              <w:top w:val="nil"/>
            </w:tcBorders>
          </w:tcPr>
          <w:p w14:paraId="6B15D227" w14:textId="77777777" w:rsidP="00CB5DA8" w:rsidR="00E008E4" w:rsidRDefault="00E008E4" w:rsidRPr="003B5F5C">
            <w:pPr>
              <w:pStyle w:val="Instructions"/>
              <w:rPr>
                <w:sz w:val="18"/>
              </w:rPr>
            </w:pPr>
            <w:r w:rsidRPr="003B5F5C">
              <w:rPr>
                <w:sz w:val="18"/>
              </w:rPr>
              <w:t>&lt;Test Activity, if using vendor’s methodology, use their term&gt;</w:t>
            </w:r>
          </w:p>
        </w:tc>
        <w:tc>
          <w:tcPr>
            <w:tcW w:type="dxa" w:w="2790"/>
            <w:tcBorders>
              <w:top w:val="nil"/>
            </w:tcBorders>
          </w:tcPr>
          <w:p w14:paraId="3F2C0B4B" w14:textId="77777777" w:rsidP="00CB5DA8" w:rsidR="00E008E4" w:rsidRDefault="00E008E4" w:rsidRPr="003B5F5C">
            <w:pPr>
              <w:pStyle w:val="Instructions"/>
              <w:rPr>
                <w:sz w:val="18"/>
                <w:szCs w:val="24"/>
              </w:rPr>
            </w:pPr>
            <w:r w:rsidRPr="003B5F5C">
              <w:rPr>
                <w:sz w:val="18"/>
              </w:rPr>
              <w:t>&lt;Deliverable list from the activity to be received by BNI&gt;</w:t>
            </w:r>
          </w:p>
        </w:tc>
        <w:tc>
          <w:tcPr>
            <w:tcW w:type="dxa" w:w="1980"/>
            <w:tcBorders>
              <w:top w:val="nil"/>
            </w:tcBorders>
          </w:tcPr>
          <w:p w14:paraId="17BA1018" w14:textId="77777777" w:rsidP="00CB5DA8" w:rsidR="00E008E4" w:rsidRDefault="00E008E4" w:rsidRPr="003B5F5C">
            <w:pPr>
              <w:pStyle w:val="Instructions"/>
              <w:rPr>
                <w:sz w:val="18"/>
                <w:szCs w:val="24"/>
              </w:rPr>
            </w:pPr>
            <w:r w:rsidRPr="003B5F5C">
              <w:rPr>
                <w:sz w:val="18"/>
              </w:rPr>
              <w:t>&lt;The target date of submission&gt;</w:t>
            </w:r>
          </w:p>
        </w:tc>
        <w:tc>
          <w:tcPr>
            <w:tcW w:type="dxa" w:w="2070"/>
            <w:tcBorders>
              <w:top w:val="nil"/>
            </w:tcBorders>
          </w:tcPr>
          <w:p w14:paraId="58082602" w14:textId="77777777" w:rsidP="00CB5DA8" w:rsidR="00E008E4" w:rsidRDefault="00E008E4" w:rsidRPr="003B5F5C">
            <w:pPr>
              <w:pStyle w:val="Instructions"/>
              <w:rPr>
                <w:sz w:val="18"/>
                <w:szCs w:val="24"/>
              </w:rPr>
            </w:pPr>
            <w:r w:rsidRPr="003B5F5C">
              <w:rPr>
                <w:sz w:val="18"/>
              </w:rPr>
              <w:t>&lt;Name of the PIC responsible for the deliverable&gt;</w:t>
            </w:r>
          </w:p>
        </w:tc>
      </w:tr>
      <w:tr w14:paraId="551EBD70" w14:textId="77777777" w:rsidR="00E008E4" w:rsidRPr="005A2E94" w:rsidTr="00E008E4">
        <w:trPr>
          <w:trHeight w:val="356"/>
        </w:trPr>
        <w:tc>
          <w:tcPr>
            <w:tcW w:type="dxa" w:w="2250"/>
          </w:tcPr>
          <w:p w14:paraId="6259C9CF" w14:textId="77777777" w:rsidP="00CB5DA8" w:rsidR="00E008E4" w:rsidRDefault="00E008E4" w:rsidRPr="003B5F5C">
            <w:pPr>
              <w:pStyle w:val="Tabletext"/>
            </w:pPr>
          </w:p>
        </w:tc>
        <w:tc>
          <w:tcPr>
            <w:tcW w:type="dxa" w:w="2790"/>
          </w:tcPr>
          <w:p w14:paraId="299FE324" w14:textId="77777777" w:rsidP="00CB5DA8" w:rsidR="00E008E4" w:rsidRDefault="00E008E4" w:rsidRPr="003B5F5C">
            <w:pPr>
              <w:pStyle w:val="Tabletext"/>
            </w:pPr>
          </w:p>
        </w:tc>
        <w:tc>
          <w:tcPr>
            <w:tcW w:type="dxa" w:w="1980"/>
          </w:tcPr>
          <w:p w14:paraId="75D9A6DB" w14:textId="77777777" w:rsidP="00CB5DA8" w:rsidR="00E008E4" w:rsidRDefault="00E008E4" w:rsidRPr="003B5F5C">
            <w:pPr>
              <w:pStyle w:val="Tabletext"/>
            </w:pPr>
          </w:p>
        </w:tc>
        <w:tc>
          <w:tcPr>
            <w:tcW w:type="dxa" w:w="2070"/>
          </w:tcPr>
          <w:p w14:paraId="39E3040A" w14:textId="77777777" w:rsidP="00CB5DA8" w:rsidR="00E008E4" w:rsidRDefault="00E008E4" w:rsidRPr="003B5F5C">
            <w:pPr>
              <w:pStyle w:val="Tabletext"/>
            </w:pPr>
          </w:p>
        </w:tc>
      </w:tr>
      <w:tr w14:paraId="25871C0C" w14:textId="77777777" w:rsidR="00E008E4" w:rsidRPr="005A2E94" w:rsidTr="00E008E4">
        <w:trPr>
          <w:trHeight w:val="356"/>
        </w:trPr>
        <w:tc>
          <w:tcPr>
            <w:tcW w:type="dxa" w:w="2250"/>
          </w:tcPr>
          <w:p w14:paraId="1756484F" w14:textId="77777777" w:rsidP="00CB5DA8" w:rsidR="00E008E4" w:rsidRDefault="00E008E4" w:rsidRPr="003B5F5C">
            <w:pPr>
              <w:pStyle w:val="Tablebullet"/>
              <w:numPr>
                <w:ilvl w:val="0"/>
                <w:numId w:val="0"/>
              </w:numPr>
            </w:pPr>
          </w:p>
        </w:tc>
        <w:tc>
          <w:tcPr>
            <w:tcW w:type="dxa" w:w="2790"/>
          </w:tcPr>
          <w:p w14:paraId="6420B146" w14:textId="77777777" w:rsidP="00CB5DA8" w:rsidR="00E008E4" w:rsidRDefault="00E008E4" w:rsidRPr="003B5F5C">
            <w:pPr>
              <w:pStyle w:val="Tabletext"/>
            </w:pPr>
          </w:p>
        </w:tc>
        <w:tc>
          <w:tcPr>
            <w:tcW w:type="dxa" w:w="1980"/>
          </w:tcPr>
          <w:p w14:paraId="553DBB92" w14:textId="77777777" w:rsidP="00CB5DA8" w:rsidR="00E008E4" w:rsidRDefault="00E008E4" w:rsidRPr="003B5F5C">
            <w:pPr>
              <w:pStyle w:val="Tablebullet2"/>
              <w:numPr>
                <w:ilvl w:val="0"/>
                <w:numId w:val="0"/>
              </w:numPr>
            </w:pPr>
          </w:p>
        </w:tc>
        <w:tc>
          <w:tcPr>
            <w:tcW w:type="dxa" w:w="2070"/>
          </w:tcPr>
          <w:p w14:paraId="3C51B485" w14:textId="77777777" w:rsidP="00CB5DA8" w:rsidR="00E008E4" w:rsidRDefault="00E008E4" w:rsidRPr="003B5F5C">
            <w:pPr>
              <w:pStyle w:val="Tabletext"/>
            </w:pPr>
          </w:p>
        </w:tc>
      </w:tr>
    </w:tbl>
    <w:p w14:paraId="4B4BC802" w14:textId="77777777" w:rsidP="00FC1AF7" w:rsidR="009747E2" w:rsidRDefault="009747E2"/>
    <w:p w14:paraId="3544D1CA" w14:textId="77777777" w:rsidP="00405A85" w:rsidR="00405A85" w:rsidRDefault="006F1998" w:rsidRPr="00CA1C70">
      <w:pPr>
        <w:pStyle w:val="Heading1"/>
      </w:pPr>
      <w:r>
        <w:t>Risks &amp; Mitigation Plans</w:t>
      </w:r>
    </w:p>
    <w:p w14:paraId="2C30FCCA" w14:textId="77777777" w:rsidP="00856A89" w:rsidR="00405A85" w:rsidRDefault="00405A85">
      <w:pPr>
        <w:ind w:left="432"/>
      </w:pPr>
      <w:r>
        <w:t>[</w:t>
      </w:r>
      <w:r w:rsidR="00856A89">
        <w:t>Define risks for testing and mitigation plan for all risks defined</w:t>
      </w:r>
      <w:r>
        <w:t>]</w:t>
      </w:r>
    </w:p>
    <w:tbl>
      <w:tblPr>
        <w:tblW w:type="dxa" w:w="9090"/>
        <w:tblInd w:type="dxa" w:w="558"/>
        <w:tblBorders>
          <w:top w:color="002776" w:space="0" w:sz="4" w:val="single"/>
          <w:left w:color="002776" w:space="0" w:sz="4" w:val="single"/>
          <w:bottom w:color="002776" w:space="0" w:sz="4" w:val="single"/>
          <w:right w:color="002776" w:space="0" w:sz="4" w:val="single"/>
          <w:insideH w:color="002776" w:space="0" w:sz="4" w:val="single"/>
          <w:insideV w:color="002776" w:space="0" w:sz="4" w:val="single"/>
        </w:tblBorders>
        <w:tblLayout w:type="fixed"/>
        <w:tblLook w:firstColumn="0" w:firstRow="0" w:lastColumn="0" w:lastRow="0" w:noHBand="0" w:noVBand="0" w:val="0000"/>
      </w:tblPr>
      <w:tblGrid>
        <w:gridCol w:w="2250"/>
        <w:gridCol w:w="2430"/>
        <w:gridCol w:w="2610"/>
        <w:gridCol w:w="1800"/>
      </w:tblGrid>
      <w:tr w14:paraId="3F78B4F0" w14:textId="77777777" w:rsidR="00B55DB7" w:rsidRPr="00877FB1" w:rsidTr="00B55DB7">
        <w:trPr>
          <w:trHeight w:val="297"/>
          <w:tblHeader/>
        </w:trPr>
        <w:tc>
          <w:tcPr>
            <w:tcW w:type="dxa" w:w="2250"/>
            <w:tcBorders>
              <w:top w:val="nil"/>
              <w:left w:val="nil"/>
              <w:bottom w:val="nil"/>
              <w:right w:color="FFFFFF" w:space="0" w:sz="4" w:val="single"/>
            </w:tcBorders>
            <w:shd w:color="auto" w:fill="002776" w:val="clear"/>
            <w:vAlign w:val="center"/>
          </w:tcPr>
          <w:p w14:paraId="6E5E9304" w14:textId="77777777" w:rsidP="00CB5DA8" w:rsidR="00B55DB7" w:rsidRDefault="00B55DB7" w:rsidRPr="00877FB1">
            <w:pPr>
              <w:pStyle w:val="Tablehead1"/>
            </w:pPr>
            <w:r>
              <w:t>Test Phase</w:t>
            </w:r>
          </w:p>
        </w:tc>
        <w:tc>
          <w:tcPr>
            <w:tcW w:type="dxa" w:w="2430"/>
            <w:tcBorders>
              <w:top w:val="nil"/>
              <w:left w:color="FFFFFF" w:space="0" w:sz="4" w:val="single"/>
              <w:bottom w:val="nil"/>
              <w:right w:color="FFFFFF" w:space="0" w:sz="4" w:val="single"/>
            </w:tcBorders>
            <w:shd w:color="auto" w:fill="002776" w:val="clear"/>
            <w:vAlign w:val="center"/>
          </w:tcPr>
          <w:p w14:paraId="3D3B0527" w14:textId="77777777" w:rsidP="00CB5DA8" w:rsidR="00B55DB7" w:rsidRDefault="00B55DB7" w:rsidRPr="00877FB1">
            <w:pPr>
              <w:pStyle w:val="Tablehead1"/>
            </w:pPr>
            <w:r>
              <w:t>Risk</w:t>
            </w:r>
          </w:p>
        </w:tc>
        <w:tc>
          <w:tcPr>
            <w:tcW w:type="dxa" w:w="2610"/>
            <w:tcBorders>
              <w:top w:val="nil"/>
              <w:left w:color="FFFFFF" w:space="0" w:sz="4" w:val="single"/>
              <w:bottom w:val="nil"/>
              <w:right w:color="FFFFFF" w:space="0" w:sz="4" w:val="single"/>
            </w:tcBorders>
            <w:shd w:color="auto" w:fill="002776" w:val="clear"/>
            <w:vAlign w:val="center"/>
          </w:tcPr>
          <w:p w14:paraId="1C417705" w14:textId="77777777" w:rsidP="00CB5DA8" w:rsidR="00B55DB7" w:rsidRDefault="00B55DB7" w:rsidRPr="00877FB1">
            <w:pPr>
              <w:pStyle w:val="Tablehead1"/>
            </w:pPr>
            <w:r>
              <w:t>Mitigation</w:t>
            </w:r>
          </w:p>
        </w:tc>
        <w:tc>
          <w:tcPr>
            <w:tcW w:type="dxa" w:w="1800"/>
            <w:tcBorders>
              <w:top w:val="nil"/>
              <w:left w:color="FFFFFF" w:space="0" w:sz="4" w:val="single"/>
              <w:bottom w:val="nil"/>
              <w:right w:color="FFFFFF" w:space="0" w:sz="4" w:val="single"/>
            </w:tcBorders>
            <w:shd w:color="auto" w:fill="002776" w:val="clear"/>
            <w:vAlign w:val="center"/>
          </w:tcPr>
          <w:p w14:paraId="167FCA18" w14:textId="77777777" w:rsidP="00CB5DA8" w:rsidR="00B55DB7" w:rsidRDefault="00B55DB7" w:rsidRPr="00877FB1">
            <w:pPr>
              <w:pStyle w:val="Tablehead1"/>
            </w:pPr>
            <w:r>
              <w:t>PIC</w:t>
            </w:r>
          </w:p>
        </w:tc>
      </w:tr>
      <w:tr w14:paraId="4BF736B0" w14:textId="77777777" w:rsidR="00B55DB7" w:rsidRPr="005A2E94" w:rsidTr="00B55DB7">
        <w:trPr>
          <w:trHeight w:val="356"/>
        </w:trPr>
        <w:tc>
          <w:tcPr>
            <w:tcW w:type="dxa" w:w="2250"/>
            <w:tcBorders>
              <w:top w:val="nil"/>
            </w:tcBorders>
          </w:tcPr>
          <w:p w14:paraId="14C23A33" w14:textId="77777777" w:rsidP="00CB5DA8" w:rsidR="00B55DB7" w:rsidRDefault="00B55DB7" w:rsidRPr="003B5F5C">
            <w:pPr>
              <w:pStyle w:val="Instructions"/>
              <w:rPr>
                <w:sz w:val="18"/>
              </w:rPr>
            </w:pPr>
            <w:r w:rsidRPr="003B5F5C">
              <w:rPr>
                <w:sz w:val="18"/>
              </w:rPr>
              <w:t>&lt;Test Phase, where the identified risk will likely to occur&gt;</w:t>
            </w:r>
          </w:p>
        </w:tc>
        <w:tc>
          <w:tcPr>
            <w:tcW w:type="dxa" w:w="2430"/>
            <w:tcBorders>
              <w:top w:val="nil"/>
            </w:tcBorders>
          </w:tcPr>
          <w:p w14:paraId="7A3F764A" w14:textId="77777777" w:rsidP="00CB5DA8" w:rsidR="00B55DB7" w:rsidRDefault="00B55DB7" w:rsidRPr="003B5F5C">
            <w:pPr>
              <w:pStyle w:val="Instructions"/>
              <w:rPr>
                <w:sz w:val="18"/>
                <w:szCs w:val="24"/>
              </w:rPr>
            </w:pPr>
            <w:r w:rsidRPr="003B5F5C">
              <w:rPr>
                <w:sz w:val="18"/>
              </w:rPr>
              <w:t>&lt;The identified risk&gt;</w:t>
            </w:r>
          </w:p>
        </w:tc>
        <w:tc>
          <w:tcPr>
            <w:tcW w:type="dxa" w:w="2610"/>
            <w:tcBorders>
              <w:top w:val="nil"/>
            </w:tcBorders>
          </w:tcPr>
          <w:p w14:paraId="6FA9E4D3" w14:textId="77777777" w:rsidP="00CB5DA8" w:rsidR="00B55DB7" w:rsidRDefault="00B55DB7" w:rsidRPr="003B5F5C">
            <w:pPr>
              <w:pStyle w:val="Instructions"/>
              <w:rPr>
                <w:sz w:val="18"/>
                <w:szCs w:val="24"/>
              </w:rPr>
            </w:pPr>
            <w:r w:rsidRPr="003B5F5C">
              <w:rPr>
                <w:sz w:val="18"/>
              </w:rPr>
              <w:t>&lt;Detail the resolution of the issues here, agree with the related parties and stakeholders&gt;</w:t>
            </w:r>
          </w:p>
        </w:tc>
        <w:tc>
          <w:tcPr>
            <w:tcW w:type="dxa" w:w="1800"/>
            <w:tcBorders>
              <w:top w:val="nil"/>
            </w:tcBorders>
          </w:tcPr>
          <w:p w14:paraId="63BC5AE0" w14:textId="77777777" w:rsidP="00CB5DA8" w:rsidR="00B55DB7" w:rsidRDefault="00B55DB7" w:rsidRPr="003B5F5C">
            <w:pPr>
              <w:pStyle w:val="Instructions"/>
              <w:rPr>
                <w:sz w:val="18"/>
                <w:szCs w:val="24"/>
              </w:rPr>
            </w:pPr>
            <w:r w:rsidRPr="003B5F5C">
              <w:rPr>
                <w:sz w:val="18"/>
              </w:rPr>
              <w:t>&lt;Name of the PIC responsible &gt;</w:t>
            </w:r>
          </w:p>
        </w:tc>
      </w:tr>
      <w:tr w14:paraId="24C9411D" w14:textId="77777777" w:rsidR="00B55DB7" w:rsidRPr="005A2E94" w:rsidTr="00B55DB7">
        <w:trPr>
          <w:trHeight w:val="356"/>
        </w:trPr>
        <w:tc>
          <w:tcPr>
            <w:tcW w:type="dxa" w:w="2250"/>
          </w:tcPr>
          <w:p w14:paraId="65F9ECAE" w14:textId="77777777" w:rsidP="00CB5DA8" w:rsidR="00B55DB7" w:rsidRDefault="00B55DB7" w:rsidRPr="003B5F5C">
            <w:pPr>
              <w:pStyle w:val="Tabletext"/>
            </w:pPr>
          </w:p>
        </w:tc>
        <w:tc>
          <w:tcPr>
            <w:tcW w:type="dxa" w:w="2430"/>
          </w:tcPr>
          <w:p w14:paraId="3FF9BAE2" w14:textId="77777777" w:rsidP="00CB5DA8" w:rsidR="00B55DB7" w:rsidRDefault="00B55DB7" w:rsidRPr="003B5F5C">
            <w:pPr>
              <w:pStyle w:val="Tabletext"/>
            </w:pPr>
          </w:p>
        </w:tc>
        <w:tc>
          <w:tcPr>
            <w:tcW w:type="dxa" w:w="2610"/>
          </w:tcPr>
          <w:p w14:paraId="6A834A9D" w14:textId="77777777" w:rsidP="00CB5DA8" w:rsidR="00B55DB7" w:rsidRDefault="00B55DB7" w:rsidRPr="003B5F5C">
            <w:pPr>
              <w:pStyle w:val="Tabletext"/>
            </w:pPr>
          </w:p>
        </w:tc>
        <w:tc>
          <w:tcPr>
            <w:tcW w:type="dxa" w:w="1800"/>
          </w:tcPr>
          <w:p w14:paraId="49D2530F" w14:textId="77777777" w:rsidP="00CB5DA8" w:rsidR="00B55DB7" w:rsidRDefault="00B55DB7" w:rsidRPr="003B5F5C">
            <w:pPr>
              <w:pStyle w:val="Tabletext"/>
            </w:pPr>
          </w:p>
        </w:tc>
      </w:tr>
      <w:tr w14:paraId="4F96915A" w14:textId="77777777" w:rsidR="00B55DB7" w:rsidRPr="005A2E94" w:rsidTr="00B55DB7">
        <w:trPr>
          <w:trHeight w:val="356"/>
        </w:trPr>
        <w:tc>
          <w:tcPr>
            <w:tcW w:type="dxa" w:w="2250"/>
          </w:tcPr>
          <w:p w14:paraId="57D3C722" w14:textId="77777777" w:rsidP="00CB5DA8" w:rsidR="00B55DB7" w:rsidRDefault="00B55DB7" w:rsidRPr="003B5F5C">
            <w:pPr>
              <w:pStyle w:val="Tablebullet"/>
              <w:numPr>
                <w:ilvl w:val="0"/>
                <w:numId w:val="0"/>
              </w:numPr>
            </w:pPr>
          </w:p>
        </w:tc>
        <w:tc>
          <w:tcPr>
            <w:tcW w:type="dxa" w:w="2430"/>
          </w:tcPr>
          <w:p w14:paraId="728B35C5" w14:textId="77777777" w:rsidP="00CB5DA8" w:rsidR="00B55DB7" w:rsidRDefault="00B55DB7" w:rsidRPr="003B5F5C">
            <w:pPr>
              <w:pStyle w:val="Tabletext"/>
            </w:pPr>
          </w:p>
        </w:tc>
        <w:tc>
          <w:tcPr>
            <w:tcW w:type="dxa" w:w="2610"/>
          </w:tcPr>
          <w:p w14:paraId="619ABF46" w14:textId="77777777" w:rsidP="00CB5DA8" w:rsidR="00B55DB7" w:rsidRDefault="00B55DB7" w:rsidRPr="003B5F5C">
            <w:pPr>
              <w:pStyle w:val="Tablebullet2"/>
              <w:numPr>
                <w:ilvl w:val="0"/>
                <w:numId w:val="0"/>
              </w:numPr>
            </w:pPr>
          </w:p>
        </w:tc>
        <w:tc>
          <w:tcPr>
            <w:tcW w:type="dxa" w:w="1800"/>
          </w:tcPr>
          <w:p w14:paraId="08A8D240" w14:textId="77777777" w:rsidP="00CB5DA8" w:rsidR="00B55DB7" w:rsidRDefault="00B55DB7" w:rsidRPr="003B5F5C">
            <w:pPr>
              <w:pStyle w:val="Tabletext"/>
            </w:pPr>
          </w:p>
        </w:tc>
      </w:tr>
    </w:tbl>
    <w:p w14:paraId="5E531B0F" w14:textId="77777777" w:rsidP="00FC1AF7" w:rsidR="009747E2" w:rsidRDefault="009747E2"/>
    <w:p w14:paraId="354207D6" w14:textId="7B4BA8C2" w:rsidP="00904D09" w:rsidR="00904D09" w:rsidRDefault="003B2943">
      <w:pPr>
        <w:pStyle w:val="Heading1"/>
      </w:pPr>
      <w:r>
        <w:t xml:space="preserve">Testing </w:t>
      </w:r>
      <w:r w:rsidR="00AE41A4">
        <w:t>Scenario</w:t>
      </w:r>
    </w:p>
    <w:p w14:paraId="41335A1C" w14:textId="77777777" w:rsidP="0009215D" w:rsidR="00C05396" w:rsidRDefault="00C05396" w:rsidRPr="00C05396">
      <w:pPr>
        <w:ind w:left="540"/>
      </w:pPr>
      <w:r>
        <w:rPr>
          <w:i/>
        </w:rPr>
        <w:t>[</w:t>
      </w:r>
      <w:r w:rsidR="00B31C2C">
        <w:rPr>
          <w:i/>
        </w:rPr>
        <w:t xml:space="preserve">Describe all </w:t>
      </w:r>
      <w:r w:rsidR="003F39CA">
        <w:rPr>
          <w:i/>
        </w:rPr>
        <w:t xml:space="preserve">scenario </w:t>
      </w:r>
      <w:r w:rsidR="00B31C2C">
        <w:rPr>
          <w:i/>
        </w:rPr>
        <w:t>for all phases</w:t>
      </w:r>
      <w:r>
        <w:rPr>
          <w:i/>
        </w:rPr>
        <w:t>]</w:t>
      </w:r>
    </w:p>
    <w:p w14:paraId="462C6039" w14:textId="5C2A2026" w:rsidP="00E0085A" w:rsidR="00E0085A" w:rsidRDefault="003C2433">
      <w:pPr>
        <w:pStyle w:val="Heading2"/>
      </w:pPr>
      <w:r w:rsidRPr="003C2433">
        <w:t>System Integration Test Scenario</w:t>
      </w:r>
    </w:p>
    <w:tbl>
      <w:tblPr>
        <w:tblW w:type="dxa" w:w="9010"/>
        <w:tblInd w:type="dxa" w:w="59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Layout w:type="fixed"/>
        <w:tblLook w:firstColumn="0" w:firstRow="0" w:lastColumn="0" w:lastRow="0" w:noHBand="0" w:noVBand="1" w:val="0400"/>
      </w:tblPr>
      <w:tblGrid>
        <w:gridCol w:w="780"/>
        <w:gridCol w:w="2731"/>
        <w:gridCol w:w="2049"/>
        <w:gridCol w:w="1910"/>
        <w:gridCol w:w="1540"/>
      </w:tblGrid>
      <w:tr w14:paraId="7FBF6882" w14:textId="77777777" w:rsidR="00F864F4" w:rsidTr="00736604">
        <w:trPr>
          <w:trHeight w:val="443"/>
        </w:trPr>
        <w:tc>
          <w:tcPr>
            <w:tcW w:type="dxa" w:w="780"/>
            <w:shd w:color="auto" w:fill="B7DDE8" w:val="clear"/>
            <w:vAlign w:val="center"/>
          </w:tcPr>
          <w:p w14:paraId="142F2D88" w14:textId="77777777" w:rsidP="00736604" w:rsidR="00F864F4" w:rsidRDefault="00F864F4">
            <w:pPr>
              <w:jc w:val="center"/>
              <w:rPr>
                <w:b/>
              </w:rPr>
            </w:pPr>
            <w:r>
              <w:rPr>
                <w:b/>
              </w:rPr>
              <w:t>No.</w:t>
            </w:r>
          </w:p>
        </w:tc>
        <w:tc>
          <w:tcPr>
            <w:tcW w:type="dxa" w:w="2731"/>
            <w:shd w:color="auto" w:fill="B7DDE8" w:val="clear"/>
            <w:vAlign w:val="center"/>
          </w:tcPr>
          <w:p w14:paraId="70F26D94" w14:textId="77777777" w:rsidP="00736604" w:rsidR="00F864F4" w:rsidRDefault="00F864F4">
            <w:pPr>
              <w:jc w:val="center"/>
              <w:rPr>
                <w:b/>
              </w:rPr>
            </w:pPr>
            <w:r>
              <w:rPr>
                <w:b/>
              </w:rPr>
              <w:t>Skenario</w:t>
            </w:r>
          </w:p>
        </w:tc>
        <w:tc>
          <w:tcPr>
            <w:tcW w:type="dxa" w:w="2049"/>
            <w:shd w:color="auto" w:fill="B7DDE8" w:val="clear"/>
            <w:vAlign w:val="center"/>
          </w:tcPr>
          <w:p w14:paraId="1F62C94B" w14:textId="77777777" w:rsidP="00736604" w:rsidR="00F864F4" w:rsidRDefault="00F864F4">
            <w:pPr>
              <w:jc w:val="center"/>
              <w:rPr>
                <w:b/>
              </w:rPr>
            </w:pPr>
            <w:r>
              <w:rPr>
                <w:b/>
              </w:rPr>
              <w:t>Test Case</w:t>
            </w:r>
          </w:p>
        </w:tc>
        <w:tc>
          <w:tcPr>
            <w:tcW w:type="dxa" w:w="1910"/>
            <w:shd w:color="auto" w:fill="B7DDE8" w:val="clear"/>
            <w:vAlign w:val="center"/>
          </w:tcPr>
          <w:p w14:paraId="2BD105E8" w14:textId="77777777" w:rsidP="00736604" w:rsidR="00F864F4" w:rsidRDefault="00F864F4">
            <w:pPr>
              <w:jc w:val="center"/>
              <w:rPr>
                <w:b/>
              </w:rPr>
            </w:pPr>
            <w:r>
              <w:rPr>
                <w:b/>
              </w:rPr>
              <w:t>Expected Result</w:t>
            </w:r>
          </w:p>
        </w:tc>
        <w:tc>
          <w:tcPr>
            <w:tcW w:type="dxa" w:w="1540"/>
            <w:shd w:color="auto" w:fill="B7DDE8" w:val="clear"/>
          </w:tcPr>
          <w:p w14:paraId="0CDC6FF3" w14:textId="77777777" w:rsidP="00736604" w:rsidR="00F864F4" w:rsidRDefault="00F864F4">
            <w:pPr>
              <w:spacing w:before="120"/>
              <w:jc w:val="center"/>
              <w:rPr>
                <w:b/>
              </w:rPr>
            </w:pPr>
            <w:r>
              <w:rPr>
                <w:b/>
              </w:rPr>
              <w:t>Criteria</w:t>
            </w:r>
          </w:p>
        </w:tc>
      </w:tr>
      <w:tr w14:paraId="2011E412" w14:textId="77777777" w:rsidR="00F864F4" w:rsidTr="00736604">
        <w:tc>
          <w:tcPr>
            <w:tcW w:type="dxa" w:w="780"/>
          </w:tcPr>
          <w:p w14:paraId="6D193C02" w14:textId="77777777" w:rsidP="00736604" w:rsidR="00F864F4" w:rsidRDefault="00F864F4">
            <w:pPr>
              <w:rPr>
                <w:sz w:val="18"/>
                <w:szCs w:val="18"/>
              </w:rPr>
            </w:pPr>
            <w:r>
              <w:rPr>
                <w:sz w:val="18"/>
                <w:szCs w:val="18"/>
              </w:rPr>
              <w:t>TC-01</w:t>
            </w:r>
          </w:p>
        </w:tc>
        <w:tc>
          <w:tcPr>
            <w:tcW w:type="dxa" w:w="2731"/>
          </w:tcPr>
          <w:p w14:paraId="7C20116F" w14:textId="77777777" w:rsidP="00736604" w:rsidR="00F864F4" w:rsidRDefault="00F864F4">
            <w:pPr>
              <w:rPr>
                <w:sz w:val="18"/>
                <w:szCs w:val="18"/>
              </w:rPr>
            </w:pPr>
          </w:p>
        </w:tc>
        <w:tc>
          <w:tcPr>
            <w:tcW w:type="dxa" w:w="2049"/>
          </w:tcPr>
          <w:p w14:paraId="7549C123" w14:textId="77777777" w:rsidP="00240270" w:rsidR="00F864F4" w:rsidRDefault="00F864F4" w:rsidRPr="00240270">
            <w:pPr>
              <w:rPr>
                <w:bCs/>
              </w:rPr>
            </w:pPr>
          </w:p>
        </w:tc>
        <w:tc>
          <w:tcPr>
            <w:tcW w:type="dxa" w:w="1910"/>
          </w:tcPr>
          <w:p w14:paraId="2983589F" w14:textId="77777777" w:rsidP="00736604" w:rsidR="00F864F4" w:rsidRDefault="00F864F4">
            <w:pPr>
              <w:rPr>
                <w:sz w:val="18"/>
                <w:szCs w:val="18"/>
              </w:rPr>
            </w:pPr>
          </w:p>
        </w:tc>
        <w:tc>
          <w:tcPr>
            <w:tcW w:type="dxa" w:w="1540"/>
          </w:tcPr>
          <w:p w14:paraId="2EEB9DCF" w14:textId="77777777" w:rsidP="00736604" w:rsidR="00F864F4" w:rsidRDefault="00F864F4">
            <w:pPr>
              <w:rPr>
                <w:sz w:val="18"/>
                <w:szCs w:val="18"/>
              </w:rPr>
            </w:pPr>
            <w:r>
              <w:rPr>
                <w:sz w:val="18"/>
                <w:szCs w:val="18"/>
              </w:rPr>
              <w:t>[Pass/Failed]</w:t>
            </w:r>
          </w:p>
        </w:tc>
      </w:tr>
      <w:tr w14:paraId="6406C8C6" w14:textId="77777777" w:rsidR="00F864F4" w:rsidTr="00736604">
        <w:tc>
          <w:tcPr>
            <w:tcW w:type="dxa" w:w="780"/>
          </w:tcPr>
          <w:p w14:paraId="69674028" w14:textId="77777777" w:rsidP="00736604" w:rsidR="00F864F4" w:rsidRDefault="00F864F4">
            <w:pPr>
              <w:rPr>
                <w:sz w:val="18"/>
                <w:szCs w:val="18"/>
              </w:rPr>
            </w:pPr>
            <w:r>
              <w:rPr>
                <w:sz w:val="18"/>
                <w:szCs w:val="18"/>
              </w:rPr>
              <w:t>TC-02</w:t>
            </w:r>
          </w:p>
        </w:tc>
        <w:tc>
          <w:tcPr>
            <w:tcW w:type="dxa" w:w="2731"/>
          </w:tcPr>
          <w:p w14:paraId="39153285" w14:textId="77777777" w:rsidP="00736604" w:rsidR="00F864F4" w:rsidRDefault="00F864F4">
            <w:pPr>
              <w:rPr>
                <w:sz w:val="18"/>
                <w:szCs w:val="18"/>
              </w:rPr>
            </w:pPr>
          </w:p>
        </w:tc>
        <w:tc>
          <w:tcPr>
            <w:tcW w:type="dxa" w:w="2049"/>
          </w:tcPr>
          <w:p w14:paraId="7D3FF90C" w14:textId="77777777" w:rsidP="00240270" w:rsidR="00F864F4" w:rsidRDefault="00F864F4" w:rsidRPr="00240270">
            <w:pPr>
              <w:rPr>
                <w:bCs/>
              </w:rPr>
            </w:pPr>
          </w:p>
        </w:tc>
        <w:tc>
          <w:tcPr>
            <w:tcW w:type="dxa" w:w="1910"/>
          </w:tcPr>
          <w:p w14:paraId="1A422E4F" w14:textId="77777777" w:rsidP="00736604" w:rsidR="00F864F4" w:rsidRDefault="00F864F4">
            <w:pPr>
              <w:rPr>
                <w:sz w:val="18"/>
                <w:szCs w:val="18"/>
              </w:rPr>
            </w:pPr>
          </w:p>
        </w:tc>
        <w:tc>
          <w:tcPr>
            <w:tcW w:type="dxa" w:w="1540"/>
          </w:tcPr>
          <w:p w14:paraId="77F7445E" w14:textId="77777777" w:rsidP="00736604" w:rsidR="00F864F4" w:rsidRDefault="00F864F4">
            <w:pPr>
              <w:rPr>
                <w:sz w:val="18"/>
                <w:szCs w:val="18"/>
              </w:rPr>
            </w:pPr>
          </w:p>
        </w:tc>
      </w:tr>
    </w:tbl>
    <w:p w14:paraId="31EBC7B2" w14:textId="77777777" w:rsidP="0018622D" w:rsidR="0018622D" w:rsidRDefault="0018622D">
      <w:pPr>
        <w:pStyle w:val="Heading2"/>
      </w:pPr>
      <w:r>
        <w:t xml:space="preserve">Automation Test </w:t>
      </w:r>
      <w:sdt>
        <w:sdtPr>
          <w:tag w:val="goog_rdk_2"/>
          <w:id w:val="-1770686907"/>
        </w:sdtPr>
        <w:sdtContent/>
      </w:sdt>
      <w:r>
        <w:t xml:space="preserve">Plan  </w:t>
      </w:r>
    </w:p>
    <w:tbl>
      <w:tblPr>
        <w:tblW w:type="dxa" w:w="9010"/>
        <w:tblInd w:type="dxa" w:w="59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Layout w:type="fixed"/>
        <w:tblLook w:firstColumn="0" w:firstRow="0" w:lastColumn="0" w:lastRow="0" w:noHBand="0" w:noVBand="1" w:val="0400"/>
      </w:tblPr>
      <w:tblGrid>
        <w:gridCol w:w="780"/>
        <w:gridCol w:w="2731"/>
        <w:gridCol w:w="2049"/>
        <w:gridCol w:w="1910"/>
        <w:gridCol w:w="1540"/>
      </w:tblGrid>
      <w:tr w14:paraId="585D371A" w14:textId="77777777" w:rsidR="0018622D" w:rsidTr="005351D4">
        <w:trPr>
          <w:trHeight w:val="443"/>
        </w:trPr>
        <w:tc>
          <w:tcPr>
            <w:tcW w:type="dxa" w:w="780"/>
            <w:shd w:color="auto" w:fill="B7DDE8" w:val="clear"/>
            <w:vAlign w:val="center"/>
          </w:tcPr>
          <w:p w14:paraId="3D58CB5C" w14:textId="77777777" w:rsidP="00F54281" w:rsidR="0018622D" w:rsidRDefault="0018622D">
            <w:pPr>
              <w:jc w:val="center"/>
              <w:rPr>
                <w:b/>
              </w:rPr>
            </w:pPr>
            <w:r>
              <w:rPr>
                <w:b/>
              </w:rPr>
              <w:t>No.</w:t>
            </w:r>
          </w:p>
        </w:tc>
        <w:tc>
          <w:tcPr>
            <w:tcW w:type="dxa" w:w="2731"/>
            <w:shd w:color="auto" w:fill="B7DDE8" w:val="clear"/>
            <w:vAlign w:val="center"/>
          </w:tcPr>
          <w:p w14:paraId="127E5E25" w14:textId="77777777" w:rsidP="00F54281" w:rsidR="0018622D" w:rsidRDefault="0018622D">
            <w:pPr>
              <w:jc w:val="center"/>
              <w:rPr>
                <w:b/>
              </w:rPr>
            </w:pPr>
            <w:r>
              <w:rPr>
                <w:b/>
              </w:rPr>
              <w:t>Skenario</w:t>
            </w:r>
          </w:p>
        </w:tc>
        <w:tc>
          <w:tcPr>
            <w:tcW w:type="dxa" w:w="2049"/>
            <w:shd w:color="auto" w:fill="B7DDE8" w:val="clear"/>
            <w:vAlign w:val="center"/>
          </w:tcPr>
          <w:p w14:paraId="14EE5D21" w14:textId="77777777" w:rsidP="00F54281" w:rsidR="0018622D" w:rsidRDefault="0018622D">
            <w:pPr>
              <w:jc w:val="center"/>
              <w:rPr>
                <w:b/>
              </w:rPr>
            </w:pPr>
            <w:r>
              <w:rPr>
                <w:b/>
              </w:rPr>
              <w:t>Test Case</w:t>
            </w:r>
          </w:p>
        </w:tc>
        <w:tc>
          <w:tcPr>
            <w:tcW w:type="dxa" w:w="1910"/>
            <w:shd w:color="auto" w:fill="B7DDE8" w:val="clear"/>
            <w:vAlign w:val="center"/>
          </w:tcPr>
          <w:p w14:paraId="17776A7F" w14:textId="77777777" w:rsidP="00F54281" w:rsidR="0018622D" w:rsidRDefault="0018622D">
            <w:pPr>
              <w:jc w:val="center"/>
              <w:rPr>
                <w:b/>
              </w:rPr>
            </w:pPr>
            <w:r>
              <w:rPr>
                <w:b/>
              </w:rPr>
              <w:t>Expected Result</w:t>
            </w:r>
          </w:p>
        </w:tc>
        <w:tc>
          <w:tcPr>
            <w:tcW w:type="dxa" w:w="1540"/>
            <w:shd w:color="auto" w:fill="B7DDE8" w:val="clear"/>
          </w:tcPr>
          <w:p w14:paraId="5B3D43C1" w14:textId="77777777" w:rsidP="00F54281" w:rsidR="0018622D" w:rsidRDefault="0018622D">
            <w:pPr>
              <w:spacing w:before="120"/>
              <w:jc w:val="center"/>
              <w:rPr>
                <w:b/>
              </w:rPr>
            </w:pPr>
            <w:r>
              <w:rPr>
                <w:b/>
              </w:rPr>
              <w:t>Criteria</w:t>
            </w:r>
          </w:p>
        </w:tc>
      </w:tr>
      <w:tr w14:paraId="3A7F11FB" w14:textId="77777777" w:rsidR="0018622D" w:rsidTr="005351D4">
        <w:tc>
          <w:tcPr>
            <w:tcW w:type="dxa" w:w="780"/>
          </w:tcPr>
          <w:p w14:paraId="0B17C12E" w14:textId="77777777" w:rsidP="00F54281" w:rsidR="0018622D" w:rsidRDefault="0018622D">
            <w:pPr>
              <w:rPr>
                <w:sz w:val="18"/>
                <w:szCs w:val="18"/>
              </w:rPr>
            </w:pPr>
            <w:r>
              <w:rPr>
                <w:sz w:val="18"/>
                <w:szCs w:val="18"/>
              </w:rPr>
              <w:t>TC-01</w:t>
            </w:r>
          </w:p>
        </w:tc>
        <w:tc>
          <w:tcPr>
            <w:tcW w:type="dxa" w:w="2731"/>
          </w:tcPr>
          <w:p w14:paraId="295AC84C" w14:textId="77777777" w:rsidP="00F54281" w:rsidR="0018622D" w:rsidRDefault="0018622D">
            <w:pPr>
              <w:rPr>
                <w:sz w:val="18"/>
                <w:szCs w:val="18"/>
              </w:rPr>
            </w:pPr>
          </w:p>
        </w:tc>
        <w:tc>
          <w:tcPr>
            <w:tcW w:type="dxa" w:w="2049"/>
          </w:tcPr>
          <w:p w14:paraId="1AC2C322" w14:textId="77777777" w:rsidP="00F54281" w:rsidR="0018622D" w:rsidRDefault="0018622D">
            <w:pPr>
              <w:jc w:val="center"/>
              <w:rPr>
                <w:b/>
              </w:rPr>
            </w:pPr>
          </w:p>
        </w:tc>
        <w:tc>
          <w:tcPr>
            <w:tcW w:type="dxa" w:w="1910"/>
          </w:tcPr>
          <w:p w14:paraId="3CC4B9AE" w14:textId="77777777" w:rsidP="00F54281" w:rsidR="0018622D" w:rsidRDefault="0018622D">
            <w:pPr>
              <w:rPr>
                <w:sz w:val="18"/>
                <w:szCs w:val="18"/>
              </w:rPr>
            </w:pPr>
          </w:p>
        </w:tc>
        <w:tc>
          <w:tcPr>
            <w:tcW w:type="dxa" w:w="1540"/>
          </w:tcPr>
          <w:p w14:paraId="6214293E" w14:textId="77777777" w:rsidP="00F54281" w:rsidR="0018622D" w:rsidRDefault="0018622D">
            <w:pPr>
              <w:rPr>
                <w:sz w:val="18"/>
                <w:szCs w:val="18"/>
              </w:rPr>
            </w:pPr>
            <w:r>
              <w:rPr>
                <w:sz w:val="18"/>
                <w:szCs w:val="18"/>
              </w:rPr>
              <w:t>[Pass/Failed]</w:t>
            </w:r>
          </w:p>
        </w:tc>
      </w:tr>
      <w:tr w14:paraId="5D79D417" w14:textId="77777777" w:rsidR="0018622D" w:rsidTr="005351D4">
        <w:tc>
          <w:tcPr>
            <w:tcW w:type="dxa" w:w="780"/>
          </w:tcPr>
          <w:p w14:paraId="37E19796" w14:textId="77777777" w:rsidP="00F54281" w:rsidR="0018622D" w:rsidRDefault="0018622D">
            <w:pPr>
              <w:rPr>
                <w:sz w:val="18"/>
                <w:szCs w:val="18"/>
              </w:rPr>
            </w:pPr>
            <w:r>
              <w:rPr>
                <w:sz w:val="18"/>
                <w:szCs w:val="18"/>
              </w:rPr>
              <w:t>TC-02</w:t>
            </w:r>
          </w:p>
        </w:tc>
        <w:tc>
          <w:tcPr>
            <w:tcW w:type="dxa" w:w="2731"/>
          </w:tcPr>
          <w:p w14:paraId="64812151" w14:textId="77777777" w:rsidP="00F54281" w:rsidR="0018622D" w:rsidRDefault="0018622D">
            <w:pPr>
              <w:rPr>
                <w:sz w:val="18"/>
                <w:szCs w:val="18"/>
              </w:rPr>
            </w:pPr>
          </w:p>
        </w:tc>
        <w:tc>
          <w:tcPr>
            <w:tcW w:type="dxa" w:w="2049"/>
          </w:tcPr>
          <w:p w14:paraId="48E819BC" w14:textId="77777777" w:rsidP="00F54281" w:rsidR="0018622D" w:rsidRDefault="0018622D">
            <w:pPr>
              <w:jc w:val="center"/>
              <w:rPr>
                <w:b/>
              </w:rPr>
            </w:pPr>
          </w:p>
        </w:tc>
        <w:tc>
          <w:tcPr>
            <w:tcW w:type="dxa" w:w="1910"/>
          </w:tcPr>
          <w:p w14:paraId="0B301E10" w14:textId="77777777" w:rsidP="00F54281" w:rsidR="0018622D" w:rsidRDefault="0018622D">
            <w:pPr>
              <w:rPr>
                <w:sz w:val="18"/>
                <w:szCs w:val="18"/>
              </w:rPr>
            </w:pPr>
          </w:p>
        </w:tc>
        <w:tc>
          <w:tcPr>
            <w:tcW w:type="dxa" w:w="1540"/>
          </w:tcPr>
          <w:p w14:paraId="4FFDFA58" w14:textId="77777777" w:rsidP="00F54281" w:rsidR="0018622D" w:rsidRDefault="0018622D">
            <w:pPr>
              <w:rPr>
                <w:sz w:val="18"/>
                <w:szCs w:val="18"/>
              </w:rPr>
            </w:pPr>
          </w:p>
        </w:tc>
      </w:tr>
    </w:tbl>
    <w:p w14:paraId="2DA51C7F" w14:textId="77777777" w:rsidP="0099288A" w:rsidR="00E0085A" w:rsidRDefault="00E0085A">
      <w:pPr>
        <w:ind w:left="576"/>
      </w:pPr>
    </w:p>
    <w:p w14:paraId="3243092E" w14:textId="77777777" w:rsidP="00006E03" w:rsidR="0032669F" w:rsidRDefault="0032669F">
      <w:pPr>
        <w:pStyle w:val="Heading1"/>
      </w:pPr>
      <w:r>
        <w:t xml:space="preserve">Test </w:t>
      </w:r>
      <w:r w:rsidRPr="00006E03">
        <w:t>Execution</w:t>
      </w:r>
      <w:r>
        <w:t xml:space="preserve"> Plan &amp; Result</w:t>
      </w:r>
    </w:p>
    <w:p w14:paraId="50C409C5" w14:textId="77777777" w:rsidP="0032669F" w:rsidR="0032669F" w:rsidRDefault="0032669F">
      <w:pPr>
        <w:pStyle w:val="Heading2"/>
        <w:ind w:hanging="540" w:left="540"/>
      </w:pPr>
      <w:r>
        <w:t>Test Type</w:t>
      </w:r>
    </w:p>
    <w:p w14:paraId="0BB79F2A" w14:textId="77777777" w:rsidP="0032669F" w:rsidR="0032669F" w:rsidRDefault="0032669F">
      <w:pPr>
        <w:ind w:left="540"/>
        <w:jc w:val="both"/>
        <w:rPr>
          <w:i/>
        </w:rPr>
      </w:pPr>
      <w:r>
        <w:t>[</w:t>
      </w:r>
      <w:r>
        <w:rPr>
          <w:i/>
        </w:rPr>
        <w:t xml:space="preserve">Functional Testing, Regression Testing, Integration Testing, Compatibility Testing, Load Testing, Performance Testing, Regression Testing, </w:t>
      </w:r>
      <w:proofErr w:type="spellStart"/>
      <w:r>
        <w:rPr>
          <w:i/>
        </w:rPr>
        <w:t>etc</w:t>
      </w:r>
      <w:proofErr w:type="spellEnd"/>
      <w:r>
        <w:rPr>
          <w:i/>
        </w:rPr>
        <w:t>]</w:t>
      </w:r>
    </w:p>
    <w:tbl>
      <w:tblPr>
        <w:tblStyle w:val="TableGrid"/>
        <w:tblW w:type="dxa" w:w="8910"/>
        <w:tblInd w:type="dxa" w:w="648"/>
        <w:tblLook w:firstColumn="1" w:firstRow="1" w:lastColumn="0" w:lastRow="0" w:noHBand="0" w:noVBand="1" w:val="04A0"/>
      </w:tblPr>
      <w:tblGrid>
        <w:gridCol w:w="2070"/>
        <w:gridCol w:w="6840"/>
      </w:tblGrid>
      <w:tr w14:paraId="040EC371" w14:textId="77777777" w:rsidR="0032669F" w:rsidTr="00E6391D">
        <w:trPr>
          <w:cantSplit/>
          <w:trHeight w:val="397"/>
          <w:tblHeader/>
        </w:trPr>
        <w:tc>
          <w:tcPr>
            <w:tcW w:type="dxa" w:w="2070"/>
            <w:shd w:color="auto" w:fill="B6DDE8" w:themeFill="accent5" w:themeFillTint="66" w:val="clear"/>
            <w:vAlign w:val="center"/>
          </w:tcPr>
          <w:p w14:paraId="1E61C482" w14:textId="77777777" w:rsidP="00E6391D" w:rsidR="0032669F" w:rsidRDefault="0032669F" w:rsidRPr="00E45D91">
            <w:pPr>
              <w:jc w:val="center"/>
              <w:rPr>
                <w:b/>
              </w:rPr>
            </w:pPr>
            <w:r w:rsidRPr="00E45D91">
              <w:rPr>
                <w:b/>
              </w:rPr>
              <w:t>Test Type</w:t>
            </w:r>
          </w:p>
        </w:tc>
        <w:tc>
          <w:tcPr>
            <w:tcW w:type="dxa" w:w="6840"/>
            <w:shd w:color="auto" w:fill="B6DDE8" w:themeFill="accent5" w:themeFillTint="66" w:val="clear"/>
            <w:vAlign w:val="center"/>
          </w:tcPr>
          <w:p w14:paraId="27BC762F" w14:textId="77777777" w:rsidP="00E6391D" w:rsidR="0032669F" w:rsidRDefault="0032669F" w:rsidRPr="00E45D91">
            <w:pPr>
              <w:jc w:val="center"/>
              <w:rPr>
                <w:b/>
              </w:rPr>
            </w:pPr>
            <w:r w:rsidRPr="00E45D91">
              <w:rPr>
                <w:b/>
              </w:rPr>
              <w:t>Description</w:t>
            </w:r>
          </w:p>
        </w:tc>
      </w:tr>
      <w:tr w14:paraId="28B20B97" w14:textId="77777777" w:rsidR="0032669F" w:rsidTr="00E6391D">
        <w:trPr>
          <w:cantSplit/>
        </w:trPr>
        <w:tc>
          <w:tcPr>
            <w:tcW w:type="dxa" w:w="2070"/>
            <w:vAlign w:val="center"/>
          </w:tcPr>
          <w:p w14:paraId="456C7BC6" w14:textId="77777777" w:rsidP="00E6391D" w:rsidR="0032669F" w:rsidRDefault="0032669F" w:rsidRPr="007D57F4">
            <w:pPr>
              <w:pStyle w:val="ListParagraph"/>
              <w:numPr>
                <w:ilvl w:val="0"/>
                <w:numId w:val="30"/>
              </w:numPr>
              <w:spacing w:line="360" w:lineRule="auto"/>
              <w:ind w:left="342"/>
              <w:rPr>
                <w:sz w:val="18"/>
              </w:rPr>
            </w:pPr>
            <w:r w:rsidRPr="007D57F4">
              <w:rPr>
                <w:sz w:val="18"/>
              </w:rPr>
              <w:t>Unit Test</w:t>
            </w:r>
          </w:p>
        </w:tc>
        <w:tc>
          <w:tcPr>
            <w:tcW w:type="dxa" w:w="6840"/>
          </w:tcPr>
          <w:p w14:paraId="6DD53DD5" w14:textId="77777777" w:rsidP="00E6391D" w:rsidR="0032669F" w:rsidRDefault="0032669F" w:rsidRPr="007D57F4">
            <w:pPr>
              <w:spacing w:after="60" w:before="60"/>
              <w:rPr>
                <w:sz w:val="18"/>
              </w:rPr>
            </w:pPr>
            <w:r w:rsidRPr="007D57F4">
              <w:rPr>
                <w:sz w:val="18"/>
              </w:rPr>
              <w:t>Unit tests ensure that each unique path of the project performs accurately to the documented specifications and contains clearly defined inputs and expected results</w:t>
            </w:r>
          </w:p>
        </w:tc>
      </w:tr>
      <w:tr w14:paraId="170BDC12" w14:textId="77777777" w:rsidR="0032669F" w:rsidTr="00E6391D">
        <w:trPr>
          <w:cantSplit/>
        </w:trPr>
        <w:tc>
          <w:tcPr>
            <w:tcW w:type="dxa" w:w="2070"/>
            <w:vAlign w:val="center"/>
          </w:tcPr>
          <w:p w14:paraId="51737965" w14:textId="77777777" w:rsidP="00E6391D" w:rsidR="0032669F" w:rsidRDefault="0032669F" w:rsidRPr="007D57F4">
            <w:pPr>
              <w:pStyle w:val="ListParagraph"/>
              <w:numPr>
                <w:ilvl w:val="0"/>
                <w:numId w:val="30"/>
              </w:numPr>
              <w:spacing w:line="360" w:lineRule="auto"/>
              <w:ind w:left="360"/>
              <w:rPr>
                <w:sz w:val="18"/>
              </w:rPr>
            </w:pPr>
            <w:r w:rsidRPr="007D57F4">
              <w:rPr>
                <w:sz w:val="18"/>
              </w:rPr>
              <w:t>System Test</w:t>
            </w:r>
          </w:p>
        </w:tc>
        <w:tc>
          <w:tcPr>
            <w:tcW w:type="dxa" w:w="6840"/>
          </w:tcPr>
          <w:p w14:paraId="5604F3DA" w14:textId="77777777" w:rsidP="00E6391D" w:rsidR="0032669F" w:rsidRDefault="0032669F" w:rsidRPr="007D57F4">
            <w:pPr>
              <w:spacing w:after="60" w:before="60"/>
              <w:rPr>
                <w:sz w:val="18"/>
              </w:rPr>
            </w:pPr>
            <w:r w:rsidRPr="007D57F4">
              <w:rPr>
                <w:sz w:val="18"/>
              </w:rPr>
              <w:t>System testing ensures that the entire integrated software system meets requirements. It tests a configuration to ensure known and predictable results. System testing is based on process descriptions and flows, emphasizing pre-driven process links and integration points</w:t>
            </w:r>
          </w:p>
        </w:tc>
      </w:tr>
      <w:tr w14:paraId="5A054B2B" w14:textId="77777777" w:rsidR="0032669F" w:rsidTr="00E6391D">
        <w:trPr>
          <w:cantSplit/>
        </w:trPr>
        <w:tc>
          <w:tcPr>
            <w:tcW w:type="dxa" w:w="2070"/>
            <w:vAlign w:val="center"/>
          </w:tcPr>
          <w:p w14:paraId="3D066B44" w14:textId="77777777" w:rsidP="00E6391D" w:rsidR="0032669F" w:rsidRDefault="0032669F" w:rsidRPr="007D57F4">
            <w:pPr>
              <w:pStyle w:val="ListParagraph"/>
              <w:numPr>
                <w:ilvl w:val="0"/>
                <w:numId w:val="30"/>
              </w:numPr>
              <w:spacing w:line="360" w:lineRule="auto"/>
              <w:ind w:left="342"/>
              <w:rPr>
                <w:sz w:val="18"/>
              </w:rPr>
            </w:pPr>
            <w:r w:rsidRPr="007D57F4">
              <w:rPr>
                <w:sz w:val="18"/>
              </w:rPr>
              <w:t>Integration Test</w:t>
            </w:r>
          </w:p>
        </w:tc>
        <w:tc>
          <w:tcPr>
            <w:tcW w:type="dxa" w:w="6840"/>
          </w:tcPr>
          <w:p w14:paraId="3A4DE98B" w14:textId="77777777" w:rsidP="00E6391D" w:rsidR="0032669F" w:rsidRDefault="0032669F" w:rsidRPr="007D57F4">
            <w:pPr>
              <w:spacing w:after="60" w:before="60"/>
              <w:rPr>
                <w:sz w:val="18"/>
              </w:rPr>
            </w:pPr>
            <w:r w:rsidRPr="007D57F4">
              <w:rPr>
                <w:sz w:val="18"/>
              </w:rPr>
              <w:t>Testing two or more modules or functions together with the intent of finding interface defects between the modules or functions</w:t>
            </w:r>
          </w:p>
        </w:tc>
      </w:tr>
      <w:tr w14:paraId="11C6E62E" w14:textId="77777777" w:rsidR="0032669F" w:rsidTr="00E6391D">
        <w:trPr>
          <w:cantSplit/>
        </w:trPr>
        <w:tc>
          <w:tcPr>
            <w:tcW w:type="dxa" w:w="2070"/>
            <w:vAlign w:val="center"/>
          </w:tcPr>
          <w:p w14:paraId="18218A03" w14:textId="77777777" w:rsidP="00E6391D" w:rsidR="0032669F" w:rsidRDefault="0032669F" w:rsidRPr="007D57F4">
            <w:pPr>
              <w:pStyle w:val="ListParagraph"/>
              <w:numPr>
                <w:ilvl w:val="0"/>
                <w:numId w:val="31"/>
              </w:numPr>
              <w:spacing w:line="360" w:lineRule="auto"/>
              <w:ind w:left="342"/>
              <w:rPr>
                <w:sz w:val="18"/>
              </w:rPr>
            </w:pPr>
            <w:r w:rsidRPr="007D57F4">
              <w:rPr>
                <w:sz w:val="18"/>
              </w:rPr>
              <w:t>Functional Test</w:t>
            </w:r>
          </w:p>
        </w:tc>
        <w:tc>
          <w:tcPr>
            <w:tcW w:type="dxa" w:w="6840"/>
          </w:tcPr>
          <w:p w14:paraId="59B86350" w14:textId="77777777" w:rsidP="00E6391D" w:rsidR="0032669F" w:rsidRDefault="0032669F" w:rsidRPr="007D57F4">
            <w:pPr>
              <w:spacing w:after="60" w:before="60"/>
              <w:rPr>
                <w:sz w:val="18"/>
              </w:rPr>
            </w:pPr>
            <w:r w:rsidRPr="007D57F4">
              <w:rPr>
                <w:sz w:val="18"/>
              </w:rPr>
              <w:t>Functional test can be defined as testing two or more modules together with the intent of finding defects, demonstrating that defects are not present, verifying that the module performs its intended functions as stated in the specification and establishing confidence that a program does what it is supposed to do</w:t>
            </w:r>
          </w:p>
        </w:tc>
      </w:tr>
      <w:tr w14:paraId="35E63ACF" w14:textId="77777777" w:rsidR="0032669F" w:rsidTr="00E6391D">
        <w:trPr>
          <w:cantSplit/>
        </w:trPr>
        <w:tc>
          <w:tcPr>
            <w:tcW w:type="dxa" w:w="2070"/>
            <w:vAlign w:val="center"/>
          </w:tcPr>
          <w:p w14:paraId="16793EB1" w14:textId="77777777" w:rsidP="00E6391D" w:rsidR="0032669F" w:rsidRDefault="0032669F" w:rsidRPr="007D57F4">
            <w:pPr>
              <w:pStyle w:val="ListParagraph"/>
              <w:numPr>
                <w:ilvl w:val="0"/>
                <w:numId w:val="31"/>
              </w:numPr>
              <w:spacing w:line="360" w:lineRule="auto"/>
              <w:ind w:left="342"/>
              <w:rPr>
                <w:sz w:val="18"/>
              </w:rPr>
            </w:pPr>
            <w:r w:rsidRPr="007D57F4">
              <w:rPr>
                <w:sz w:val="18"/>
              </w:rPr>
              <w:t>Performance Test</w:t>
            </w:r>
          </w:p>
        </w:tc>
        <w:tc>
          <w:tcPr>
            <w:tcW w:type="dxa" w:w="6840"/>
          </w:tcPr>
          <w:p w14:paraId="4466C6D2" w14:textId="77777777" w:rsidP="00E6391D" w:rsidR="0032669F" w:rsidRDefault="0032669F" w:rsidRPr="007D57F4">
            <w:pPr>
              <w:spacing w:after="60" w:before="60"/>
              <w:rPr>
                <w:sz w:val="18"/>
              </w:rPr>
            </w:pPr>
            <w:r w:rsidRPr="007D57F4">
              <w:rPr>
                <w:sz w:val="18"/>
              </w:rPr>
              <w:t>Testing with the intent of determining how quickly a product handles a variety of events. Automated test tools geared specifically to test and fine-tune performance are used most often for this type of testing</w:t>
            </w:r>
          </w:p>
        </w:tc>
      </w:tr>
      <w:tr w14:paraId="42CF05D9" w14:textId="77777777" w:rsidR="0032669F" w:rsidTr="00E6391D">
        <w:trPr>
          <w:cantSplit/>
        </w:trPr>
        <w:tc>
          <w:tcPr>
            <w:tcW w:type="dxa" w:w="2070"/>
            <w:vAlign w:val="center"/>
          </w:tcPr>
          <w:p w14:paraId="5C6AECD7" w14:textId="77777777" w:rsidP="00E6391D" w:rsidR="0032669F" w:rsidRDefault="0032669F" w:rsidRPr="007D57F4">
            <w:pPr>
              <w:pStyle w:val="ListParagraph"/>
              <w:numPr>
                <w:ilvl w:val="0"/>
                <w:numId w:val="31"/>
              </w:numPr>
              <w:spacing w:line="360" w:lineRule="auto"/>
              <w:ind w:left="342"/>
              <w:rPr>
                <w:sz w:val="18"/>
              </w:rPr>
            </w:pPr>
            <w:r w:rsidRPr="007D57F4">
              <w:rPr>
                <w:sz w:val="18"/>
              </w:rPr>
              <w:t>Compatibility Test</w:t>
            </w:r>
          </w:p>
        </w:tc>
        <w:tc>
          <w:tcPr>
            <w:tcW w:type="dxa" w:w="6840"/>
          </w:tcPr>
          <w:p w14:paraId="0D0CE58D" w14:textId="77777777" w:rsidP="00E6391D" w:rsidR="0032669F" w:rsidRDefault="0032669F" w:rsidRPr="007D57F4">
            <w:pPr>
              <w:spacing w:after="60" w:before="60"/>
              <w:rPr>
                <w:sz w:val="18"/>
              </w:rPr>
            </w:pPr>
            <w:r w:rsidRPr="007D57F4">
              <w:rPr>
                <w:sz w:val="18"/>
              </w:rPr>
              <w:t>Testing used to determine whether other system software components such as browsers, utilities, and competing software will conflict with the software being tested.</w:t>
            </w:r>
          </w:p>
        </w:tc>
      </w:tr>
      <w:tr w14:paraId="7DCDD080" w14:textId="77777777" w:rsidR="0032669F" w:rsidTr="00E6391D">
        <w:trPr>
          <w:cantSplit/>
        </w:trPr>
        <w:tc>
          <w:tcPr>
            <w:tcW w:type="dxa" w:w="2070"/>
            <w:vAlign w:val="center"/>
          </w:tcPr>
          <w:p w14:paraId="1B203571" w14:textId="77777777" w:rsidP="00E6391D" w:rsidR="0032669F" w:rsidRDefault="0032669F" w:rsidRPr="007D57F4">
            <w:pPr>
              <w:pStyle w:val="ListParagraph"/>
              <w:numPr>
                <w:ilvl w:val="0"/>
                <w:numId w:val="31"/>
              </w:numPr>
              <w:spacing w:line="360" w:lineRule="auto"/>
              <w:ind w:left="342"/>
              <w:rPr>
                <w:sz w:val="18"/>
              </w:rPr>
            </w:pPr>
            <w:r w:rsidRPr="007D57F4">
              <w:rPr>
                <w:sz w:val="18"/>
              </w:rPr>
              <w:t>Load Test</w:t>
            </w:r>
          </w:p>
        </w:tc>
        <w:tc>
          <w:tcPr>
            <w:tcW w:type="dxa" w:w="6840"/>
          </w:tcPr>
          <w:p w14:paraId="3DAF0133" w14:textId="77777777" w:rsidP="00E6391D" w:rsidR="0032669F" w:rsidRDefault="0032669F" w:rsidRPr="007D57F4">
            <w:pPr>
              <w:spacing w:after="60" w:before="60"/>
              <w:rPr>
                <w:sz w:val="18"/>
              </w:rPr>
            </w:pPr>
            <w:r w:rsidRPr="007D57F4">
              <w:rPr>
                <w:sz w:val="18"/>
              </w:rPr>
              <w:t>Testing with the intent of determining how well the product handles competition for system resources. The competition may come in the form of network traffic, CPU utilization or memory allocation</w:t>
            </w:r>
          </w:p>
        </w:tc>
      </w:tr>
      <w:tr w14:paraId="76D766E7" w14:textId="77777777" w:rsidR="0032669F" w:rsidTr="00E6391D">
        <w:trPr>
          <w:cantSplit/>
        </w:trPr>
        <w:tc>
          <w:tcPr>
            <w:tcW w:type="dxa" w:w="2070"/>
            <w:vAlign w:val="center"/>
          </w:tcPr>
          <w:p w14:paraId="5BC4A992" w14:textId="77777777" w:rsidP="00E6391D" w:rsidR="0032669F" w:rsidRDefault="0032669F" w:rsidRPr="007D57F4">
            <w:pPr>
              <w:pStyle w:val="ListParagraph"/>
              <w:numPr>
                <w:ilvl w:val="0"/>
                <w:numId w:val="31"/>
              </w:numPr>
              <w:spacing w:line="360" w:lineRule="auto"/>
              <w:ind w:left="342"/>
              <w:rPr>
                <w:sz w:val="18"/>
              </w:rPr>
            </w:pPr>
            <w:r w:rsidRPr="007D57F4">
              <w:rPr>
                <w:sz w:val="18"/>
              </w:rPr>
              <w:t>Regression Test</w:t>
            </w:r>
          </w:p>
        </w:tc>
        <w:tc>
          <w:tcPr>
            <w:tcW w:type="dxa" w:w="6840"/>
          </w:tcPr>
          <w:p w14:paraId="22AA359C" w14:textId="77777777" w:rsidP="00E6391D" w:rsidR="0032669F" w:rsidRDefault="0032669F" w:rsidRPr="007D57F4">
            <w:pPr>
              <w:spacing w:after="60" w:before="60"/>
              <w:rPr>
                <w:sz w:val="18"/>
              </w:rPr>
            </w:pPr>
            <w:r w:rsidRPr="007D57F4">
              <w:rPr>
                <w:sz w:val="18"/>
              </w:rPr>
              <w:t>Testing with the intent of determining if bug fixes have been successful and have not created any new problems. Also, this type of testing is done to ensure that no degradation of baseline functionality has occurred</w:t>
            </w:r>
          </w:p>
        </w:tc>
      </w:tr>
      <w:tr w14:paraId="66E2B544" w14:textId="77777777" w:rsidR="0032669F" w:rsidTr="00E6391D">
        <w:trPr>
          <w:cantSplit/>
        </w:trPr>
        <w:tc>
          <w:tcPr>
            <w:tcW w:type="dxa" w:w="2070"/>
            <w:vAlign w:val="center"/>
          </w:tcPr>
          <w:p w14:paraId="4093A5D4" w14:textId="77777777" w:rsidP="00E6391D" w:rsidR="0032669F" w:rsidRDefault="0032669F" w:rsidRPr="007D57F4">
            <w:pPr>
              <w:pStyle w:val="ListParagraph"/>
              <w:numPr>
                <w:ilvl w:val="0"/>
                <w:numId w:val="31"/>
              </w:numPr>
              <w:spacing w:line="360" w:lineRule="auto"/>
              <w:ind w:left="342"/>
              <w:rPr>
                <w:sz w:val="18"/>
              </w:rPr>
            </w:pPr>
            <w:r w:rsidRPr="007D57F4">
              <w:rPr>
                <w:sz w:val="18"/>
              </w:rPr>
              <w:t>Stress Test</w:t>
            </w:r>
          </w:p>
        </w:tc>
        <w:tc>
          <w:tcPr>
            <w:tcW w:type="dxa" w:w="6840"/>
          </w:tcPr>
          <w:p w14:paraId="7B4D7DDE" w14:textId="77777777" w:rsidP="00E6391D" w:rsidR="0032669F" w:rsidRDefault="0032669F" w:rsidRPr="007D57F4">
            <w:pPr>
              <w:spacing w:after="60" w:before="60"/>
              <w:rPr>
                <w:sz w:val="18"/>
              </w:rPr>
            </w:pPr>
            <w:r w:rsidRPr="007D57F4">
              <w:rPr>
                <w:sz w:val="18"/>
              </w:rPr>
              <w:t>Testing with the intent of determining how well a product performs when a load is placed on the system resources that nears and then exceeds capacity</w:t>
            </w:r>
          </w:p>
        </w:tc>
      </w:tr>
    </w:tbl>
    <w:p w14:paraId="2250E937" w14:textId="77777777" w:rsidP="00FC1AF7" w:rsidR="00024052" w:rsidRDefault="00024052"/>
    <w:p w14:paraId="150FB1F5" w14:textId="197798FF" w:rsidP="00024052" w:rsidR="0032669F" w:rsidRDefault="0032669F">
      <w:pPr>
        <w:pStyle w:val="Heading2"/>
        <w:spacing w:before="0"/>
      </w:pPr>
      <w:r>
        <w:lastRenderedPageBreak/>
        <w:t>Test Result</w:t>
      </w:r>
      <w:r w:rsidR="005517E9">
        <w:t xml:space="preserve"> </w:t>
      </w:r>
    </w:p>
    <w:p w14:paraId="162AC8B7" w14:textId="77777777" w:rsidP="0032669F" w:rsidR="0032669F" w:rsidRDefault="0032669F">
      <w:pPr>
        <w:pStyle w:val="Heading3"/>
      </w:pPr>
      <w:r>
        <w:t>Test Case – 01</w:t>
      </w:r>
    </w:p>
    <w:p w14:paraId="310F5E1E" w14:textId="77777777" w:rsidP="005351D4" w:rsidR="005351D4" w:rsidRDefault="005351D4">
      <w:pPr>
        <w:pStyle w:val="Heading4"/>
      </w:pPr>
      <w:r>
        <w:t>Preparations</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775524FA" w14:textId="77777777" w:rsidR="005351D4" w:rsidTr="005351D4">
        <w:tc>
          <w:tcPr>
            <w:tcW w:type="dxa" w:w="9019"/>
            <w:tcBorders>
              <w:top w:color="auto" w:space="0" w:sz="4" w:val="single"/>
              <w:left w:color="auto" w:space="0" w:sz="4" w:val="single"/>
              <w:bottom w:color="auto" w:space="0" w:sz="4" w:val="single"/>
            </w:tcBorders>
          </w:tcPr>
          <w:p w14:paraId="511F808E" w14:textId="77777777" w:rsidP="00F54281" w:rsidR="005351D4" w:rsidRDefault="005351D4">
            <w:pPr>
              <w:rPr>
                <w:sz w:val="18"/>
                <w:szCs w:val="18"/>
              </w:rPr>
            </w:pPr>
          </w:p>
          <w:p w14:paraId="4093B2E2" w14:textId="77777777" w:rsidP="00F54281" w:rsidR="005351D4" w:rsidRDefault="005351D4">
            <w:pPr>
              <w:rPr>
                <w:sz w:val="18"/>
                <w:szCs w:val="18"/>
              </w:rPr>
            </w:pPr>
          </w:p>
          <w:p w14:paraId="7D426622" w14:textId="77777777" w:rsidP="00F54281" w:rsidR="005351D4" w:rsidRDefault="005351D4">
            <w:pPr>
              <w:rPr>
                <w:sz w:val="18"/>
                <w:szCs w:val="18"/>
              </w:rPr>
            </w:pPr>
          </w:p>
        </w:tc>
      </w:tr>
    </w:tbl>
    <w:p w14:paraId="62E555CB" w14:textId="77777777" w:rsidP="005351D4" w:rsidR="005351D4" w:rsidRDefault="005351D4"/>
    <w:p w14:paraId="18788A20" w14:textId="4B2009AB" w:rsidP="005351D4" w:rsidR="005351D4" w:rsidRDefault="005351D4">
      <w:pPr>
        <w:pStyle w:val="Heading4"/>
      </w:pPr>
      <w:r>
        <w:t>Exit Acceptance Criteria</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422F705F" w14:textId="77777777" w:rsidR="005351D4" w:rsidTr="005351D4">
        <w:tc>
          <w:tcPr>
            <w:tcW w:type="dxa" w:w="9019"/>
            <w:tcBorders>
              <w:top w:color="000000" w:space="0" w:sz="4" w:val="single"/>
              <w:left w:color="000000" w:space="0" w:sz="4" w:val="single"/>
              <w:bottom w:color="000000" w:space="0" w:sz="4" w:val="single"/>
              <w:right w:color="000000" w:space="0" w:sz="4" w:val="single"/>
            </w:tcBorders>
          </w:tcPr>
          <w:p w14:paraId="6357B87A" w14:textId="77777777" w:rsidP="00F54281" w:rsidR="005351D4" w:rsidRDefault="005351D4">
            <w:pPr>
              <w:rPr>
                <w:sz w:val="18"/>
                <w:szCs w:val="18"/>
              </w:rPr>
            </w:pPr>
          </w:p>
          <w:p w14:paraId="374D0BC5" w14:textId="77777777" w:rsidP="00F54281" w:rsidR="005351D4" w:rsidRDefault="005351D4">
            <w:pPr>
              <w:rPr>
                <w:sz w:val="18"/>
                <w:szCs w:val="18"/>
              </w:rPr>
            </w:pPr>
          </w:p>
          <w:p w14:paraId="21C94A2D" w14:textId="77777777" w:rsidP="00F54281" w:rsidR="005351D4" w:rsidRDefault="005351D4">
            <w:pPr>
              <w:rPr>
                <w:sz w:val="18"/>
                <w:szCs w:val="18"/>
              </w:rPr>
            </w:pPr>
          </w:p>
        </w:tc>
      </w:tr>
    </w:tbl>
    <w:p w14:paraId="74DAB15D" w14:textId="77777777" w:rsidP="005351D4" w:rsidR="005351D4" w:rsidRDefault="005351D4"/>
    <w:p w14:paraId="30F6C60D" w14:textId="0D0ADD5B" w:rsidP="005351D4" w:rsidR="005351D4" w:rsidRDefault="005351D4">
      <w:pPr>
        <w:pStyle w:val="Heading4"/>
      </w:pPr>
      <w:r>
        <w:t>Procedure</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315716B3" w14:textId="77777777" w:rsidR="005351D4" w:rsidTr="005351D4">
        <w:tc>
          <w:tcPr>
            <w:tcW w:type="dxa" w:w="9019"/>
            <w:tcBorders>
              <w:top w:color="000000" w:space="0" w:sz="4" w:val="single"/>
              <w:left w:color="000000" w:space="0" w:sz="4" w:val="single"/>
              <w:bottom w:color="000000" w:space="0" w:sz="4" w:val="single"/>
              <w:right w:color="000000" w:space="0" w:sz="4" w:val="single"/>
            </w:tcBorders>
          </w:tcPr>
          <w:p w14:paraId="0618BCE3" w14:textId="77777777" w:rsidP="00F54281" w:rsidR="005351D4" w:rsidRDefault="005351D4">
            <w:pPr>
              <w:rPr>
                <w:sz w:val="18"/>
                <w:szCs w:val="18"/>
              </w:rPr>
            </w:pPr>
          </w:p>
          <w:p w14:paraId="7E1313F9" w14:textId="77777777" w:rsidP="00F54281" w:rsidR="005351D4" w:rsidRDefault="005351D4">
            <w:pPr>
              <w:rPr>
                <w:sz w:val="18"/>
                <w:szCs w:val="18"/>
              </w:rPr>
            </w:pPr>
          </w:p>
          <w:p w14:paraId="3CF22A8C" w14:textId="77777777" w:rsidP="00F54281" w:rsidR="005351D4" w:rsidRDefault="005351D4">
            <w:pPr>
              <w:rPr>
                <w:sz w:val="18"/>
                <w:szCs w:val="18"/>
              </w:rPr>
            </w:pPr>
          </w:p>
        </w:tc>
      </w:tr>
    </w:tbl>
    <w:p w14:paraId="2ABADA51" w14:textId="77777777" w:rsidP="005351D4" w:rsidR="005351D4" w:rsidRDefault="005351D4" w:rsidRPr="005351D4"/>
    <w:p w14:paraId="750EA2B2" w14:textId="47C34F02" w:rsidP="005351D4" w:rsidR="005351D4" w:rsidRDefault="005351D4">
      <w:pPr>
        <w:pStyle w:val="Heading4"/>
        <w:rPr>
          <w:rFonts w:ascii="Cambria" w:cs="Cambria" w:eastAsia="Cambria" w:hAnsi="Cambria"/>
          <w:color w:val="E36C09"/>
        </w:rPr>
      </w:pPr>
      <w:r>
        <w:t>Output</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4E97D69C" w14:textId="77777777" w:rsidR="005351D4" w:rsidTr="005351D4">
        <w:tc>
          <w:tcPr>
            <w:tcW w:type="dxa" w:w="9019"/>
            <w:tcBorders>
              <w:top w:color="000000" w:space="0" w:sz="4" w:val="single"/>
              <w:left w:color="000000" w:space="0" w:sz="4" w:val="single"/>
              <w:bottom w:color="000000" w:space="0" w:sz="4" w:val="single"/>
              <w:right w:color="000000" w:space="0" w:sz="4" w:val="single"/>
            </w:tcBorders>
          </w:tcPr>
          <w:p w14:paraId="4D84866B" w14:textId="77777777" w:rsidP="00F54281" w:rsidR="005351D4" w:rsidRDefault="005351D4">
            <w:pPr>
              <w:rPr>
                <w:sz w:val="18"/>
                <w:szCs w:val="18"/>
              </w:rPr>
            </w:pPr>
          </w:p>
          <w:p w14:paraId="7025852B" w14:textId="77777777" w:rsidP="00F54281" w:rsidR="005351D4" w:rsidRDefault="005351D4">
            <w:pPr>
              <w:rPr>
                <w:sz w:val="18"/>
                <w:szCs w:val="18"/>
              </w:rPr>
            </w:pPr>
          </w:p>
          <w:p w14:paraId="6A72BBB4" w14:textId="77777777" w:rsidP="00F54281" w:rsidR="005351D4" w:rsidRDefault="005351D4">
            <w:pPr>
              <w:rPr>
                <w:sz w:val="18"/>
                <w:szCs w:val="18"/>
              </w:rPr>
            </w:pPr>
          </w:p>
        </w:tc>
      </w:tr>
    </w:tbl>
    <w:p w14:paraId="3210FFEE" w14:textId="77777777" w:rsidP="005351D4" w:rsidR="005351D4" w:rsidRDefault="005351D4"/>
    <w:p w14:paraId="11A16BE1" w14:textId="77777777" w:rsidP="0032669F" w:rsidR="0032669F" w:rsidRDefault="0032669F" w:rsidRPr="0009215D"/>
    <w:p w14:paraId="71980E8E" w14:textId="77777777" w:rsidR="00A41F5A" w:rsidRDefault="00A41F5A">
      <w:pPr>
        <w:spacing w:after="200"/>
        <w:rPr>
          <w:rFonts w:eastAsiaTheme="majorEastAsia"/>
          <w:b/>
          <w:bCs/>
          <w:color w:themeColor="accent5" w:themeShade="BF" w:val="31849B"/>
        </w:rPr>
      </w:pPr>
      <w:r>
        <w:rPr>
          <w:b/>
        </w:rPr>
        <w:br w:type="page"/>
      </w:r>
    </w:p>
    <w:p w14:paraId="602FF0A3" w14:textId="51F9A767" w:rsidP="00A41F5A" w:rsidR="0018622D" w:rsidRDefault="0018622D" w:rsidRPr="00A41F5A">
      <w:pPr>
        <w:pStyle w:val="Heading1"/>
      </w:pPr>
      <w:r w:rsidRPr="00A41F5A">
        <w:lastRenderedPageBreak/>
        <w:t>Defect List</w:t>
      </w:r>
    </w:p>
    <w:p w14:paraId="2A2F9447" w14:textId="2CD622DD" w:rsidP="0018622D" w:rsidR="0018622D" w:rsidRDefault="0018622D">
      <w:pPr>
        <w:pStyle w:val="Heading2"/>
        <w:spacing w:before="0"/>
      </w:pPr>
      <w:r>
        <w:t>SIT Defect</w:t>
      </w:r>
    </w:p>
    <w:tbl>
      <w:tblPr>
        <w:tblW w:type="dxa" w:w="9020"/>
        <w:tblInd w:type="dxa" w:w="590"/>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780"/>
        <w:gridCol w:w="3298"/>
        <w:gridCol w:w="3402"/>
        <w:gridCol w:w="1540"/>
      </w:tblGrid>
      <w:tr w14:paraId="7A4FCC5D" w14:textId="77777777" w:rsidR="0018622D" w:rsidTr="005351D4">
        <w:trPr>
          <w:trHeight w:val="443"/>
        </w:trPr>
        <w:tc>
          <w:tcPr>
            <w:tcW w:type="dxa" w:w="780"/>
            <w:shd w:color="auto" w:fill="B7DDE8" w:val="clear"/>
            <w:vAlign w:val="center"/>
          </w:tcPr>
          <w:p w14:paraId="7E583351" w14:textId="77777777" w:rsidP="00F54281" w:rsidR="0018622D" w:rsidRDefault="0018622D">
            <w:pPr>
              <w:jc w:val="center"/>
              <w:rPr>
                <w:b/>
              </w:rPr>
            </w:pPr>
            <w:r>
              <w:rPr>
                <w:b/>
              </w:rPr>
              <w:t>No.</w:t>
            </w:r>
          </w:p>
        </w:tc>
        <w:tc>
          <w:tcPr>
            <w:tcW w:type="dxa" w:w="3298"/>
            <w:shd w:color="auto" w:fill="B7DDE8" w:val="clear"/>
            <w:vAlign w:val="center"/>
          </w:tcPr>
          <w:p w14:paraId="18B5AE3A" w14:textId="77777777" w:rsidP="00F54281" w:rsidR="0018622D" w:rsidRDefault="0018622D">
            <w:pPr>
              <w:jc w:val="center"/>
              <w:rPr>
                <w:b/>
              </w:rPr>
            </w:pPr>
            <w:r>
              <w:rPr>
                <w:b/>
              </w:rPr>
              <w:t>Description</w:t>
            </w:r>
          </w:p>
        </w:tc>
        <w:tc>
          <w:tcPr>
            <w:tcW w:type="dxa" w:w="3402"/>
            <w:shd w:color="auto" w:fill="B7DDE8" w:val="clear"/>
            <w:vAlign w:val="center"/>
          </w:tcPr>
          <w:p w14:paraId="0CE9AE08" w14:textId="77777777" w:rsidP="00F54281" w:rsidR="0018622D" w:rsidRDefault="0018622D">
            <w:pPr>
              <w:jc w:val="center"/>
              <w:rPr>
                <w:b/>
              </w:rPr>
            </w:pPr>
            <w:r>
              <w:rPr>
                <w:b/>
              </w:rPr>
              <w:t>Modul</w:t>
            </w:r>
          </w:p>
        </w:tc>
        <w:tc>
          <w:tcPr>
            <w:tcW w:type="dxa" w:w="1540"/>
            <w:shd w:color="auto" w:fill="B7DDE8" w:val="clear"/>
          </w:tcPr>
          <w:p w14:paraId="7BC61CE7" w14:textId="77777777" w:rsidP="00F54281" w:rsidR="0018622D" w:rsidRDefault="0018622D">
            <w:pPr>
              <w:spacing w:before="120"/>
              <w:jc w:val="center"/>
              <w:rPr>
                <w:b/>
              </w:rPr>
            </w:pPr>
            <w:r>
              <w:rPr>
                <w:b/>
              </w:rPr>
              <w:t>Status</w:t>
            </w:r>
          </w:p>
        </w:tc>
      </w:tr>
      <w:tr w14:paraId="77A3D68A" w14:textId="77777777" w:rsidR="0018622D" w:rsidTr="005351D4">
        <w:tc>
          <w:tcPr>
            <w:tcW w:type="dxa" w:w="780"/>
          </w:tcPr>
          <w:p w14:paraId="62601520" w14:textId="77777777" w:rsidP="00F54281" w:rsidR="0018622D" w:rsidRDefault="0018622D">
            <w:pPr>
              <w:rPr>
                <w:sz w:val="18"/>
                <w:szCs w:val="18"/>
              </w:rPr>
            </w:pPr>
            <w:r>
              <w:rPr>
                <w:sz w:val="18"/>
                <w:szCs w:val="18"/>
              </w:rPr>
              <w:t>DF-01</w:t>
            </w:r>
          </w:p>
        </w:tc>
        <w:tc>
          <w:tcPr>
            <w:tcW w:type="dxa" w:w="3298"/>
          </w:tcPr>
          <w:p w14:paraId="1B176AE2" w14:textId="77777777" w:rsidP="00F54281" w:rsidR="0018622D" w:rsidRDefault="0018622D">
            <w:pPr>
              <w:rPr>
                <w:sz w:val="18"/>
                <w:szCs w:val="18"/>
              </w:rPr>
            </w:pPr>
          </w:p>
        </w:tc>
        <w:tc>
          <w:tcPr>
            <w:tcW w:type="dxa" w:w="3402"/>
          </w:tcPr>
          <w:p w14:paraId="6C6C160C" w14:textId="77777777" w:rsidP="00F54281" w:rsidR="0018622D" w:rsidRDefault="0018622D">
            <w:pPr>
              <w:jc w:val="center"/>
              <w:rPr>
                <w:b/>
              </w:rPr>
            </w:pPr>
          </w:p>
        </w:tc>
        <w:tc>
          <w:tcPr>
            <w:tcW w:type="dxa" w:w="1540"/>
          </w:tcPr>
          <w:p w14:paraId="0996C22C" w14:textId="77777777" w:rsidP="00F54281" w:rsidR="0018622D" w:rsidRDefault="0018622D">
            <w:pPr>
              <w:rPr>
                <w:sz w:val="18"/>
                <w:szCs w:val="18"/>
              </w:rPr>
            </w:pPr>
          </w:p>
        </w:tc>
      </w:tr>
      <w:tr w14:paraId="12DCA253" w14:textId="77777777" w:rsidR="0018622D" w:rsidTr="005351D4">
        <w:tc>
          <w:tcPr>
            <w:tcW w:type="dxa" w:w="780"/>
          </w:tcPr>
          <w:p w14:paraId="636A740D" w14:textId="77777777" w:rsidP="00F54281" w:rsidR="0018622D" w:rsidRDefault="0018622D">
            <w:pPr>
              <w:rPr>
                <w:sz w:val="18"/>
                <w:szCs w:val="18"/>
              </w:rPr>
            </w:pPr>
            <w:r>
              <w:rPr>
                <w:sz w:val="18"/>
                <w:szCs w:val="18"/>
              </w:rPr>
              <w:t>DF-02</w:t>
            </w:r>
          </w:p>
        </w:tc>
        <w:tc>
          <w:tcPr>
            <w:tcW w:type="dxa" w:w="3298"/>
          </w:tcPr>
          <w:p w14:paraId="05F303BF" w14:textId="77777777" w:rsidP="00F54281" w:rsidR="0018622D" w:rsidRDefault="0018622D">
            <w:pPr>
              <w:rPr>
                <w:sz w:val="18"/>
                <w:szCs w:val="18"/>
              </w:rPr>
            </w:pPr>
          </w:p>
        </w:tc>
        <w:tc>
          <w:tcPr>
            <w:tcW w:type="dxa" w:w="3402"/>
          </w:tcPr>
          <w:p w14:paraId="56E374E0" w14:textId="77777777" w:rsidP="00F54281" w:rsidR="0018622D" w:rsidRDefault="0018622D">
            <w:pPr>
              <w:jc w:val="center"/>
              <w:rPr>
                <w:b/>
              </w:rPr>
            </w:pPr>
          </w:p>
        </w:tc>
        <w:tc>
          <w:tcPr>
            <w:tcW w:type="dxa" w:w="1540"/>
          </w:tcPr>
          <w:p w14:paraId="6F07A1F2" w14:textId="77777777" w:rsidP="00F54281" w:rsidR="0018622D" w:rsidRDefault="0018622D">
            <w:pPr>
              <w:rPr>
                <w:sz w:val="18"/>
                <w:szCs w:val="18"/>
              </w:rPr>
            </w:pPr>
          </w:p>
        </w:tc>
      </w:tr>
    </w:tbl>
    <w:p w14:paraId="354C02B9" w14:textId="77777777" w:rsidP="0018622D" w:rsidR="0018622D" w:rsidRDefault="0018622D"/>
    <w:p w14:paraId="4011525E" w14:textId="77777777" w:rsidP="0018622D" w:rsidR="0018622D" w:rsidRDefault="0018622D">
      <w:pPr>
        <w:pStyle w:val="Heading2"/>
        <w:spacing w:before="0"/>
      </w:pPr>
      <w:r>
        <w:t>UAT Defect</w:t>
      </w:r>
    </w:p>
    <w:tbl>
      <w:tblPr>
        <w:tblW w:type="dxa" w:w="9020"/>
        <w:tblInd w:type="dxa" w:w="590"/>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780"/>
        <w:gridCol w:w="3298"/>
        <w:gridCol w:w="3402"/>
        <w:gridCol w:w="1540"/>
      </w:tblGrid>
      <w:tr w14:paraId="6079A778" w14:textId="77777777" w:rsidR="0018622D" w:rsidTr="005351D4">
        <w:trPr>
          <w:trHeight w:val="443"/>
        </w:trPr>
        <w:tc>
          <w:tcPr>
            <w:tcW w:type="dxa" w:w="780"/>
            <w:shd w:color="auto" w:fill="B7DDE8" w:val="clear"/>
            <w:vAlign w:val="center"/>
          </w:tcPr>
          <w:p w14:paraId="7391ADD9" w14:textId="77777777" w:rsidP="00F54281" w:rsidR="0018622D" w:rsidRDefault="0018622D">
            <w:pPr>
              <w:jc w:val="center"/>
              <w:rPr>
                <w:b/>
              </w:rPr>
            </w:pPr>
            <w:r>
              <w:rPr>
                <w:b/>
              </w:rPr>
              <w:t>No.</w:t>
            </w:r>
          </w:p>
        </w:tc>
        <w:tc>
          <w:tcPr>
            <w:tcW w:type="dxa" w:w="3298"/>
            <w:shd w:color="auto" w:fill="B7DDE8" w:val="clear"/>
            <w:vAlign w:val="center"/>
          </w:tcPr>
          <w:p w14:paraId="36C74589" w14:textId="77777777" w:rsidP="00F54281" w:rsidR="0018622D" w:rsidRDefault="0018622D">
            <w:pPr>
              <w:jc w:val="center"/>
              <w:rPr>
                <w:b/>
              </w:rPr>
            </w:pPr>
            <w:r>
              <w:rPr>
                <w:b/>
              </w:rPr>
              <w:t>Description</w:t>
            </w:r>
          </w:p>
        </w:tc>
        <w:tc>
          <w:tcPr>
            <w:tcW w:type="dxa" w:w="3402"/>
            <w:shd w:color="auto" w:fill="B7DDE8" w:val="clear"/>
            <w:vAlign w:val="center"/>
          </w:tcPr>
          <w:p w14:paraId="15C35B3C" w14:textId="77777777" w:rsidP="00F54281" w:rsidR="0018622D" w:rsidRDefault="0018622D">
            <w:pPr>
              <w:jc w:val="center"/>
              <w:rPr>
                <w:b/>
              </w:rPr>
            </w:pPr>
            <w:r>
              <w:rPr>
                <w:b/>
              </w:rPr>
              <w:t>Modul</w:t>
            </w:r>
          </w:p>
        </w:tc>
        <w:tc>
          <w:tcPr>
            <w:tcW w:type="dxa" w:w="1540"/>
            <w:shd w:color="auto" w:fill="B7DDE8" w:val="clear"/>
          </w:tcPr>
          <w:p w14:paraId="028FC4B3" w14:textId="77777777" w:rsidP="00F54281" w:rsidR="0018622D" w:rsidRDefault="0018622D">
            <w:pPr>
              <w:spacing w:before="120"/>
              <w:jc w:val="center"/>
              <w:rPr>
                <w:b/>
              </w:rPr>
            </w:pPr>
            <w:r>
              <w:rPr>
                <w:b/>
              </w:rPr>
              <w:t>Status</w:t>
            </w:r>
          </w:p>
        </w:tc>
      </w:tr>
      <w:tr w14:paraId="36C02672" w14:textId="77777777" w:rsidR="0018622D" w:rsidTr="005351D4">
        <w:tc>
          <w:tcPr>
            <w:tcW w:type="dxa" w:w="780"/>
          </w:tcPr>
          <w:p w14:paraId="361A9963" w14:textId="77777777" w:rsidP="00F54281" w:rsidR="0018622D" w:rsidRDefault="0018622D">
            <w:pPr>
              <w:rPr>
                <w:sz w:val="18"/>
                <w:szCs w:val="18"/>
              </w:rPr>
            </w:pPr>
            <w:r>
              <w:rPr>
                <w:sz w:val="18"/>
                <w:szCs w:val="18"/>
              </w:rPr>
              <w:t>DF-01</w:t>
            </w:r>
          </w:p>
        </w:tc>
        <w:tc>
          <w:tcPr>
            <w:tcW w:type="dxa" w:w="3298"/>
          </w:tcPr>
          <w:p w14:paraId="357B3FEF" w14:textId="77777777" w:rsidP="00F54281" w:rsidR="0018622D" w:rsidRDefault="0018622D">
            <w:pPr>
              <w:rPr>
                <w:sz w:val="18"/>
                <w:szCs w:val="18"/>
              </w:rPr>
            </w:pPr>
          </w:p>
        </w:tc>
        <w:tc>
          <w:tcPr>
            <w:tcW w:type="dxa" w:w="3402"/>
          </w:tcPr>
          <w:p w14:paraId="54508CEA" w14:textId="77777777" w:rsidP="00F54281" w:rsidR="0018622D" w:rsidRDefault="0018622D">
            <w:pPr>
              <w:jc w:val="center"/>
              <w:rPr>
                <w:b/>
              </w:rPr>
            </w:pPr>
          </w:p>
        </w:tc>
        <w:tc>
          <w:tcPr>
            <w:tcW w:type="dxa" w:w="1540"/>
          </w:tcPr>
          <w:p w14:paraId="313AC5B9" w14:textId="77777777" w:rsidP="00F54281" w:rsidR="0018622D" w:rsidRDefault="0018622D">
            <w:pPr>
              <w:rPr>
                <w:sz w:val="18"/>
                <w:szCs w:val="18"/>
              </w:rPr>
            </w:pPr>
          </w:p>
        </w:tc>
      </w:tr>
      <w:tr w14:paraId="40A6811F" w14:textId="77777777" w:rsidR="0018622D" w:rsidTr="005351D4">
        <w:tc>
          <w:tcPr>
            <w:tcW w:type="dxa" w:w="780"/>
          </w:tcPr>
          <w:p w14:paraId="048FADE6" w14:textId="77777777" w:rsidP="00F54281" w:rsidR="0018622D" w:rsidRDefault="0018622D">
            <w:pPr>
              <w:rPr>
                <w:sz w:val="18"/>
                <w:szCs w:val="18"/>
              </w:rPr>
            </w:pPr>
            <w:r>
              <w:rPr>
                <w:sz w:val="18"/>
                <w:szCs w:val="18"/>
              </w:rPr>
              <w:t>DF-02</w:t>
            </w:r>
          </w:p>
        </w:tc>
        <w:tc>
          <w:tcPr>
            <w:tcW w:type="dxa" w:w="3298"/>
          </w:tcPr>
          <w:p w14:paraId="170EF2CD" w14:textId="77777777" w:rsidP="00F54281" w:rsidR="0018622D" w:rsidRDefault="0018622D">
            <w:pPr>
              <w:rPr>
                <w:sz w:val="18"/>
                <w:szCs w:val="18"/>
              </w:rPr>
            </w:pPr>
          </w:p>
        </w:tc>
        <w:tc>
          <w:tcPr>
            <w:tcW w:type="dxa" w:w="3402"/>
          </w:tcPr>
          <w:p w14:paraId="33855653" w14:textId="77777777" w:rsidP="00F54281" w:rsidR="0018622D" w:rsidRDefault="0018622D">
            <w:pPr>
              <w:jc w:val="center"/>
              <w:rPr>
                <w:b/>
              </w:rPr>
            </w:pPr>
          </w:p>
        </w:tc>
        <w:tc>
          <w:tcPr>
            <w:tcW w:type="dxa" w:w="1540"/>
          </w:tcPr>
          <w:p w14:paraId="1D4D7C4E" w14:textId="77777777" w:rsidP="00F54281" w:rsidR="0018622D" w:rsidRDefault="0018622D">
            <w:pPr>
              <w:rPr>
                <w:sz w:val="18"/>
                <w:szCs w:val="18"/>
              </w:rPr>
            </w:pPr>
          </w:p>
        </w:tc>
      </w:tr>
    </w:tbl>
    <w:p w14:paraId="4EB4525C" w14:textId="77777777" w:rsidP="0018622D" w:rsidR="0018622D" w:rsidRDefault="0018622D"/>
    <w:p w14:paraId="76C873ED" w14:textId="77777777" w:rsidP="0018622D" w:rsidR="0018622D" w:rsidRDefault="0018622D">
      <w:pPr>
        <w:pStyle w:val="Heading2"/>
        <w:spacing w:before="0"/>
      </w:pPr>
      <w:r>
        <w:t xml:space="preserve">Defect </w:t>
      </w:r>
      <w:sdt>
        <w:sdtPr>
          <w:tag w:val="goog_rdk_4"/>
          <w:id w:val="1862772596"/>
        </w:sdtPr>
        <w:sdtContent/>
      </w:sdt>
      <w:r>
        <w:t xml:space="preserve">Evidence </w:t>
      </w:r>
    </w:p>
    <w:p w14:paraId="03144981" w14:textId="77777777" w:rsidP="00A41F5A" w:rsidR="0018622D" w:rsidRDefault="0018622D">
      <w:pPr>
        <w:pStyle w:val="Heading3"/>
      </w:pPr>
      <w:r>
        <w:t xml:space="preserve">Defect – 01 </w:t>
      </w:r>
    </w:p>
    <w:p w14:paraId="3C549DD3" w14:textId="77777777" w:rsidP="00A41F5A" w:rsidR="0018622D" w:rsidRDefault="0018622D">
      <w:pPr>
        <w:pStyle w:val="Heading4"/>
      </w:pPr>
      <w:r>
        <w:t>Description</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5543C556" w14:textId="77777777" w:rsidR="0018622D" w:rsidTr="00F54281">
        <w:tc>
          <w:tcPr>
            <w:tcW w:type="dxa" w:w="9019"/>
          </w:tcPr>
          <w:p w14:paraId="153777D5" w14:textId="77777777" w:rsidP="00F54281" w:rsidR="0018622D" w:rsidRDefault="0018622D">
            <w:pPr>
              <w:rPr>
                <w:sz w:val="18"/>
                <w:szCs w:val="18"/>
              </w:rPr>
            </w:pPr>
          </w:p>
          <w:p w14:paraId="0BFCD823" w14:textId="77777777" w:rsidP="00F54281" w:rsidR="0018622D" w:rsidRDefault="0018622D">
            <w:pPr>
              <w:rPr>
                <w:sz w:val="18"/>
                <w:szCs w:val="18"/>
              </w:rPr>
            </w:pPr>
          </w:p>
          <w:p w14:paraId="7DFC5B34" w14:textId="77777777" w:rsidP="00F54281" w:rsidR="0018622D" w:rsidRDefault="0018622D">
            <w:pPr>
              <w:rPr>
                <w:sz w:val="18"/>
                <w:szCs w:val="18"/>
              </w:rPr>
            </w:pPr>
          </w:p>
        </w:tc>
      </w:tr>
    </w:tbl>
    <w:p w14:paraId="3DDBADBF" w14:textId="77777777" w:rsidP="00A41F5A" w:rsidR="0018622D" w:rsidRDefault="0018622D">
      <w:pPr>
        <w:pStyle w:val="Heading4"/>
      </w:pPr>
      <w:r>
        <w:t>Step To Reproduce</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72776FB1" w14:textId="77777777" w:rsidR="0018622D" w:rsidTr="00F54281">
        <w:tc>
          <w:tcPr>
            <w:tcW w:type="dxa" w:w="9019"/>
          </w:tcPr>
          <w:p w14:paraId="2FA549AF" w14:textId="77777777" w:rsidP="00F54281" w:rsidR="0018622D" w:rsidRDefault="0018622D">
            <w:pPr>
              <w:rPr>
                <w:sz w:val="18"/>
                <w:szCs w:val="18"/>
              </w:rPr>
            </w:pPr>
          </w:p>
          <w:p w14:paraId="73089B7C" w14:textId="77777777" w:rsidP="00F54281" w:rsidR="0018622D" w:rsidRDefault="0018622D">
            <w:pPr>
              <w:rPr>
                <w:sz w:val="18"/>
                <w:szCs w:val="18"/>
              </w:rPr>
            </w:pPr>
          </w:p>
          <w:p w14:paraId="2C41C6E1" w14:textId="77777777" w:rsidP="00F54281" w:rsidR="0018622D" w:rsidRDefault="0018622D">
            <w:pPr>
              <w:rPr>
                <w:sz w:val="18"/>
                <w:szCs w:val="18"/>
              </w:rPr>
            </w:pPr>
          </w:p>
        </w:tc>
      </w:tr>
    </w:tbl>
    <w:p w14:paraId="2FF44B68" w14:textId="77777777" w:rsidP="00A41F5A" w:rsidR="0018622D" w:rsidRDefault="0018622D">
      <w:pPr>
        <w:pStyle w:val="Heading4"/>
      </w:pPr>
      <w:r>
        <w:t>Output Defect</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4C699BE5" w14:textId="77777777" w:rsidR="0018622D" w:rsidTr="00F54281">
        <w:tc>
          <w:tcPr>
            <w:tcW w:type="dxa" w:w="9019"/>
          </w:tcPr>
          <w:p w14:paraId="49FDAE52" w14:textId="77777777" w:rsidP="00F54281" w:rsidR="0018622D" w:rsidRDefault="0018622D">
            <w:pPr>
              <w:rPr>
                <w:sz w:val="18"/>
                <w:szCs w:val="18"/>
              </w:rPr>
            </w:pPr>
          </w:p>
          <w:p w14:paraId="24155BF4" w14:textId="77777777" w:rsidP="00F54281" w:rsidR="0018622D" w:rsidRDefault="0018622D">
            <w:pPr>
              <w:rPr>
                <w:sz w:val="18"/>
                <w:szCs w:val="18"/>
              </w:rPr>
            </w:pPr>
          </w:p>
          <w:p w14:paraId="62756326" w14:textId="77777777" w:rsidP="00F54281" w:rsidR="0018622D" w:rsidRDefault="0018622D">
            <w:pPr>
              <w:rPr>
                <w:sz w:val="18"/>
                <w:szCs w:val="18"/>
              </w:rPr>
            </w:pPr>
          </w:p>
        </w:tc>
      </w:tr>
    </w:tbl>
    <w:p w14:paraId="0A8E7A09" w14:textId="77777777" w:rsidP="00A41F5A" w:rsidR="0018622D" w:rsidRDefault="0018622D">
      <w:pPr>
        <w:pStyle w:val="Heading4"/>
        <w:rPr>
          <w:rFonts w:ascii="Cambria" w:cs="Cambria" w:eastAsia="Cambria" w:hAnsi="Cambria"/>
          <w:color w:val="E36C09"/>
        </w:rPr>
      </w:pPr>
      <w:bookmarkStart w:colFirst="0" w:colLast="0" w:id="0" w:name="_heading=h.uorh6y4bpyrs"/>
      <w:bookmarkEnd w:id="0"/>
      <w:r>
        <w:t>Output Fixing</w:t>
      </w:r>
    </w:p>
    <w:tbl>
      <w:tblPr>
        <w:tblW w:type="dxa" w:w="9019"/>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9019"/>
      </w:tblGrid>
      <w:tr w14:paraId="16BF273B" w14:textId="77777777" w:rsidR="0018622D" w:rsidTr="00F54281">
        <w:tc>
          <w:tcPr>
            <w:tcW w:type="dxa" w:w="9019"/>
          </w:tcPr>
          <w:p w14:paraId="16EC5695" w14:textId="77777777" w:rsidP="00F54281" w:rsidR="0018622D" w:rsidRDefault="0018622D">
            <w:pPr>
              <w:rPr>
                <w:sz w:val="18"/>
                <w:szCs w:val="18"/>
              </w:rPr>
            </w:pPr>
          </w:p>
          <w:p w14:paraId="03C24529" w14:textId="77777777" w:rsidP="00F54281" w:rsidR="0018622D" w:rsidRDefault="0018622D">
            <w:pPr>
              <w:rPr>
                <w:sz w:val="18"/>
                <w:szCs w:val="18"/>
              </w:rPr>
            </w:pPr>
          </w:p>
          <w:p w14:paraId="4EE3DDC1" w14:textId="77777777" w:rsidP="00F54281" w:rsidR="0018622D" w:rsidRDefault="0018622D">
            <w:pPr>
              <w:rPr>
                <w:sz w:val="18"/>
                <w:szCs w:val="18"/>
              </w:rPr>
            </w:pPr>
          </w:p>
        </w:tc>
      </w:tr>
    </w:tbl>
    <w:p w14:paraId="3E50CE69" w14:textId="77777777" w:rsidP="0018622D" w:rsidR="0018622D" w:rsidRDefault="0018622D">
      <w:bookmarkStart w:colFirst="0" w:colLast="0" w:id="1" w:name="_heading=h.sh47f5xvrcac"/>
      <w:bookmarkEnd w:id="1"/>
    </w:p>
    <w:p w14:paraId="3D0B7307" w14:textId="77777777" w:rsidP="0018622D" w:rsidR="0018622D" w:rsidRDefault="0018622D">
      <w:pPr>
        <w:pStyle w:val="Heading1"/>
      </w:pPr>
      <w:r>
        <w:t xml:space="preserve">QA </w:t>
      </w:r>
      <w:sdt>
        <w:sdtPr>
          <w:tag w:val="goog_rdk_5"/>
          <w:id w:val="432710520"/>
        </w:sdtPr>
        <w:sdtContent/>
      </w:sdt>
      <w:r>
        <w:t>Metrics</w:t>
      </w:r>
    </w:p>
    <w:p w14:paraId="7B48A80F" w14:textId="77777777" w:rsidP="0018622D" w:rsidR="0018622D" w:rsidRDefault="0018622D">
      <w:pPr>
        <w:ind w:left="540"/>
      </w:pPr>
      <w:r>
        <w:t>[</w:t>
      </w:r>
      <w:r>
        <w:rPr>
          <w:i/>
        </w:rPr>
        <w:t xml:space="preserve">Describe testing result metric, please attach the testing report as </w:t>
      </w:r>
      <w:proofErr w:type="gramStart"/>
      <w:r>
        <w:rPr>
          <w:i/>
        </w:rPr>
        <w:t>an evidence</w:t>
      </w:r>
      <w:proofErr w:type="gramEnd"/>
      <w:r>
        <w:t>]</w:t>
      </w:r>
    </w:p>
    <w:p w14:paraId="2D644375" w14:textId="77777777" w:rsidP="0018622D" w:rsidR="0018622D" w:rsidRDefault="0018622D"/>
    <w:tbl>
      <w:tblPr>
        <w:tblW w:type="dxa" w:w="6483"/>
        <w:tblInd w:type="dxa" w:w="590"/>
        <w:tblBorders>
          <w:top w:color="4F81BD" w:space="0" w:sz="8" w:val="single"/>
          <w:left w:color="7BA0CD" w:space="0" w:sz="8" w:val="single"/>
          <w:bottom w:color="4F81BD" w:space="0" w:sz="8" w:val="single"/>
          <w:right w:color="7BA0CD" w:space="0" w:sz="8" w:val="single"/>
          <w:insideH w:color="7BA0CD" w:space="0" w:sz="8" w:val="single"/>
          <w:insideV w:color="000000" w:space="0" w:sz="4" w:val="single"/>
        </w:tblBorders>
        <w:tblLayout w:type="fixed"/>
        <w:tblLook w:firstColumn="0" w:firstRow="0" w:lastColumn="0" w:lastRow="0" w:noHBand="0" w:noVBand="1" w:val="0400"/>
      </w:tblPr>
      <w:tblGrid>
        <w:gridCol w:w="3902"/>
        <w:gridCol w:w="2581"/>
      </w:tblGrid>
      <w:tr w14:paraId="2956F88D" w14:textId="77777777" w:rsidR="0018622D" w:rsidTr="00F54281">
        <w:trPr>
          <w:trHeight w:val="443"/>
        </w:trPr>
        <w:tc>
          <w:tcPr>
            <w:tcW w:type="dxa" w:w="3902"/>
            <w:shd w:color="auto" w:fill="B7DDE8" w:val="clear"/>
            <w:vAlign w:val="center"/>
          </w:tcPr>
          <w:p w14:paraId="7A7CAAA7" w14:textId="77777777" w:rsidP="00F54281" w:rsidR="0018622D" w:rsidRDefault="0018622D">
            <w:pPr>
              <w:jc w:val="center"/>
              <w:rPr>
                <w:b/>
              </w:rPr>
            </w:pPr>
            <w:r>
              <w:rPr>
                <w:b/>
              </w:rPr>
              <w:t>Metrics</w:t>
            </w:r>
          </w:p>
        </w:tc>
        <w:tc>
          <w:tcPr>
            <w:tcW w:type="dxa" w:w="2581"/>
            <w:shd w:color="auto" w:fill="B7DDE8" w:val="clear"/>
            <w:vAlign w:val="center"/>
          </w:tcPr>
          <w:p w14:paraId="1BABCFFE" w14:textId="77777777" w:rsidP="00F54281" w:rsidR="0018622D" w:rsidRDefault="0018622D">
            <w:pPr>
              <w:jc w:val="center"/>
              <w:rPr>
                <w:b/>
              </w:rPr>
            </w:pPr>
            <w:r>
              <w:rPr>
                <w:b/>
              </w:rPr>
              <w:t>Numbers</w:t>
            </w:r>
          </w:p>
        </w:tc>
      </w:tr>
      <w:tr w14:paraId="450D9237" w14:textId="77777777" w:rsidR="0018622D" w:rsidTr="00F54281">
        <w:tc>
          <w:tcPr>
            <w:tcW w:type="dxa" w:w="3902"/>
          </w:tcPr>
          <w:p w14:paraId="0889F252" w14:textId="77777777" w:rsidP="00F54281" w:rsidR="0018622D" w:rsidRDefault="0018622D">
            <w:pPr>
              <w:rPr>
                <w:sz w:val="18"/>
                <w:szCs w:val="18"/>
              </w:rPr>
            </w:pPr>
            <w:r>
              <w:rPr>
                <w:sz w:val="18"/>
                <w:szCs w:val="18"/>
              </w:rPr>
              <w:t>Project Scale</w:t>
            </w:r>
          </w:p>
        </w:tc>
        <w:tc>
          <w:tcPr>
            <w:tcW w:type="dxa" w:w="2581"/>
          </w:tcPr>
          <w:p w14:paraId="2F21F700" w14:textId="77777777" w:rsidP="00F54281" w:rsidR="0018622D" w:rsidRDefault="0018622D">
            <w:pPr>
              <w:jc w:val="center"/>
              <w:rPr>
                <w:b/>
              </w:rPr>
            </w:pPr>
          </w:p>
        </w:tc>
      </w:tr>
      <w:tr w14:paraId="197F24B5" w14:textId="77777777" w:rsidR="0018622D" w:rsidTr="00F54281">
        <w:tc>
          <w:tcPr>
            <w:tcW w:type="dxa" w:w="3902"/>
          </w:tcPr>
          <w:p w14:paraId="34AF324E" w14:textId="77777777" w:rsidP="00F54281" w:rsidR="0018622D" w:rsidRDefault="0018622D">
            <w:pPr>
              <w:rPr>
                <w:sz w:val="18"/>
                <w:szCs w:val="18"/>
              </w:rPr>
            </w:pPr>
            <w:r>
              <w:rPr>
                <w:sz w:val="18"/>
                <w:szCs w:val="18"/>
              </w:rPr>
              <w:t>Test Cases</w:t>
            </w:r>
          </w:p>
        </w:tc>
        <w:tc>
          <w:tcPr>
            <w:tcW w:type="dxa" w:w="2581"/>
          </w:tcPr>
          <w:p w14:paraId="4029AA82" w14:textId="77777777" w:rsidP="00F54281" w:rsidR="0018622D" w:rsidRDefault="0018622D">
            <w:pPr>
              <w:jc w:val="center"/>
              <w:rPr>
                <w:b/>
              </w:rPr>
            </w:pPr>
          </w:p>
        </w:tc>
      </w:tr>
      <w:tr w14:paraId="46F1FBD6" w14:textId="77777777" w:rsidR="0018622D" w:rsidTr="00F54281">
        <w:tc>
          <w:tcPr>
            <w:tcW w:type="dxa" w:w="3902"/>
          </w:tcPr>
          <w:p w14:paraId="3DAFE150" w14:textId="77777777" w:rsidP="00F54281" w:rsidR="0018622D" w:rsidRDefault="0018622D">
            <w:pPr>
              <w:rPr>
                <w:sz w:val="18"/>
                <w:szCs w:val="18"/>
              </w:rPr>
            </w:pPr>
            <w:r>
              <w:rPr>
                <w:sz w:val="18"/>
                <w:szCs w:val="18"/>
              </w:rPr>
              <w:t>Defect</w:t>
            </w:r>
          </w:p>
        </w:tc>
        <w:tc>
          <w:tcPr>
            <w:tcW w:type="dxa" w:w="2581"/>
          </w:tcPr>
          <w:p w14:paraId="1F637E53" w14:textId="77777777" w:rsidP="00F54281" w:rsidR="0018622D" w:rsidRDefault="0018622D">
            <w:pPr>
              <w:jc w:val="center"/>
              <w:rPr>
                <w:b/>
              </w:rPr>
            </w:pPr>
          </w:p>
        </w:tc>
      </w:tr>
      <w:tr w14:paraId="748FB504" w14:textId="77777777" w:rsidR="0018622D" w:rsidTr="00F54281">
        <w:tc>
          <w:tcPr>
            <w:tcW w:type="dxa" w:w="3902"/>
          </w:tcPr>
          <w:p w14:paraId="4C5717BC" w14:textId="77777777" w:rsidP="00F54281" w:rsidR="0018622D" w:rsidRDefault="0018622D">
            <w:pPr>
              <w:rPr>
                <w:sz w:val="18"/>
                <w:szCs w:val="18"/>
              </w:rPr>
            </w:pPr>
            <w:r>
              <w:rPr>
                <w:sz w:val="18"/>
                <w:szCs w:val="18"/>
              </w:rPr>
              <w:t>Defect Rate</w:t>
            </w:r>
          </w:p>
        </w:tc>
        <w:tc>
          <w:tcPr>
            <w:tcW w:type="dxa" w:w="2581"/>
          </w:tcPr>
          <w:p w14:paraId="44365CB7" w14:textId="77777777" w:rsidP="00F54281" w:rsidR="0018622D" w:rsidRDefault="0018622D">
            <w:pPr>
              <w:jc w:val="center"/>
              <w:rPr>
                <w:b/>
              </w:rPr>
            </w:pPr>
          </w:p>
        </w:tc>
      </w:tr>
      <w:tr w14:paraId="28A2CE3F" w14:textId="77777777" w:rsidR="0018622D" w:rsidTr="00F54281">
        <w:tc>
          <w:tcPr>
            <w:tcW w:type="dxa" w:w="3902"/>
          </w:tcPr>
          <w:p w14:paraId="482040CE" w14:textId="77777777" w:rsidP="00F54281" w:rsidR="0018622D" w:rsidRDefault="0018622D">
            <w:pPr>
              <w:rPr>
                <w:sz w:val="18"/>
                <w:szCs w:val="18"/>
              </w:rPr>
            </w:pPr>
            <w:r>
              <w:rPr>
                <w:sz w:val="18"/>
                <w:szCs w:val="18"/>
              </w:rPr>
              <w:t>Test Effectiveness</w:t>
            </w:r>
          </w:p>
        </w:tc>
        <w:tc>
          <w:tcPr>
            <w:tcW w:type="dxa" w:w="2581"/>
          </w:tcPr>
          <w:p w14:paraId="1862FD79" w14:textId="77777777" w:rsidP="00F54281" w:rsidR="0018622D" w:rsidRDefault="0018622D">
            <w:pPr>
              <w:jc w:val="center"/>
              <w:rPr>
                <w:b/>
              </w:rPr>
            </w:pPr>
          </w:p>
        </w:tc>
      </w:tr>
    </w:tbl>
    <w:p w14:paraId="08CEFEB6" w14:textId="77777777" w:rsidP="0018622D" w:rsidR="0018622D" w:rsidRDefault="0018622D"/>
    <w:p w14:paraId="080E4BF6" w14:textId="77777777" w:rsidP="0018622D" w:rsidR="0018622D" w:rsidRDefault="0018622D">
      <w:pPr>
        <w:pStyle w:val="Heading1"/>
      </w:pPr>
      <w:r>
        <w:t>Conclusion and Suggestions</w:t>
      </w:r>
    </w:p>
    <w:p w14:paraId="2784C68E" w14:textId="77777777" w:rsidP="0018622D" w:rsidR="0018622D" w:rsidRDefault="0018622D">
      <w:pPr>
        <w:ind w:left="540"/>
      </w:pPr>
      <w:r>
        <w:t>[</w:t>
      </w:r>
      <w:r>
        <w:rPr>
          <w:i/>
        </w:rPr>
        <w:t>Describe testing result conclusion</w:t>
      </w:r>
      <w:r>
        <w:t>]</w:t>
      </w:r>
    </w:p>
    <w:p w14:paraId="375C4AFC" w14:textId="2D4F8F0F" w:rsidP="0066608A" w:rsidR="0066608A" w:rsidRDefault="0066608A" w:rsidRPr="0066608A">
      <w:pPr>
        <w:ind w:left="540"/>
      </w:pPr>
    </w:p>
    <w:p>
      <w:pPr>
        <w:pStyle w:val="Heading3"/>
      </w:pPr>
      <w:r>
        <w:t>Test Case - 001 Login Test</w:t>
      </w:r>
    </w:p>
    <w:p>
      <w:pPr>
        <w:pStyle w:val="Heading4"/>
      </w:pPr>
      <w:r>
        <w:t>Preparation</w:t>
      </w:r>
    </w:p>
    <w:tbl>
      <w:tblPr>
        <w:tblW w:w="0" w:type="auto"/>
        <w:tblBorders>
          <w:top w:val="single"/>
          <w:left w:val="single"/>
          <w:bottom w:val="single"/>
          <w:right w:val="single"/>
          <w:insideH w:val="single"/>
          <w:insideV w:val="single"/>
        </w:tblBorders>
      </w:tblPr>
      <w:tr>
        <w:tc>
          <w:p>
            <w:r>
              <w:t>Ensure the system is running and accessible.</w:t>
            </w:r>
          </w:p>
        </w:tc>
      </w:tr>
    </w:tbl>
    <w:p>
      <w:pPr>
        <w:pStyle w:val="Heading4"/>
      </w:pPr>
      <w:r>
        <w:t>Expected Result</w:t>
      </w:r>
    </w:p>
    <w:tbl>
      <w:tblPr>
        <w:tblW w:w="0" w:type="auto"/>
        <w:tblBorders>
          <w:top w:val="single"/>
          <w:left w:val="single"/>
          <w:bottom w:val="single"/>
          <w:right w:val="single"/>
          <w:insideH w:val="single"/>
          <w:insideV w:val="single"/>
        </w:tblBorders>
      </w:tblPr>
      <w:tr>
        <w:tc>
          <w:p>
            <w:r>
              <w:t xsi:nil="true"/>
            </w:r>
          </w:p>
        </w:tc>
      </w:tr>
    </w:tbl>
    <w:p>
      <w:pPr>
        <w:pStyle w:val="Heading4"/>
      </w:pPr>
      <w:r>
        <w:t>Procedure</w:t>
      </w:r>
    </w:p>
    <w:tbl>
      <w:tblPr>
        <w:tblW w:w="0" w:type="auto"/>
        <w:tblBorders>
          <w:top w:val="single"/>
          <w:left w:val="single"/>
          <w:bottom w:val="single"/>
          <w:right w:val="single"/>
          <w:insideH w:val="single"/>
          <w:insideV w:val="single"/>
        </w:tblBorders>
      </w:tblPr>
      <w:tr>
        <w:tc>
          <w:p>
            <w:r>
              <w:t>1. Open the login page.
2. Enter credentials.
3. Click login.</w:t>
            </w:r>
          </w:p>
        </w:tc>
      </w:tr>
    </w:tbl>
    <w:p>
      <w:pPr>
        <w:pStyle w:val="Heading4"/>
      </w:pPr>
      <w:r>
        <w:t>Output</w:t>
      </w:r>
    </w:p>
    <w:tbl>
      <w:tblPr>
        <w:tblW w:w="0" w:type="auto"/>
        <w:tblBorders>
          <w:top w:val="single"/>
          <w:left w:val="single"/>
          <w:bottom w:val="single"/>
          <w:right w:val="single"/>
          <w:insideH w:val="single"/>
          <w:insideV w:val="single"/>
        </w:tblBorders>
      </w:tblPr>
      <w:tr>
        <w:tc>
          <w:p>
            <w:r>
              <w:t>System displays the dashboard.</w:t>
            </w:r>
          </w:p>
        </w:tc>
      </w:tr>
    </w:tbl>
    <w:p/>
    <w:p>
      <w:pPr>
        <w:pStyle w:val="Heading3"/>
      </w:pPr>
      <w:r>
        <w:t>Test Case - 002 Logout Test</w:t>
      </w:r>
    </w:p>
    <w:p>
      <w:pPr>
        <w:pStyle w:val="Heading4"/>
      </w:pPr>
      <w:r>
        <w:t>Preparation</w:t>
      </w:r>
    </w:p>
    <w:tbl>
      <w:tblPr>
        <w:tblW w:w="0" w:type="auto"/>
        <w:tblBorders>
          <w:top w:val="single"/>
          <w:left w:val="single"/>
          <w:bottom w:val="single"/>
          <w:right w:val="single"/>
          <w:insideH w:val="single"/>
          <w:insideV w:val="single"/>
        </w:tblBorders>
      </w:tblPr>
      <w:tr>
        <w:tc>
          <w:p>
            <w:r>
              <w:t>User is logged in.</w:t>
            </w:r>
          </w:p>
        </w:tc>
      </w:tr>
    </w:tbl>
    <w:p>
      <w:pPr>
        <w:pStyle w:val="Heading4"/>
      </w:pPr>
      <w:r>
        <w:t>Expected Result</w:t>
      </w:r>
    </w:p>
    <w:tbl>
      <w:tblPr>
        <w:tblW w:w="0" w:type="auto"/>
        <w:tblBorders>
          <w:top w:val="single"/>
          <w:left w:val="single"/>
          <w:bottom w:val="single"/>
          <w:right w:val="single"/>
          <w:insideH w:val="single"/>
          <w:insideV w:val="single"/>
        </w:tblBorders>
      </w:tblPr>
      <w:tr>
        <w:tc>
          <w:p>
            <w:r>
              <w:t xsi:nil="true"/>
            </w:r>
          </w:p>
        </w:tc>
      </w:tr>
    </w:tbl>
    <w:p>
      <w:pPr>
        <w:pStyle w:val="Heading4"/>
      </w:pPr>
      <w:r>
        <w:t>Procedure</w:t>
      </w:r>
    </w:p>
    <w:tbl>
      <w:tblPr>
        <w:tblW w:w="0" w:type="auto"/>
        <w:tblBorders>
          <w:top w:val="single"/>
          <w:left w:val="single"/>
          <w:bottom w:val="single"/>
          <w:right w:val="single"/>
          <w:insideH w:val="single"/>
          <w:insideV w:val="single"/>
        </w:tblBorders>
      </w:tblPr>
      <w:tr>
        <w:tc>
          <w:p>
            <w:r>
              <w:t>1. Click the logout button.</w:t>
            </w:r>
          </w:p>
        </w:tc>
      </w:tr>
    </w:tbl>
    <w:p>
      <w:pPr>
        <w:pStyle w:val="Heading4"/>
      </w:pPr>
      <w:r>
        <w:t>Output</w:t>
      </w:r>
    </w:p>
    <w:tbl>
      <w:tblPr>
        <w:tblW w:w="0" w:type="auto"/>
        <w:tblBorders>
          <w:top w:val="single"/>
          <w:left w:val="single"/>
          <w:bottom w:val="single"/>
          <w:right w:val="single"/>
          <w:insideH w:val="single"/>
          <w:insideV w:val="single"/>
        </w:tblBorders>
      </w:tblPr>
      <w:tr>
        <w:tc>
          <w:p>
            <w:r>
              <w:t>System displays the login page.</w:t>
            </w:r>
          </w:p>
        </w:tc>
      </w:tr>
    </w:tbl>
    <w:p/>
    <w:sectPr w:rsidR="0066608A" w:rsidRPr="0066608A" w:rsidSect="009C42B2">
      <w:headerReference r:id="rId10" w:type="default"/>
      <w:footerReference r:id="rId11" w:type="default"/>
      <w:pgSz w:code="9" w:h="16834" w:w="11909"/>
      <w:pgMar w:bottom="720" w:footer="720" w:gutter="0" w:header="720" w:left="1440" w:right="1440" w:top="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A0A1" w14:textId="77777777" w:rsidR="002A519D" w:rsidRPr="001E2484" w:rsidRDefault="002A519D" w:rsidP="00727229">
      <w:pPr>
        <w:pStyle w:val="Header"/>
        <w:rPr>
          <w:rFonts w:ascii="Batang" w:hAnsi="Batang"/>
          <w:szCs w:val="24"/>
        </w:rPr>
      </w:pPr>
      <w:r>
        <w:separator/>
      </w:r>
    </w:p>
  </w:endnote>
  <w:endnote w:type="continuationSeparator" w:id="0">
    <w:p w14:paraId="1F2A301E" w14:textId="77777777" w:rsidR="002A519D" w:rsidRPr="001E2484" w:rsidRDefault="002A519D" w:rsidP="00727229">
      <w:pPr>
        <w:pStyle w:val="Header"/>
        <w:rPr>
          <w:rFonts w:ascii="Batang" w:hAnsi="Batang"/>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350609435"/>
      <w:docPartObj>
        <w:docPartGallery w:val="Page Numbers (Bottom of Page)"/>
        <w:docPartUnique/>
      </w:docPartObj>
    </w:sdtPr>
    <w:sdtContent>
      <w:p w14:paraId="750229D5" w14:textId="77777777" w:rsidP="00160AFC" w:rsidR="0098732A" w:rsidRDefault="00E95C89">
        <w:pPr>
          <w:pStyle w:val="Footer"/>
          <w:tabs>
            <w:tab w:pos="4680" w:val="clear"/>
            <w:tab w:pos="9360" w:val="clear"/>
            <w:tab w:pos="4320" w:val="center"/>
            <w:tab w:pos="9000" w:val="right"/>
          </w:tabs>
          <w:jc w:val="right"/>
        </w:pPr>
        <w:r>
          <w:fldChar w:fldCharType="begin"/>
        </w:r>
        <w:r>
          <w:instrText xml:space="preserve"> PAGE   \* MERGEFORMAT </w:instrText>
        </w:r>
        <w:r>
          <w:fldChar w:fldCharType="separate"/>
        </w:r>
        <w:r w:rsidR="00CA05EE">
          <w:rPr>
            <w:noProof/>
          </w:rPr>
          <w:t>3</w:t>
        </w:r>
        <w:r>
          <w:rPr>
            <w:noProof/>
          </w:rPr>
          <w:fldChar w:fldCharType="end"/>
        </w:r>
      </w:p>
    </w:sdtContent>
  </w:sdt>
  <w:p w14:paraId="6F0BD560" w14:textId="7C84B1C9" w:rsidP="00727229" w:rsidR="0098732A" w:rsidRDefault="00E6679A" w:rsidRPr="00240456">
    <w:pPr>
      <w:pStyle w:val="Footer"/>
      <w:rPr>
        <w:color w:themeColor="accent5" w:themeShade="BF" w:val="31849B"/>
        <w:sz w:val="16"/>
        <w:szCs w:val="16"/>
      </w:rPr>
    </w:pPr>
    <w:r w:rsidRPr="00E6679A">
      <w:rPr>
        <w:color w:themeColor="accent5" w:themeShade="BF" w:val="31849B"/>
        <w:sz w:val="16"/>
        <w:szCs w:val="16"/>
      </w:rPr>
      <w:t>Copyright © (2023) by BNI-APS. SIT Form Version 1.0</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96B7BC4" w14:textId="77777777" w:rsidP="00727229" w:rsidR="002A519D" w:rsidRDefault="002A519D" w:rsidRPr="001E2484">
      <w:pPr>
        <w:pStyle w:val="Header"/>
        <w:rPr>
          <w:rFonts w:ascii="Batang" w:hAnsi="Batang"/>
          <w:szCs w:val="24"/>
        </w:rPr>
      </w:pPr>
      <w:r>
        <w:separator/>
      </w:r>
    </w:p>
  </w:footnote>
  <w:footnote w:id="0" w:type="continuationSeparator">
    <w:p w14:paraId="5FA97B36" w14:textId="77777777" w:rsidP="00727229" w:rsidR="002A519D" w:rsidRDefault="002A519D" w:rsidRPr="001E2484">
      <w:pPr>
        <w:pStyle w:val="Header"/>
        <w:rPr>
          <w:rFonts w:ascii="Batang" w:hAnsi="Batang"/>
          <w:szCs w:val="24"/>
        </w:rPr>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type="dxa" w:w="9648"/>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697"/>
      <w:gridCol w:w="3453"/>
      <w:gridCol w:w="1064"/>
      <w:gridCol w:w="914"/>
      <w:gridCol w:w="2520"/>
    </w:tblGrid>
    <w:tr w14:paraId="6D02FE30" w14:textId="77777777" w:rsidR="0098732A" w:rsidTr="00160AFC">
      <w:tc>
        <w:tcPr>
          <w:tcW w:type="dxa" w:w="6214"/>
          <w:gridSpan w:val="3"/>
          <w:tcBorders>
            <w:bottom w:color="auto" w:space="0" w:sz="4" w:val="single"/>
          </w:tcBorders>
          <w:vAlign w:val="center"/>
        </w:tcPr>
        <w:p w14:paraId="794FF99C" w14:textId="1251ECC8" w:rsidP="00B635AA" w:rsidR="0098732A" w:rsidRDefault="00E6679A" w:rsidRPr="00727229">
          <w:pPr>
            <w:pStyle w:val="Header"/>
            <w:rPr>
              <w:b/>
              <w:noProof/>
            </w:rPr>
          </w:pPr>
          <w:r>
            <w:rPr>
              <w:b/>
              <w:noProof/>
            </w:rPr>
            <w:t>SIT</w:t>
          </w:r>
          <w:r w:rsidR="00DD17B9">
            <w:rPr>
              <w:b/>
              <w:noProof/>
            </w:rPr>
            <w:t xml:space="preserve"> </w:t>
          </w:r>
          <w:r w:rsidR="00B635AA">
            <w:rPr>
              <w:b/>
              <w:noProof/>
            </w:rPr>
            <w:t>Documentation</w:t>
          </w:r>
        </w:p>
      </w:tc>
      <w:tc>
        <w:tcPr>
          <w:tcW w:type="dxa" w:w="3434"/>
          <w:gridSpan w:val="2"/>
          <w:tcBorders>
            <w:bottom w:color="auto" w:space="0" w:sz="4" w:val="single"/>
          </w:tcBorders>
          <w:vAlign w:val="center"/>
        </w:tcPr>
        <w:p w14:paraId="0C27C6D1" w14:textId="77777777" w:rsidP="00727229" w:rsidR="0098732A" w:rsidRDefault="0098732A">
          <w:pPr>
            <w:pStyle w:val="Header"/>
            <w:jc w:val="right"/>
            <w:rPr>
              <w:noProof/>
            </w:rPr>
          </w:pPr>
          <w:r w:rsidRPr="001F2984">
            <w:rPr>
              <w:noProof/>
            </w:rPr>
            <w:drawing>
              <wp:inline distB="0" distL="0" distR="0" distT="0" wp14:anchorId="64890D3F" wp14:editId="78CE1D0C">
                <wp:extent cx="794411" cy="293767"/>
                <wp:effectExtent b="0" l="19050" r="5689" t="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noChangeAspect="1"/>
                        </pic:cNvPicPr>
                      </pic:nvPicPr>
                      <pic:blipFill>
                        <a:blip r:embed="rId1"/>
                        <a:srcRect l="3709"/>
                        <a:stretch>
                          <a:fillRect/>
                        </a:stretch>
                      </pic:blipFill>
                      <pic:spPr bwMode="auto">
                        <a:xfrm>
                          <a:off x="0" y="0"/>
                          <a:ext cx="794411" cy="293767"/>
                        </a:xfrm>
                        <a:prstGeom prst="rect">
                          <a:avLst/>
                        </a:prstGeom>
                        <a:noFill/>
                      </pic:spPr>
                    </pic:pic>
                  </a:graphicData>
                </a:graphic>
              </wp:inline>
            </w:drawing>
          </w:r>
        </w:p>
      </w:tc>
    </w:tr>
    <w:tr w14:paraId="4AF7324B" w14:textId="77777777" w:rsidR="0098732A" w:rsidTr="00160AFC">
      <w:tc>
        <w:tcPr>
          <w:tcW w:type="dxa" w:w="1697"/>
        </w:tcPr>
        <w:p w14:paraId="26DE7578" w14:textId="77777777" w:rsidP="00727229" w:rsidR="0098732A" w:rsidRDefault="0098732A" w:rsidRPr="00727229">
          <w:pPr>
            <w:pStyle w:val="Header"/>
            <w:rPr>
              <w:rFonts w:asciiTheme="minorHAnsi" w:cstheme="minorHAnsi" w:hAnsiTheme="minorHAnsi"/>
              <w:noProof/>
              <w:sz w:val="16"/>
              <w:szCs w:val="16"/>
            </w:rPr>
          </w:pPr>
          <w:r w:rsidRPr="00727229">
            <w:rPr>
              <w:rFonts w:asciiTheme="minorHAnsi" w:cstheme="minorHAnsi" w:hAnsiTheme="minorHAnsi"/>
              <w:noProof/>
              <w:sz w:val="16"/>
              <w:szCs w:val="16"/>
            </w:rPr>
            <w:t>Project No</w:t>
          </w:r>
        </w:p>
      </w:tc>
      <w:tc>
        <w:tcPr>
          <w:tcW w:type="dxa" w:w="3453"/>
          <w:tcBorders>
            <w:right w:color="auto" w:space="0" w:sz="4" w:val="single"/>
          </w:tcBorders>
        </w:tcPr>
        <w:p w14:paraId="3F4D4427" w14:textId="507B7374" w:rsidP="00727229" w:rsidR="0098732A" w:rsidRDefault="0098732A" w:rsidRPr="00727229">
          <w:pPr>
            <w:pStyle w:val="Header"/>
            <w:rPr>
              <w:rFonts w:asciiTheme="minorHAnsi" w:cstheme="minorHAnsi" w:hAnsiTheme="minorHAnsi"/>
              <w:noProof/>
              <w:sz w:val="16"/>
              <w:szCs w:val="16"/>
            </w:rPr>
          </w:pPr>
        </w:p>
      </w:tc>
      <w:tc>
        <w:tcPr>
          <w:tcW w:type="dxa" w:w="1978"/>
          <w:gridSpan w:val="2"/>
          <w:tcBorders>
            <w:left w:color="auto" w:space="0" w:sz="4" w:val="single"/>
          </w:tcBorders>
        </w:tcPr>
        <w:p w14:paraId="123C518E" w14:textId="77777777" w:rsidP="00727229" w:rsidR="0098732A" w:rsidRDefault="0098732A" w:rsidRPr="00727229">
          <w:pPr>
            <w:pStyle w:val="Header"/>
            <w:rPr>
              <w:rFonts w:asciiTheme="minorHAnsi" w:cstheme="minorHAnsi" w:hAnsiTheme="minorHAnsi"/>
              <w:noProof/>
              <w:sz w:val="16"/>
              <w:szCs w:val="16"/>
            </w:rPr>
          </w:pPr>
          <w:r w:rsidRPr="00727229">
            <w:rPr>
              <w:rFonts w:asciiTheme="minorHAnsi" w:cstheme="minorHAnsi" w:hAnsiTheme="minorHAnsi"/>
              <w:noProof/>
              <w:sz w:val="16"/>
              <w:szCs w:val="16"/>
            </w:rPr>
            <w:t>Tester</w:t>
          </w:r>
        </w:p>
      </w:tc>
      <w:tc>
        <w:tcPr>
          <w:tcW w:type="dxa" w:w="2520"/>
        </w:tcPr>
        <w:p w14:paraId="2F116FB5" w14:textId="5A0678B3" w:rsidP="005C3E07" w:rsidR="0098732A" w:rsidRDefault="00FA42E9" w:rsidRPr="00727229">
          <w:pPr>
            <w:pStyle w:val="Header"/>
            <w:rPr>
              <w:rFonts w:asciiTheme="minorHAnsi" w:cstheme="minorHAnsi" w:hAnsiTheme="minorHAnsi"/>
              <w:noProof/>
              <w:sz w:val="16"/>
              <w:szCs w:val="16"/>
            </w:rPr>
          </w:pPr>
          <w:r w:rsidRPr="00FA42E9">
            <w:rPr>
              <w:rFonts w:asciiTheme="minorHAnsi" w:cstheme="minorHAnsi" w:hAnsiTheme="minorHAnsi"/>
              <w:noProof/>
              <w:sz w:val="16"/>
              <w:szCs w:val="16"/>
            </w:rPr>
            <w:t>Fahmi Afianto</w:t>
          </w:r>
          <w:r>
            <w:rPr>
              <w:rFonts w:asciiTheme="minorHAnsi" w:cstheme="minorHAnsi" w:hAnsiTheme="minorHAnsi"/>
              <w:noProof/>
              <w:sz w:val="16"/>
              <w:szCs w:val="16"/>
            </w:rPr>
            <w:t xml:space="preserve"> / 821552</w:t>
          </w:r>
        </w:p>
      </w:tc>
    </w:tr>
    <w:tr w14:paraId="43A7C190" w14:textId="77777777" w:rsidR="00D22EBC" w:rsidTr="00160AFC">
      <w:tc>
        <w:tcPr>
          <w:tcW w:type="dxa" w:w="1697"/>
        </w:tcPr>
        <w:p w14:paraId="0851424A" w14:textId="77777777" w:rsidP="00727229" w:rsidR="00D22EBC" w:rsidRDefault="00D22EBC" w:rsidRPr="00727229">
          <w:pPr>
            <w:pStyle w:val="Header"/>
            <w:rPr>
              <w:rFonts w:asciiTheme="minorHAnsi" w:cstheme="minorHAnsi" w:hAnsiTheme="minorHAnsi"/>
              <w:noProof/>
              <w:sz w:val="16"/>
              <w:szCs w:val="16"/>
            </w:rPr>
          </w:pPr>
          <w:r>
            <w:rPr>
              <w:rFonts w:asciiTheme="minorHAnsi" w:cstheme="minorHAnsi" w:hAnsiTheme="minorHAnsi"/>
              <w:noProof/>
              <w:sz w:val="16"/>
              <w:szCs w:val="16"/>
            </w:rPr>
            <w:t>Project Type</w:t>
          </w:r>
        </w:p>
      </w:tc>
      <w:tc>
        <w:tcPr>
          <w:tcW w:type="dxa" w:w="3453"/>
          <w:tcBorders>
            <w:right w:color="auto" w:space="0" w:sz="4" w:val="single"/>
          </w:tcBorders>
        </w:tcPr>
        <w:p w14:paraId="3068B899" w14:textId="77777777" w:rsidP="00727229" w:rsidR="00D22EBC" w:rsidRDefault="00D22EBC" w:rsidRPr="00824924">
          <w:pPr>
            <w:pStyle w:val="Header"/>
            <w:rPr>
              <w:rFonts w:asciiTheme="minorHAnsi" w:cstheme="minorHAnsi" w:hAnsiTheme="minorHAnsi"/>
              <w:sz w:val="16"/>
              <w:szCs w:val="16"/>
            </w:rPr>
          </w:pPr>
          <w:proofErr w:type="gramStart"/>
          <w:r w:rsidRPr="00824924">
            <w:rPr>
              <w:rFonts w:asciiTheme="minorHAnsi" w:cstheme="minorHAnsi" w:hAnsiTheme="minorHAnsi"/>
              <w:b/>
              <w:sz w:val="16"/>
              <w:szCs w:val="16"/>
            </w:rPr>
            <w:t xml:space="preserve">CR </w:t>
          </w:r>
          <w:r w:rsidRPr="00824924">
            <w:rPr>
              <w:rFonts w:asciiTheme="minorHAnsi" w:cstheme="minorHAnsi" w:hAnsiTheme="minorHAnsi"/>
              <w:sz w:val="16"/>
              <w:szCs w:val="16"/>
            </w:rPr>
            <w:t xml:space="preserve"> /</w:t>
          </w:r>
          <w:proofErr w:type="gramEnd"/>
          <w:r w:rsidRPr="00824924">
            <w:rPr>
              <w:rFonts w:asciiTheme="minorHAnsi" w:cstheme="minorHAnsi" w:hAnsiTheme="minorHAnsi"/>
              <w:sz w:val="16"/>
              <w:szCs w:val="16"/>
            </w:rPr>
            <w:t xml:space="preserve">  </w:t>
          </w:r>
          <w:r w:rsidRPr="00FA42E9">
            <w:rPr>
              <w:rFonts w:asciiTheme="minorHAnsi" w:cstheme="minorHAnsi" w:hAnsiTheme="minorHAnsi"/>
              <w:strike/>
              <w:sz w:val="16"/>
              <w:szCs w:val="16"/>
            </w:rPr>
            <w:t>IR</w:t>
          </w:r>
          <w:r w:rsidRPr="00824924">
            <w:rPr>
              <w:rFonts w:asciiTheme="minorHAnsi" w:cstheme="minorHAnsi" w:hAnsiTheme="minorHAnsi"/>
              <w:sz w:val="16"/>
              <w:szCs w:val="16"/>
            </w:rPr>
            <w:t xml:space="preserve">  /  </w:t>
          </w:r>
          <w:r w:rsidRPr="00FA42E9">
            <w:rPr>
              <w:rFonts w:asciiTheme="minorHAnsi" w:cstheme="minorHAnsi" w:hAnsiTheme="minorHAnsi"/>
              <w:strike/>
              <w:sz w:val="16"/>
              <w:szCs w:val="16"/>
            </w:rPr>
            <w:t>MR</w:t>
          </w:r>
        </w:p>
      </w:tc>
      <w:tc>
        <w:tcPr>
          <w:tcW w:type="dxa" w:w="1978"/>
          <w:gridSpan w:val="2"/>
          <w:tcBorders>
            <w:left w:color="auto" w:space="0" w:sz="4" w:val="single"/>
          </w:tcBorders>
        </w:tcPr>
        <w:p w14:paraId="3C7E8366" w14:textId="77777777" w:rsidP="00727229" w:rsidR="00D22EBC" w:rsidRDefault="00824924" w:rsidRPr="00727229">
          <w:pPr>
            <w:pStyle w:val="Header"/>
            <w:rPr>
              <w:rFonts w:asciiTheme="minorHAnsi" w:cstheme="minorHAnsi" w:hAnsiTheme="minorHAnsi"/>
              <w:noProof/>
              <w:sz w:val="16"/>
              <w:szCs w:val="16"/>
            </w:rPr>
          </w:pPr>
          <w:r>
            <w:rPr>
              <w:rFonts w:asciiTheme="minorHAnsi" w:cstheme="minorHAnsi" w:hAnsiTheme="minorHAnsi"/>
              <w:noProof/>
              <w:sz w:val="16"/>
              <w:szCs w:val="16"/>
            </w:rPr>
            <w:t xml:space="preserve">Start </w:t>
          </w:r>
          <w:r w:rsidR="00AD2F23">
            <w:rPr>
              <w:rFonts w:asciiTheme="minorHAnsi" w:cstheme="minorHAnsi" w:hAnsiTheme="minorHAnsi"/>
              <w:noProof/>
              <w:sz w:val="16"/>
              <w:szCs w:val="16"/>
            </w:rPr>
            <w:t>Date</w:t>
          </w:r>
        </w:p>
      </w:tc>
      <w:tc>
        <w:tcPr>
          <w:tcW w:type="dxa" w:w="2520"/>
        </w:tcPr>
        <w:p w14:paraId="5C83B446" w14:textId="139BEAAB" w:rsidP="00727229" w:rsidR="00D22EBC" w:rsidRDefault="00D22EBC">
          <w:pPr>
            <w:pStyle w:val="Header"/>
            <w:rPr>
              <w:rFonts w:asciiTheme="minorHAnsi" w:cstheme="minorHAnsi" w:hAnsiTheme="minorHAnsi"/>
              <w:noProof/>
              <w:sz w:val="16"/>
              <w:szCs w:val="16"/>
            </w:rPr>
          </w:pPr>
        </w:p>
      </w:tc>
    </w:tr>
    <w:tr w14:paraId="3C9EF406" w14:textId="77777777" w:rsidR="009C42B2" w:rsidTr="00160AFC">
      <w:tc>
        <w:tcPr>
          <w:tcW w:type="dxa" w:w="1697"/>
          <w:tcBorders>
            <w:bottom w:color="auto" w:space="0" w:sz="12" w:val="single"/>
          </w:tcBorders>
        </w:tcPr>
        <w:p w14:paraId="15B98CE1" w14:textId="77777777" w:rsidP="00727229" w:rsidR="009C42B2" w:rsidRDefault="009C42B2" w:rsidRPr="00727229">
          <w:pPr>
            <w:pStyle w:val="Header"/>
            <w:rPr>
              <w:rFonts w:asciiTheme="minorHAnsi" w:cstheme="minorHAnsi" w:hAnsiTheme="minorHAnsi"/>
              <w:noProof/>
              <w:sz w:val="16"/>
              <w:szCs w:val="16"/>
            </w:rPr>
          </w:pPr>
          <w:r w:rsidRPr="00727229">
            <w:rPr>
              <w:rFonts w:asciiTheme="minorHAnsi" w:cstheme="minorHAnsi" w:hAnsiTheme="minorHAnsi"/>
              <w:noProof/>
              <w:sz w:val="16"/>
              <w:szCs w:val="16"/>
            </w:rPr>
            <w:t>Short Description</w:t>
          </w:r>
        </w:p>
      </w:tc>
      <w:tc>
        <w:tcPr>
          <w:tcW w:type="dxa" w:w="3453"/>
          <w:tcBorders>
            <w:bottom w:color="auto" w:space="0" w:sz="12" w:val="single"/>
            <w:right w:color="auto" w:space="0" w:sz="4" w:val="single"/>
          </w:tcBorders>
        </w:tcPr>
        <w:p w14:paraId="0A5E45DE" w14:textId="2B0901EF" w:rsidP="00727229" w:rsidR="009C42B2" w:rsidRDefault="009C42B2" w:rsidRPr="00727229">
          <w:pPr>
            <w:rPr>
              <w:rFonts w:asciiTheme="minorHAnsi" w:cstheme="minorHAnsi" w:hAnsiTheme="minorHAnsi"/>
              <w:noProof/>
              <w:sz w:val="16"/>
              <w:szCs w:val="16"/>
            </w:rPr>
          </w:pPr>
        </w:p>
      </w:tc>
      <w:tc>
        <w:tcPr>
          <w:tcW w:type="dxa" w:w="1978"/>
          <w:gridSpan w:val="2"/>
          <w:tcBorders>
            <w:left w:color="auto" w:space="0" w:sz="4" w:val="single"/>
            <w:bottom w:color="auto" w:space="0" w:sz="12" w:val="single"/>
          </w:tcBorders>
        </w:tcPr>
        <w:p w14:paraId="5DAB1CFB" w14:textId="77777777" w:rsidP="001612CA" w:rsidR="009C42B2" w:rsidRDefault="00824924" w:rsidRPr="00727229">
          <w:pPr>
            <w:pStyle w:val="Header"/>
            <w:rPr>
              <w:rFonts w:asciiTheme="minorHAnsi" w:cstheme="minorHAnsi" w:hAnsiTheme="minorHAnsi"/>
              <w:noProof/>
              <w:sz w:val="16"/>
              <w:szCs w:val="16"/>
            </w:rPr>
          </w:pPr>
          <w:r>
            <w:rPr>
              <w:rFonts w:asciiTheme="minorHAnsi" w:cstheme="minorHAnsi" w:hAnsiTheme="minorHAnsi"/>
              <w:noProof/>
              <w:sz w:val="16"/>
              <w:szCs w:val="16"/>
            </w:rPr>
            <w:t>End Date</w:t>
          </w:r>
        </w:p>
      </w:tc>
      <w:tc>
        <w:tcPr>
          <w:tcW w:type="dxa" w:w="2520"/>
          <w:tcBorders>
            <w:bottom w:color="auto" w:space="0" w:sz="12" w:val="single"/>
          </w:tcBorders>
        </w:tcPr>
        <w:p w14:paraId="0883A007" w14:textId="5F86687A" w:rsidP="001612CA" w:rsidR="009C42B2" w:rsidRDefault="009C42B2" w:rsidRPr="00727229">
          <w:pPr>
            <w:pStyle w:val="Header"/>
            <w:rPr>
              <w:rFonts w:asciiTheme="minorHAnsi" w:cstheme="minorHAnsi" w:hAnsiTheme="minorHAnsi"/>
              <w:noProof/>
              <w:sz w:val="16"/>
              <w:szCs w:val="16"/>
            </w:rPr>
          </w:pPr>
        </w:p>
      </w:tc>
    </w:tr>
  </w:tbl>
  <w:p w14:paraId="39046EF6" w14:textId="77777777" w:rsidP="00727229" w:rsidR="0098732A" w:rsidRDefault="0098732A" w:rsidRPr="00812F65">
    <w:pPr>
      <w:pStyle w:val="Header"/>
      <w:rPr>
        <w:noProof/>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53169F"/>
    <w:multiLevelType w:val="hybridMultilevel"/>
    <w:tmpl w:val="F57A07BE"/>
    <w:lvl w:ilvl="0" w:tplc="AF665302">
      <w:start w:val="1"/>
      <w:numFmt w:val="bullet"/>
      <w:lvlText w:val=""/>
      <w:lvlJc w:val="left"/>
      <w:pPr>
        <w:ind w:hanging="360" w:left="758"/>
      </w:pPr>
      <w:rPr>
        <w:rFonts w:ascii="Wingdings" w:hAnsi="Wingdings" w:hint="default"/>
        <w:color w:themeColor="accent6" w:themeTint="99" w:val="FABF8F"/>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1">
    <w:nsid w:val="06AC276A"/>
    <w:multiLevelType w:val="hybridMultilevel"/>
    <w:tmpl w:val="7326F8C4"/>
    <w:lvl w:ilvl="0" w:tplc="04210015">
      <w:start w:val="1"/>
      <w:numFmt w:val="upperLetter"/>
      <w:lvlText w:val="%1."/>
      <w:lvlJc w:val="left"/>
      <w:pPr>
        <w:ind w:hanging="360" w:left="720"/>
      </w:pPr>
    </w:lvl>
    <w:lvl w:ilvl="1" w:tentative="1" w:tplc="04210019">
      <w:start w:val="1"/>
      <w:numFmt w:val="lowerLetter"/>
      <w:lvlText w:val="%2."/>
      <w:lvlJc w:val="left"/>
      <w:pPr>
        <w:ind w:hanging="360" w:left="1440"/>
      </w:pPr>
    </w:lvl>
    <w:lvl w:ilvl="2" w:tentative="1" w:tplc="0421001B">
      <w:start w:val="1"/>
      <w:numFmt w:val="lowerRoman"/>
      <w:lvlText w:val="%3."/>
      <w:lvlJc w:val="right"/>
      <w:pPr>
        <w:ind w:hanging="180" w:left="2160"/>
      </w:pPr>
    </w:lvl>
    <w:lvl w:ilvl="3" w:tentative="1" w:tplc="0421000F">
      <w:start w:val="1"/>
      <w:numFmt w:val="decimal"/>
      <w:lvlText w:val="%4."/>
      <w:lvlJc w:val="left"/>
      <w:pPr>
        <w:ind w:hanging="360" w:left="2880"/>
      </w:pPr>
    </w:lvl>
    <w:lvl w:ilvl="4" w:tentative="1" w:tplc="04210019">
      <w:start w:val="1"/>
      <w:numFmt w:val="lowerLetter"/>
      <w:lvlText w:val="%5."/>
      <w:lvlJc w:val="left"/>
      <w:pPr>
        <w:ind w:hanging="360" w:left="3600"/>
      </w:pPr>
    </w:lvl>
    <w:lvl w:ilvl="5" w:tentative="1" w:tplc="0421001B">
      <w:start w:val="1"/>
      <w:numFmt w:val="lowerRoman"/>
      <w:lvlText w:val="%6."/>
      <w:lvlJc w:val="right"/>
      <w:pPr>
        <w:ind w:hanging="180" w:left="4320"/>
      </w:pPr>
    </w:lvl>
    <w:lvl w:ilvl="6" w:tentative="1" w:tplc="0421000F">
      <w:start w:val="1"/>
      <w:numFmt w:val="decimal"/>
      <w:lvlText w:val="%7."/>
      <w:lvlJc w:val="left"/>
      <w:pPr>
        <w:ind w:hanging="360" w:left="5040"/>
      </w:pPr>
    </w:lvl>
    <w:lvl w:ilvl="7" w:tentative="1" w:tplc="04210019">
      <w:start w:val="1"/>
      <w:numFmt w:val="lowerLetter"/>
      <w:lvlText w:val="%8."/>
      <w:lvlJc w:val="left"/>
      <w:pPr>
        <w:ind w:hanging="360" w:left="5760"/>
      </w:pPr>
    </w:lvl>
    <w:lvl w:ilvl="8" w:tentative="1" w:tplc="0421001B">
      <w:start w:val="1"/>
      <w:numFmt w:val="lowerRoman"/>
      <w:lvlText w:val="%9."/>
      <w:lvlJc w:val="right"/>
      <w:pPr>
        <w:ind w:hanging="180" w:left="6480"/>
      </w:pPr>
    </w:lvl>
  </w:abstractNum>
  <w:abstractNum w15:restartNumberingAfterBreak="0" w:abstractNumId="2">
    <w:nsid w:val="0AB27055"/>
    <w:multiLevelType w:val="hybridMultilevel"/>
    <w:tmpl w:val="934AE0F8"/>
    <w:lvl w:ilvl="0" w:tplc="AF665302">
      <w:start w:val="1"/>
      <w:numFmt w:val="bullet"/>
      <w:lvlText w:val=""/>
      <w:lvlJc w:val="left"/>
      <w:pPr>
        <w:ind w:hanging="360" w:left="720"/>
      </w:pPr>
      <w:rPr>
        <w:rFonts w:ascii="Wingdings" w:hAnsi="Wingdings" w:hint="default"/>
        <w:color w:themeColor="accent6" w:themeTint="99" w:val="FABF8F"/>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0D3E2EFB"/>
    <w:multiLevelType w:val="hybridMultilevel"/>
    <w:tmpl w:val="FF062B14"/>
    <w:lvl w:ilvl="0" w:tplc="C3009310">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4">
    <w:nsid w:val="0DCB5F5A"/>
    <w:multiLevelType w:val="hybridMultilevel"/>
    <w:tmpl w:val="934AF9FE"/>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5">
    <w:nsid w:val="15423DF8"/>
    <w:multiLevelType w:val="hybridMultilevel"/>
    <w:tmpl w:val="352C210E"/>
    <w:lvl w:ilvl="0" w:tplc="38090001">
      <w:start w:val="1"/>
      <w:numFmt w:val="bullet"/>
      <w:lvlText w:val=""/>
      <w:lvlJc w:val="left"/>
      <w:pPr>
        <w:ind w:hanging="360" w:left="720"/>
      </w:pPr>
      <w:rPr>
        <w:rFonts w:ascii="Symbol" w:hAnsi="Symbol" w:hint="default"/>
      </w:rPr>
    </w:lvl>
    <w:lvl w:ilvl="1" w:tentative="1" w:tplc="38090003">
      <w:start w:val="1"/>
      <w:numFmt w:val="bullet"/>
      <w:lvlText w:val="o"/>
      <w:lvlJc w:val="left"/>
      <w:pPr>
        <w:ind w:hanging="360" w:left="1440"/>
      </w:pPr>
      <w:rPr>
        <w:rFonts w:ascii="Courier New" w:cs="Courier New" w:hAnsi="Courier New" w:hint="default"/>
      </w:rPr>
    </w:lvl>
    <w:lvl w:ilvl="2" w:tentative="1" w:tplc="38090005">
      <w:start w:val="1"/>
      <w:numFmt w:val="bullet"/>
      <w:lvlText w:val=""/>
      <w:lvlJc w:val="left"/>
      <w:pPr>
        <w:ind w:hanging="360" w:left="2160"/>
      </w:pPr>
      <w:rPr>
        <w:rFonts w:ascii="Wingdings" w:hAnsi="Wingdings" w:hint="default"/>
      </w:rPr>
    </w:lvl>
    <w:lvl w:ilvl="3" w:tentative="1" w:tplc="38090001">
      <w:start w:val="1"/>
      <w:numFmt w:val="bullet"/>
      <w:lvlText w:val=""/>
      <w:lvlJc w:val="left"/>
      <w:pPr>
        <w:ind w:hanging="360" w:left="2880"/>
      </w:pPr>
      <w:rPr>
        <w:rFonts w:ascii="Symbol" w:hAnsi="Symbol" w:hint="default"/>
      </w:rPr>
    </w:lvl>
    <w:lvl w:ilvl="4" w:tentative="1" w:tplc="38090003">
      <w:start w:val="1"/>
      <w:numFmt w:val="bullet"/>
      <w:lvlText w:val="o"/>
      <w:lvlJc w:val="left"/>
      <w:pPr>
        <w:ind w:hanging="360" w:left="3600"/>
      </w:pPr>
      <w:rPr>
        <w:rFonts w:ascii="Courier New" w:cs="Courier New" w:hAnsi="Courier New" w:hint="default"/>
      </w:rPr>
    </w:lvl>
    <w:lvl w:ilvl="5" w:tentative="1" w:tplc="38090005">
      <w:start w:val="1"/>
      <w:numFmt w:val="bullet"/>
      <w:lvlText w:val=""/>
      <w:lvlJc w:val="left"/>
      <w:pPr>
        <w:ind w:hanging="360" w:left="4320"/>
      </w:pPr>
      <w:rPr>
        <w:rFonts w:ascii="Wingdings" w:hAnsi="Wingdings" w:hint="default"/>
      </w:rPr>
    </w:lvl>
    <w:lvl w:ilvl="6" w:tentative="1" w:tplc="38090001">
      <w:start w:val="1"/>
      <w:numFmt w:val="bullet"/>
      <w:lvlText w:val=""/>
      <w:lvlJc w:val="left"/>
      <w:pPr>
        <w:ind w:hanging="360" w:left="5040"/>
      </w:pPr>
      <w:rPr>
        <w:rFonts w:ascii="Symbol" w:hAnsi="Symbol" w:hint="default"/>
      </w:rPr>
    </w:lvl>
    <w:lvl w:ilvl="7" w:tentative="1" w:tplc="38090003">
      <w:start w:val="1"/>
      <w:numFmt w:val="bullet"/>
      <w:lvlText w:val="o"/>
      <w:lvlJc w:val="left"/>
      <w:pPr>
        <w:ind w:hanging="360" w:left="5760"/>
      </w:pPr>
      <w:rPr>
        <w:rFonts w:ascii="Courier New" w:cs="Courier New" w:hAnsi="Courier New" w:hint="default"/>
      </w:rPr>
    </w:lvl>
    <w:lvl w:ilvl="8" w:tentative="1" w:tplc="38090005">
      <w:start w:val="1"/>
      <w:numFmt w:val="bullet"/>
      <w:lvlText w:val=""/>
      <w:lvlJc w:val="left"/>
      <w:pPr>
        <w:ind w:hanging="360" w:left="6480"/>
      </w:pPr>
      <w:rPr>
        <w:rFonts w:ascii="Wingdings" w:hAnsi="Wingdings" w:hint="default"/>
      </w:rPr>
    </w:lvl>
  </w:abstractNum>
  <w:abstractNum w15:restartNumberingAfterBreak="0" w:abstractNumId="6">
    <w:nsid w:val="1F4E1E96"/>
    <w:multiLevelType w:val="hybridMultilevel"/>
    <w:tmpl w:val="0AE66ECC"/>
    <w:lvl w:ilvl="0" w:tplc="AF665302">
      <w:start w:val="1"/>
      <w:numFmt w:val="bullet"/>
      <w:lvlText w:val=""/>
      <w:lvlJc w:val="left"/>
      <w:pPr>
        <w:ind w:hanging="360" w:left="720"/>
      </w:pPr>
      <w:rPr>
        <w:rFonts w:ascii="Wingdings" w:hAnsi="Wingdings" w:hint="default"/>
        <w:color w:themeColor="accent6" w:themeTint="99" w:val="FABF8F"/>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1085FF6"/>
    <w:multiLevelType w:val="hybridMultilevel"/>
    <w:tmpl w:val="39A82FC0"/>
    <w:lvl w:ilvl="0" w:tplc="AF665302">
      <w:start w:val="1"/>
      <w:numFmt w:val="bullet"/>
      <w:lvlText w:val=""/>
      <w:lvlJc w:val="left"/>
      <w:pPr>
        <w:ind w:hanging="360" w:left="758"/>
      </w:pPr>
      <w:rPr>
        <w:rFonts w:ascii="Wingdings" w:hAnsi="Wingdings" w:hint="default"/>
        <w:color w:themeColor="accent6" w:themeTint="99" w:val="FABF8F"/>
        <w:sz w:val="24"/>
        <w:szCs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8">
    <w:nsid w:val="27895DBD"/>
    <w:multiLevelType w:val="hybridMultilevel"/>
    <w:tmpl w:val="6E460126"/>
    <w:lvl w:ilvl="0" w:tplc="C3009310">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9">
    <w:nsid w:val="280A3B47"/>
    <w:multiLevelType w:val="hybridMultilevel"/>
    <w:tmpl w:val="8662DADA"/>
    <w:lvl w:ilvl="0" w:tplc="0421000F">
      <w:start w:val="1"/>
      <w:numFmt w:val="decimal"/>
      <w:lvlText w:val="%1."/>
      <w:lvlJc w:val="left"/>
      <w:pPr>
        <w:ind w:hanging="360" w:left="720"/>
      </w:pPr>
    </w:lvl>
    <w:lvl w:ilvl="1" w:tplc="04210019">
      <w:start w:val="1"/>
      <w:numFmt w:val="lowerLetter"/>
      <w:lvlText w:val="%2."/>
      <w:lvlJc w:val="left"/>
      <w:pPr>
        <w:ind w:hanging="360" w:left="1440"/>
      </w:pPr>
    </w:lvl>
    <w:lvl w:ilvl="2" w:tplc="0421001B">
      <w:start w:val="1"/>
      <w:numFmt w:val="lowerRoman"/>
      <w:lvlText w:val="%3."/>
      <w:lvlJc w:val="right"/>
      <w:pPr>
        <w:ind w:hanging="180" w:left="2160"/>
      </w:pPr>
    </w:lvl>
    <w:lvl w:ilvl="3" w:tplc="0421000F">
      <w:start w:val="1"/>
      <w:numFmt w:val="decimal"/>
      <w:lvlText w:val="%4."/>
      <w:lvlJc w:val="left"/>
      <w:pPr>
        <w:ind w:hanging="360" w:left="2880"/>
      </w:pPr>
    </w:lvl>
    <w:lvl w:ilvl="4" w:tplc="04210019">
      <w:start w:val="1"/>
      <w:numFmt w:val="lowerLetter"/>
      <w:lvlText w:val="%5."/>
      <w:lvlJc w:val="left"/>
      <w:pPr>
        <w:ind w:hanging="360" w:left="3600"/>
      </w:pPr>
    </w:lvl>
    <w:lvl w:ilvl="5" w:tplc="0421001B">
      <w:start w:val="1"/>
      <w:numFmt w:val="lowerRoman"/>
      <w:lvlText w:val="%6."/>
      <w:lvlJc w:val="right"/>
      <w:pPr>
        <w:ind w:hanging="180" w:left="4320"/>
      </w:pPr>
    </w:lvl>
    <w:lvl w:ilvl="6" w:tplc="0421000F">
      <w:start w:val="1"/>
      <w:numFmt w:val="decimal"/>
      <w:lvlText w:val="%7."/>
      <w:lvlJc w:val="left"/>
      <w:pPr>
        <w:ind w:hanging="360" w:left="5040"/>
      </w:pPr>
    </w:lvl>
    <w:lvl w:ilvl="7" w:tplc="04210019">
      <w:start w:val="1"/>
      <w:numFmt w:val="lowerLetter"/>
      <w:lvlText w:val="%8."/>
      <w:lvlJc w:val="left"/>
      <w:pPr>
        <w:ind w:hanging="360" w:left="5760"/>
      </w:pPr>
    </w:lvl>
    <w:lvl w:ilvl="8" w:tplc="0421001B">
      <w:start w:val="1"/>
      <w:numFmt w:val="lowerRoman"/>
      <w:lvlText w:val="%9."/>
      <w:lvlJc w:val="right"/>
      <w:pPr>
        <w:ind w:hanging="180" w:left="6480"/>
      </w:pPr>
    </w:lvl>
  </w:abstractNum>
  <w:abstractNum w15:restartNumberingAfterBreak="0" w:abstractNumId="10">
    <w:nsid w:val="3081137F"/>
    <w:multiLevelType w:val="hybridMultilevel"/>
    <w:tmpl w:val="44468F34"/>
    <w:lvl w:ilvl="0" w:tplc="9F7AADE4">
      <w:start w:val="1"/>
      <w:numFmt w:val="bullet"/>
      <w:lvlText w:val=""/>
      <w:lvlJc w:val="left"/>
      <w:pPr>
        <w:ind w:hanging="360" w:left="758"/>
      </w:pPr>
      <w:rPr>
        <w:rFonts w:ascii="Wingdings" w:hAnsi="Wingdings" w:hint="default"/>
        <w:color w:themeColor="accent6" w:themeShade="BF" w:val="E36C0A"/>
        <w:sz w:val="24"/>
        <w:szCs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11">
    <w:nsid w:val="34613346"/>
    <w:multiLevelType w:val="hybridMultilevel"/>
    <w:tmpl w:val="A2A4E334"/>
    <w:lvl w:ilvl="0" w:tplc="CF488D8C">
      <w:start w:val="1"/>
      <w:numFmt w:val="bullet"/>
      <w:pStyle w:val="Tablebullet"/>
      <w:lvlText w:val=""/>
      <w:lvlJc w:val="left"/>
      <w:pPr>
        <w:ind w:hanging="360" w:left="720"/>
      </w:pPr>
      <w:rPr>
        <w:rFonts w:ascii="Symbol" w:hAnsi="Symbol" w:hint="default"/>
      </w:rPr>
    </w:lvl>
    <w:lvl w:ilvl="1" w:tplc="C420AD7E">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355E177A"/>
    <w:multiLevelType w:val="multilevel"/>
    <w:tmpl w:val="B49EABCE"/>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36C8563C"/>
    <w:multiLevelType w:val="hybridMultilevel"/>
    <w:tmpl w:val="04D2486A"/>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4">
    <w:nsid w:val="36F63C1D"/>
    <w:multiLevelType w:val="hybridMultilevel"/>
    <w:tmpl w:val="A554EF74"/>
    <w:lvl w:ilvl="0" w:tplc="04210001">
      <w:start w:val="1"/>
      <w:numFmt w:val="bullet"/>
      <w:lvlText w:val=""/>
      <w:lvlJc w:val="left"/>
      <w:pPr>
        <w:ind w:hanging="360" w:left="720"/>
      </w:pPr>
      <w:rPr>
        <w:rFonts w:ascii="Symbol" w:hAnsi="Symbol" w:hint="default"/>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15">
    <w:nsid w:val="39176CC9"/>
    <w:multiLevelType w:val="hybridMultilevel"/>
    <w:tmpl w:val="33721A4A"/>
    <w:lvl w:ilvl="0" w:tplc="08A852D2">
      <w:start w:val="1"/>
      <w:numFmt w:val="bullet"/>
      <w:lvlText w:val=""/>
      <w:lvlJc w:val="left"/>
      <w:pPr>
        <w:ind w:hanging="360" w:left="720"/>
      </w:pPr>
      <w:rPr>
        <w:rFonts w:ascii="Wingdings" w:hAnsi="Wingdings" w:hint="default"/>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16">
    <w:nsid w:val="399A0791"/>
    <w:multiLevelType w:val="hybridMultilevel"/>
    <w:tmpl w:val="F4FAD0AE"/>
    <w:lvl w:ilvl="0" w:tplc="04210001">
      <w:start w:val="1"/>
      <w:numFmt w:val="bullet"/>
      <w:lvlText w:val=""/>
      <w:lvlJc w:val="left"/>
      <w:pPr>
        <w:ind w:hanging="360" w:left="720"/>
      </w:pPr>
      <w:rPr>
        <w:rFonts w:ascii="Symbol" w:hAnsi="Symbol" w:hint="default"/>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17">
    <w:nsid w:val="3A8115BA"/>
    <w:multiLevelType w:val="hybridMultilevel"/>
    <w:tmpl w:val="8C3A15DC"/>
    <w:lvl w:ilvl="0" w:tplc="08A852D2">
      <w:start w:val="1"/>
      <w:numFmt w:val="bullet"/>
      <w:lvlText w:val=""/>
      <w:lvlJc w:val="left"/>
      <w:pPr>
        <w:ind w:hanging="360" w:left="720"/>
      </w:pPr>
      <w:rPr>
        <w:rFonts w:ascii="Wingdings" w:hAnsi="Wingdings" w:hint="default"/>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18">
    <w:nsid w:val="418A02F0"/>
    <w:multiLevelType w:val="hybridMultilevel"/>
    <w:tmpl w:val="C7301CD4"/>
    <w:lvl w:ilvl="0" w:tplc="08A852D2">
      <w:start w:val="1"/>
      <w:numFmt w:val="bullet"/>
      <w:lvlText w:val=""/>
      <w:lvlJc w:val="left"/>
      <w:pPr>
        <w:ind w:hanging="360" w:left="720"/>
      </w:pPr>
      <w:rPr>
        <w:rFonts w:ascii="Wingdings" w:hAnsi="Wingdings" w:hint="default"/>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19">
    <w:nsid w:val="43764B5F"/>
    <w:multiLevelType w:val="hybridMultilevel"/>
    <w:tmpl w:val="62B40622"/>
    <w:lvl w:ilvl="0" w:tplc="B75A8F30">
      <w:start w:val="1"/>
      <w:numFmt w:val="bullet"/>
      <w:pStyle w:val="Tablebullet2"/>
      <w:lvlText w:val="o"/>
      <w:lvlJc w:val="left"/>
      <w:pPr>
        <w:ind w:hanging="360" w:left="1038"/>
      </w:pPr>
      <w:rPr>
        <w:rFonts w:ascii="Courier New" w:hAnsi="Courier New" w:hint="default"/>
        <w:color w:val="auto"/>
        <w:sz w:val="14"/>
      </w:rPr>
    </w:lvl>
    <w:lvl w:ilvl="1" w:tentative="1" w:tplc="04090003">
      <w:start w:val="1"/>
      <w:numFmt w:val="bullet"/>
      <w:lvlText w:val="o"/>
      <w:lvlJc w:val="left"/>
      <w:pPr>
        <w:ind w:hanging="360" w:left="1758"/>
      </w:pPr>
      <w:rPr>
        <w:rFonts w:ascii="Courier New" w:cs="Courier New" w:hAnsi="Courier New" w:hint="default"/>
      </w:rPr>
    </w:lvl>
    <w:lvl w:ilvl="2" w:tentative="1" w:tplc="04090005">
      <w:start w:val="1"/>
      <w:numFmt w:val="bullet"/>
      <w:lvlText w:val=""/>
      <w:lvlJc w:val="left"/>
      <w:pPr>
        <w:ind w:hanging="360" w:left="2478"/>
      </w:pPr>
      <w:rPr>
        <w:rFonts w:ascii="Wingdings" w:hAnsi="Wingdings" w:hint="default"/>
      </w:rPr>
    </w:lvl>
    <w:lvl w:ilvl="3" w:tentative="1" w:tplc="04090001">
      <w:start w:val="1"/>
      <w:numFmt w:val="bullet"/>
      <w:lvlText w:val=""/>
      <w:lvlJc w:val="left"/>
      <w:pPr>
        <w:ind w:hanging="360" w:left="3198"/>
      </w:pPr>
      <w:rPr>
        <w:rFonts w:ascii="Symbol" w:hAnsi="Symbol" w:hint="default"/>
      </w:rPr>
    </w:lvl>
    <w:lvl w:ilvl="4" w:tentative="1" w:tplc="04090003">
      <w:start w:val="1"/>
      <w:numFmt w:val="bullet"/>
      <w:lvlText w:val="o"/>
      <w:lvlJc w:val="left"/>
      <w:pPr>
        <w:ind w:hanging="360" w:left="3918"/>
      </w:pPr>
      <w:rPr>
        <w:rFonts w:ascii="Courier New" w:cs="Courier New" w:hAnsi="Courier New" w:hint="default"/>
      </w:rPr>
    </w:lvl>
    <w:lvl w:ilvl="5" w:tentative="1" w:tplc="04090005">
      <w:start w:val="1"/>
      <w:numFmt w:val="bullet"/>
      <w:lvlText w:val=""/>
      <w:lvlJc w:val="left"/>
      <w:pPr>
        <w:ind w:hanging="360" w:left="4638"/>
      </w:pPr>
      <w:rPr>
        <w:rFonts w:ascii="Wingdings" w:hAnsi="Wingdings" w:hint="default"/>
      </w:rPr>
    </w:lvl>
    <w:lvl w:ilvl="6" w:tentative="1" w:tplc="04090001">
      <w:start w:val="1"/>
      <w:numFmt w:val="bullet"/>
      <w:lvlText w:val=""/>
      <w:lvlJc w:val="left"/>
      <w:pPr>
        <w:ind w:hanging="360" w:left="5358"/>
      </w:pPr>
      <w:rPr>
        <w:rFonts w:ascii="Symbol" w:hAnsi="Symbol" w:hint="default"/>
      </w:rPr>
    </w:lvl>
    <w:lvl w:ilvl="7" w:tentative="1" w:tplc="04090003">
      <w:start w:val="1"/>
      <w:numFmt w:val="bullet"/>
      <w:lvlText w:val="o"/>
      <w:lvlJc w:val="left"/>
      <w:pPr>
        <w:ind w:hanging="360" w:left="6078"/>
      </w:pPr>
      <w:rPr>
        <w:rFonts w:ascii="Courier New" w:cs="Courier New" w:hAnsi="Courier New" w:hint="default"/>
      </w:rPr>
    </w:lvl>
    <w:lvl w:ilvl="8" w:tentative="1" w:tplc="04090005">
      <w:start w:val="1"/>
      <w:numFmt w:val="bullet"/>
      <w:lvlText w:val=""/>
      <w:lvlJc w:val="left"/>
      <w:pPr>
        <w:ind w:hanging="360" w:left="6798"/>
      </w:pPr>
      <w:rPr>
        <w:rFonts w:ascii="Wingdings" w:hAnsi="Wingdings" w:hint="default"/>
      </w:rPr>
    </w:lvl>
  </w:abstractNum>
  <w:abstractNum w15:restartNumberingAfterBreak="0" w:abstractNumId="20">
    <w:nsid w:val="45DF35E5"/>
    <w:multiLevelType w:val="hybridMultilevel"/>
    <w:tmpl w:val="87B6B284"/>
    <w:lvl w:ilvl="0" w:tplc="AED0DE4C">
      <w:start w:val="1"/>
      <w:numFmt w:val="bullet"/>
      <w:lvlText w:val=""/>
      <w:lvlJc w:val="left"/>
      <w:pPr>
        <w:ind w:hanging="360" w:left="720"/>
      </w:pPr>
      <w:rPr>
        <w:rFonts w:ascii="Wingdings" w:hAnsi="Wingdings" w:hint="default"/>
        <w:color w:themeColor="accent6" w:themeShade="BF" w:val="E36C0A"/>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21">
    <w:nsid w:val="46045115"/>
    <w:multiLevelType w:val="hybridMultilevel"/>
    <w:tmpl w:val="BADC3892"/>
    <w:lvl w:ilvl="0" w:tplc="C3009310">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22">
    <w:nsid w:val="4B64762D"/>
    <w:multiLevelType w:val="multilevel"/>
    <w:tmpl w:val="88049B2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3">
    <w:nsid w:val="4C8C5148"/>
    <w:multiLevelType w:val="hybridMultilevel"/>
    <w:tmpl w:val="1932D430"/>
    <w:lvl w:ilvl="0" w:tplc="08A852D2">
      <w:start w:val="1"/>
      <w:numFmt w:val="bullet"/>
      <w:lvlText w:val=""/>
      <w:lvlJc w:val="left"/>
      <w:pPr>
        <w:ind w:hanging="360" w:left="720"/>
      </w:pPr>
      <w:rPr>
        <w:rFonts w:ascii="Wingdings" w:hAnsi="Wingdings" w:hint="default"/>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24">
    <w:nsid w:val="4C9B25A8"/>
    <w:multiLevelType w:val="hybridMultilevel"/>
    <w:tmpl w:val="950A0CAA"/>
    <w:lvl w:ilvl="0" w:tplc="08A852D2">
      <w:start w:val="1"/>
      <w:numFmt w:val="bullet"/>
      <w:lvlText w:val=""/>
      <w:lvlJc w:val="left"/>
      <w:pPr>
        <w:ind w:hanging="360" w:left="720"/>
      </w:pPr>
      <w:rPr>
        <w:rFonts w:ascii="Wingdings" w:hAnsi="Wingdings" w:hint="default"/>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25">
    <w:nsid w:val="4ED15F04"/>
    <w:multiLevelType w:val="hybridMultilevel"/>
    <w:tmpl w:val="C024D568"/>
    <w:lvl w:ilvl="0" w:tplc="C3009310">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26">
    <w:nsid w:val="50970419"/>
    <w:multiLevelType w:val="hybridMultilevel"/>
    <w:tmpl w:val="D0A4B8F4"/>
    <w:lvl w:ilvl="0" w:tplc="04210001">
      <w:start w:val="1"/>
      <w:numFmt w:val="bullet"/>
      <w:lvlText w:val=""/>
      <w:lvlJc w:val="left"/>
      <w:pPr>
        <w:ind w:hanging="360" w:left="720"/>
      </w:pPr>
      <w:rPr>
        <w:rFonts w:ascii="Symbol" w:hAnsi="Symbol" w:hint="default"/>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27">
    <w:nsid w:val="51D067BD"/>
    <w:multiLevelType w:val="hybridMultilevel"/>
    <w:tmpl w:val="153AD992"/>
    <w:lvl w:ilvl="0" w:tplc="08A852D2">
      <w:start w:val="1"/>
      <w:numFmt w:val="bullet"/>
      <w:lvlText w:val=""/>
      <w:lvlJc w:val="left"/>
      <w:pPr>
        <w:ind w:hanging="360" w:left="720"/>
      </w:pPr>
      <w:rPr>
        <w:rFonts w:ascii="Wingdings" w:hAnsi="Wingdings" w:hint="default"/>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28">
    <w:nsid w:val="52110DED"/>
    <w:multiLevelType w:val="hybridMultilevel"/>
    <w:tmpl w:val="05D07A12"/>
    <w:lvl w:ilvl="0" w:tplc="08A852D2">
      <w:start w:val="1"/>
      <w:numFmt w:val="bullet"/>
      <w:lvlText w:val=""/>
      <w:lvlJc w:val="left"/>
      <w:pPr>
        <w:ind w:hanging="360" w:left="360"/>
      </w:pPr>
      <w:rPr>
        <w:rFonts w:ascii="Wingdings" w:hAnsi="Wingdings" w:hint="default"/>
        <w:sz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29">
    <w:nsid w:val="5A7912EB"/>
    <w:multiLevelType w:val="hybridMultilevel"/>
    <w:tmpl w:val="8E140922"/>
    <w:lvl w:ilvl="0" w:tplc="9F7AADE4">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30">
    <w:nsid w:val="60A13D6F"/>
    <w:multiLevelType w:val="hybridMultilevel"/>
    <w:tmpl w:val="162E6AB8"/>
    <w:lvl w:ilvl="0" w:tplc="9F7AADE4">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31">
    <w:nsid w:val="63AB6C5C"/>
    <w:multiLevelType w:val="hybridMultilevel"/>
    <w:tmpl w:val="D4323912"/>
    <w:lvl w:ilvl="0" w:tplc="08A852D2">
      <w:start w:val="1"/>
      <w:numFmt w:val="bullet"/>
      <w:lvlText w:val=""/>
      <w:lvlJc w:val="left"/>
      <w:pPr>
        <w:ind w:hanging="360" w:left="720"/>
      </w:pPr>
      <w:rPr>
        <w:rFonts w:ascii="Wingdings" w:hAnsi="Wingdings" w:hint="default"/>
        <w:sz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32">
    <w:nsid w:val="67D5240A"/>
    <w:multiLevelType w:val="hybridMultilevel"/>
    <w:tmpl w:val="77E40702"/>
    <w:lvl w:ilvl="0" w:tplc="C3009310">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33">
    <w:nsid w:val="6A447106"/>
    <w:multiLevelType w:val="hybridMultilevel"/>
    <w:tmpl w:val="67DE2B2A"/>
    <w:lvl w:ilvl="0" w:tplc="04210001">
      <w:start w:val="1"/>
      <w:numFmt w:val="bullet"/>
      <w:lvlText w:val=""/>
      <w:lvlJc w:val="left"/>
      <w:pPr>
        <w:ind w:hanging="360" w:left="720"/>
      </w:pPr>
      <w:rPr>
        <w:rFonts w:ascii="Symbol" w:hAnsi="Symbol" w:hint="default"/>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34">
    <w:nsid w:val="6C070AF8"/>
    <w:multiLevelType w:val="hybridMultilevel"/>
    <w:tmpl w:val="F15CF932"/>
    <w:lvl w:ilvl="0" w:tplc="C3009310">
      <w:start w:val="1"/>
      <w:numFmt w:val="bullet"/>
      <w:lvlText w:val=""/>
      <w:lvlJc w:val="left"/>
      <w:pPr>
        <w:ind w:hanging="360" w:left="360"/>
      </w:pPr>
      <w:rPr>
        <w:rFonts w:ascii="Wingdings" w:hAnsi="Wingdings" w:hint="default"/>
        <w:sz w:val="24"/>
        <w:szCs w:val="24"/>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35">
    <w:nsid w:val="73635AAF"/>
    <w:multiLevelType w:val="multilevel"/>
    <w:tmpl w:val="866ECDA8"/>
    <w:lvl w:ilvl="0">
      <w:start w:val="1"/>
      <w:numFmt w:val="bullet"/>
      <w:lvlText w:val="◻"/>
      <w:lvlJc w:val="left"/>
      <w:pPr>
        <w:ind w:hanging="360" w:left="720"/>
      </w:pPr>
      <w:rPr>
        <w:rFonts w:ascii="Noto Sans Symbols" w:cs="Noto Sans Symbols" w:eastAsia="Noto Sans Symbols" w:hAnsi="Noto Sans Symbols"/>
        <w:color w:val="FAC090"/>
        <w:sz w:val="24"/>
        <w:szCs w:val="24"/>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36">
    <w:nsid w:val="7370692E"/>
    <w:multiLevelType w:val="hybridMultilevel"/>
    <w:tmpl w:val="D8A83DA4"/>
    <w:lvl w:ilvl="0" w:tplc="08A852D2">
      <w:start w:val="1"/>
      <w:numFmt w:val="bullet"/>
      <w:lvlText w:val=""/>
      <w:lvlJc w:val="left"/>
      <w:pPr>
        <w:ind w:hanging="360" w:left="360"/>
      </w:pPr>
      <w:rPr>
        <w:rFonts w:ascii="Wingdings" w:hAnsi="Wingdings" w:hint="default"/>
        <w:sz w:val="24"/>
      </w:rPr>
    </w:lvl>
    <w:lvl w:ilvl="1" w:tentative="1" w:tplc="04090003">
      <w:start w:val="1"/>
      <w:numFmt w:val="bullet"/>
      <w:lvlText w:val="o"/>
      <w:lvlJc w:val="left"/>
      <w:pPr>
        <w:ind w:hanging="360" w:left="720"/>
      </w:pPr>
      <w:rPr>
        <w:rFonts w:ascii="Courier New" w:cs="Courier New" w:hAnsi="Courier New" w:hint="default"/>
      </w:rPr>
    </w:lvl>
    <w:lvl w:ilvl="2" w:tentative="1" w:tplc="04090005">
      <w:start w:val="1"/>
      <w:numFmt w:val="bullet"/>
      <w:lvlText w:val=""/>
      <w:lvlJc w:val="left"/>
      <w:pPr>
        <w:ind w:hanging="360" w:left="1440"/>
      </w:pPr>
      <w:rPr>
        <w:rFonts w:ascii="Wingdings" w:hAnsi="Wingdings" w:hint="default"/>
      </w:rPr>
    </w:lvl>
    <w:lvl w:ilvl="3" w:tentative="1" w:tplc="04090001">
      <w:start w:val="1"/>
      <w:numFmt w:val="bullet"/>
      <w:lvlText w:val=""/>
      <w:lvlJc w:val="left"/>
      <w:pPr>
        <w:ind w:hanging="360" w:left="2160"/>
      </w:pPr>
      <w:rPr>
        <w:rFonts w:ascii="Symbol" w:hAnsi="Symbol" w:hint="default"/>
      </w:rPr>
    </w:lvl>
    <w:lvl w:ilvl="4" w:tentative="1" w:tplc="04090003">
      <w:start w:val="1"/>
      <w:numFmt w:val="bullet"/>
      <w:lvlText w:val="o"/>
      <w:lvlJc w:val="left"/>
      <w:pPr>
        <w:ind w:hanging="360" w:left="2880"/>
      </w:pPr>
      <w:rPr>
        <w:rFonts w:ascii="Courier New" w:cs="Courier New" w:hAnsi="Courier New" w:hint="default"/>
      </w:rPr>
    </w:lvl>
    <w:lvl w:ilvl="5" w:tentative="1" w:tplc="04090005">
      <w:start w:val="1"/>
      <w:numFmt w:val="bullet"/>
      <w:lvlText w:val=""/>
      <w:lvlJc w:val="left"/>
      <w:pPr>
        <w:ind w:hanging="360" w:left="3600"/>
      </w:pPr>
      <w:rPr>
        <w:rFonts w:ascii="Wingdings" w:hAnsi="Wingdings" w:hint="default"/>
      </w:rPr>
    </w:lvl>
    <w:lvl w:ilvl="6" w:tentative="1" w:tplc="04090001">
      <w:start w:val="1"/>
      <w:numFmt w:val="bullet"/>
      <w:lvlText w:val=""/>
      <w:lvlJc w:val="left"/>
      <w:pPr>
        <w:ind w:hanging="360" w:left="4320"/>
      </w:pPr>
      <w:rPr>
        <w:rFonts w:ascii="Symbol" w:hAnsi="Symbol" w:hint="default"/>
      </w:rPr>
    </w:lvl>
    <w:lvl w:ilvl="7" w:tentative="1" w:tplc="04090003">
      <w:start w:val="1"/>
      <w:numFmt w:val="bullet"/>
      <w:lvlText w:val="o"/>
      <w:lvlJc w:val="left"/>
      <w:pPr>
        <w:ind w:hanging="360" w:left="5040"/>
      </w:pPr>
      <w:rPr>
        <w:rFonts w:ascii="Courier New" w:cs="Courier New" w:hAnsi="Courier New" w:hint="default"/>
      </w:rPr>
    </w:lvl>
    <w:lvl w:ilvl="8" w:tentative="1" w:tplc="04090005">
      <w:start w:val="1"/>
      <w:numFmt w:val="bullet"/>
      <w:lvlText w:val=""/>
      <w:lvlJc w:val="left"/>
      <w:pPr>
        <w:ind w:hanging="360" w:left="5760"/>
      </w:pPr>
      <w:rPr>
        <w:rFonts w:ascii="Wingdings" w:hAnsi="Wingdings" w:hint="default"/>
      </w:rPr>
    </w:lvl>
  </w:abstractNum>
  <w:abstractNum w15:restartNumberingAfterBreak="0" w:abstractNumId="37">
    <w:nsid w:val="77611117"/>
    <w:multiLevelType w:val="hybridMultilevel"/>
    <w:tmpl w:val="B96E323E"/>
    <w:lvl w:ilvl="0" w:tplc="04210001">
      <w:start w:val="1"/>
      <w:numFmt w:val="bullet"/>
      <w:lvlText w:val=""/>
      <w:lvlJc w:val="left"/>
      <w:pPr>
        <w:ind w:hanging="360" w:left="720"/>
      </w:pPr>
      <w:rPr>
        <w:rFonts w:ascii="Symbol" w:hAnsi="Symbol" w:hint="default"/>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abstractNum w15:restartNumberingAfterBreak="0" w:abstractNumId="38">
    <w:nsid w:val="7AA43BA5"/>
    <w:multiLevelType w:val="hybridMultilevel"/>
    <w:tmpl w:val="BB985506"/>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39">
    <w:nsid w:val="7B5842AF"/>
    <w:multiLevelType w:val="hybridMultilevel"/>
    <w:tmpl w:val="D40419D8"/>
    <w:lvl w:ilvl="0" w:tplc="9F7AADE4">
      <w:start w:val="1"/>
      <w:numFmt w:val="bullet"/>
      <w:lvlText w:val=""/>
      <w:lvlJc w:val="left"/>
      <w:pPr>
        <w:ind w:hanging="360" w:left="720"/>
      </w:pPr>
      <w:rPr>
        <w:rFonts w:ascii="Wingdings" w:hAnsi="Wingdings" w:hint="default"/>
        <w:color w:themeColor="accent6" w:themeShade="BF" w:val="E36C0A"/>
        <w:sz w:val="24"/>
        <w:szCs w:val="24"/>
      </w:rPr>
    </w:lvl>
    <w:lvl w:ilvl="1" w:tentative="1" w:tplc="04210003">
      <w:start w:val="1"/>
      <w:numFmt w:val="bullet"/>
      <w:lvlText w:val="o"/>
      <w:lvlJc w:val="left"/>
      <w:pPr>
        <w:ind w:hanging="360" w:left="1440"/>
      </w:pPr>
      <w:rPr>
        <w:rFonts w:ascii="Courier New" w:cs="Courier New" w:hAnsi="Courier New" w:hint="default"/>
      </w:rPr>
    </w:lvl>
    <w:lvl w:ilvl="2" w:tentative="1" w:tplc="04210005">
      <w:start w:val="1"/>
      <w:numFmt w:val="bullet"/>
      <w:lvlText w:val=""/>
      <w:lvlJc w:val="left"/>
      <w:pPr>
        <w:ind w:hanging="360" w:left="2160"/>
      </w:pPr>
      <w:rPr>
        <w:rFonts w:ascii="Wingdings" w:hAnsi="Wingdings" w:hint="default"/>
      </w:rPr>
    </w:lvl>
    <w:lvl w:ilvl="3" w:tentative="1" w:tplc="04210001">
      <w:start w:val="1"/>
      <w:numFmt w:val="bullet"/>
      <w:lvlText w:val=""/>
      <w:lvlJc w:val="left"/>
      <w:pPr>
        <w:ind w:hanging="360" w:left="2880"/>
      </w:pPr>
      <w:rPr>
        <w:rFonts w:ascii="Symbol" w:hAnsi="Symbol" w:hint="default"/>
      </w:rPr>
    </w:lvl>
    <w:lvl w:ilvl="4" w:tentative="1" w:tplc="04210003">
      <w:start w:val="1"/>
      <w:numFmt w:val="bullet"/>
      <w:lvlText w:val="o"/>
      <w:lvlJc w:val="left"/>
      <w:pPr>
        <w:ind w:hanging="360" w:left="3600"/>
      </w:pPr>
      <w:rPr>
        <w:rFonts w:ascii="Courier New" w:cs="Courier New" w:hAnsi="Courier New" w:hint="default"/>
      </w:rPr>
    </w:lvl>
    <w:lvl w:ilvl="5" w:tentative="1" w:tplc="04210005">
      <w:start w:val="1"/>
      <w:numFmt w:val="bullet"/>
      <w:lvlText w:val=""/>
      <w:lvlJc w:val="left"/>
      <w:pPr>
        <w:ind w:hanging="360" w:left="4320"/>
      </w:pPr>
      <w:rPr>
        <w:rFonts w:ascii="Wingdings" w:hAnsi="Wingdings" w:hint="default"/>
      </w:rPr>
    </w:lvl>
    <w:lvl w:ilvl="6" w:tentative="1" w:tplc="04210001">
      <w:start w:val="1"/>
      <w:numFmt w:val="bullet"/>
      <w:lvlText w:val=""/>
      <w:lvlJc w:val="left"/>
      <w:pPr>
        <w:ind w:hanging="360" w:left="5040"/>
      </w:pPr>
      <w:rPr>
        <w:rFonts w:ascii="Symbol" w:hAnsi="Symbol" w:hint="default"/>
      </w:rPr>
    </w:lvl>
    <w:lvl w:ilvl="7" w:tentative="1" w:tplc="04210003">
      <w:start w:val="1"/>
      <w:numFmt w:val="bullet"/>
      <w:lvlText w:val="o"/>
      <w:lvlJc w:val="left"/>
      <w:pPr>
        <w:ind w:hanging="360" w:left="5760"/>
      </w:pPr>
      <w:rPr>
        <w:rFonts w:ascii="Courier New" w:cs="Courier New" w:hAnsi="Courier New" w:hint="default"/>
      </w:rPr>
    </w:lvl>
    <w:lvl w:ilvl="8" w:tentative="1" w:tplc="04210005">
      <w:start w:val="1"/>
      <w:numFmt w:val="bullet"/>
      <w:lvlText w:val=""/>
      <w:lvlJc w:val="left"/>
      <w:pPr>
        <w:ind w:hanging="360" w:left="6480"/>
      </w:pPr>
      <w:rPr>
        <w:rFonts w:ascii="Wingdings" w:hAnsi="Wingdings" w:hint="default"/>
      </w:rPr>
    </w:lvl>
  </w:abstractNum>
  <w:num w16cid:durableId="202450269" w:numId="1">
    <w:abstractNumId w:val="22"/>
  </w:num>
  <w:num w16cid:durableId="1688023688"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278421" w:numId="3">
    <w:abstractNumId w:val="1"/>
  </w:num>
  <w:num w16cid:durableId="1336762771" w:numId="4">
    <w:abstractNumId w:val="37"/>
  </w:num>
  <w:num w16cid:durableId="1888297186" w:numId="5">
    <w:abstractNumId w:val="33"/>
  </w:num>
  <w:num w16cid:durableId="806977143" w:numId="6">
    <w:abstractNumId w:val="26"/>
  </w:num>
  <w:num w16cid:durableId="1995601048" w:numId="7">
    <w:abstractNumId w:val="16"/>
  </w:num>
  <w:num w16cid:durableId="1919947835" w:numId="8">
    <w:abstractNumId w:val="14"/>
  </w:num>
  <w:num w16cid:durableId="450368649" w:numId="9">
    <w:abstractNumId w:val="36"/>
  </w:num>
  <w:num w16cid:durableId="154759597" w:numId="10">
    <w:abstractNumId w:val="32"/>
  </w:num>
  <w:num w16cid:durableId="956720534" w:numId="11">
    <w:abstractNumId w:val="8"/>
  </w:num>
  <w:num w16cid:durableId="2111924939" w:numId="12">
    <w:abstractNumId w:val="30"/>
  </w:num>
  <w:num w16cid:durableId="1113863649" w:numId="13">
    <w:abstractNumId w:val="28"/>
  </w:num>
  <w:num w16cid:durableId="1264611465" w:numId="14">
    <w:abstractNumId w:val="29"/>
  </w:num>
  <w:num w16cid:durableId="1172258770" w:numId="15">
    <w:abstractNumId w:val="34"/>
  </w:num>
  <w:num w16cid:durableId="1614631052" w:numId="16">
    <w:abstractNumId w:val="21"/>
  </w:num>
  <w:num w16cid:durableId="1757819781" w:numId="17">
    <w:abstractNumId w:val="25"/>
  </w:num>
  <w:num w16cid:durableId="737438178" w:numId="18">
    <w:abstractNumId w:val="3"/>
  </w:num>
  <w:num w16cid:durableId="1789201197" w:numId="19">
    <w:abstractNumId w:val="15"/>
  </w:num>
  <w:num w16cid:durableId="275984711" w:numId="20">
    <w:abstractNumId w:val="31"/>
  </w:num>
  <w:num w16cid:durableId="921455001" w:numId="21">
    <w:abstractNumId w:val="27"/>
  </w:num>
  <w:num w16cid:durableId="46495859" w:numId="22">
    <w:abstractNumId w:val="17"/>
  </w:num>
  <w:num w16cid:durableId="1101144800" w:numId="23">
    <w:abstractNumId w:val="23"/>
  </w:num>
  <w:num w16cid:durableId="1635676008" w:numId="24">
    <w:abstractNumId w:val="24"/>
  </w:num>
  <w:num w16cid:durableId="2081244318" w:numId="25">
    <w:abstractNumId w:val="18"/>
  </w:num>
  <w:num w16cid:durableId="758326881" w:numId="26">
    <w:abstractNumId w:val="20"/>
  </w:num>
  <w:num w16cid:durableId="1252733839" w:numId="27">
    <w:abstractNumId w:val="39"/>
  </w:num>
  <w:num w16cid:durableId="1334456496" w:numId="28">
    <w:abstractNumId w:val="0"/>
  </w:num>
  <w:num w16cid:durableId="612055483" w:numId="29">
    <w:abstractNumId w:val="10"/>
  </w:num>
  <w:num w16cid:durableId="171847485" w:numId="30">
    <w:abstractNumId w:val="2"/>
  </w:num>
  <w:num w16cid:durableId="953681871" w:numId="31">
    <w:abstractNumId w:val="6"/>
  </w:num>
  <w:num w16cid:durableId="825634848" w:numId="32">
    <w:abstractNumId w:val="7"/>
  </w:num>
  <w:num w16cid:durableId="987630755" w:numId="33">
    <w:abstractNumId w:val="13"/>
  </w:num>
  <w:num w16cid:durableId="892666741" w:numId="34">
    <w:abstractNumId w:val="4"/>
  </w:num>
  <w:num w16cid:durableId="551817728" w:numId="35">
    <w:abstractNumId w:val="38"/>
  </w:num>
  <w:num w16cid:durableId="1373074376" w:numId="36">
    <w:abstractNumId w:val="11"/>
  </w:num>
  <w:num w16cid:durableId="976954402" w:numId="37">
    <w:abstractNumId w:val="19"/>
  </w:num>
  <w:num w16cid:durableId="170220978" w:numId="38">
    <w:abstractNumId w:val="5"/>
  </w:num>
  <w:num w16cid:durableId="324431737" w:numId="39">
    <w:abstractNumId w:val="12"/>
  </w:num>
  <w:num w16cid:durableId="1940412250" w:numId="40">
    <w:abstractNumId w:val="22"/>
  </w:num>
  <w:num w16cid:durableId="1373580833" w:numId="41">
    <w:abstractNumId w:val="35"/>
  </w:num>
  <w:num w16cid:durableId="1613977905" w:numId="42">
    <w:abstractNumId w:val="22"/>
  </w:num>
  <w:num w16cid:durableId="1603293168" w:numId="43">
    <w:abstractNumId w:val="22"/>
  </w:num>
  <w:num w16cid:durableId="1827819032" w:numId="44">
    <w:abstractNumId w:val="22"/>
  </w:num>
  <w:num w16cid:durableId="611783678" w:numId="45">
    <w:abstractNumId w:val="22"/>
  </w:num>
  <w:num w16cid:durableId="1100446744" w:numId="46">
    <w:abstractNumId w:val="22"/>
  </w:num>
  <w:num w16cid:durableId="1890528445" w:numId="47">
    <w:abstractNumId w:val="22"/>
  </w:num>
  <w:num w16cid:durableId="51125164" w:numId="48">
    <w:abstractNumId w:val="22"/>
  </w:num>
  <w:num w16cid:durableId="1914851990" w:numId="49">
    <w:abstractNumId w:val="22"/>
  </w:num>
  <w:num w16cid:durableId="524516089" w:numId="50">
    <w:abstractNumId w:val="22"/>
  </w:num>
  <w:num w16cid:durableId="205070314" w:numId="51">
    <w:abstractNumId w:val="22"/>
  </w:num>
  <w:num w16cid:durableId="1563054664" w:numId="52">
    <w:abstractNumId w:val="22"/>
  </w:num>
  <w:num w16cid:durableId="1993942266" w:numId="53">
    <w:abstractNumId w:val="22"/>
  </w:num>
  <w:numIdMacAtCleanup w:val="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0"/>
  <w:proofState w:grammar="clean" w:spelling="clean"/>
  <w:attachedTemplate r:id="rId1"/>
  <w:defaultTabStop w:val="720"/>
  <w:drawingGridHorizontalSpacing w:val="110"/>
  <w:displayHorizontalDrawingGridEvery w:val="2"/>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E3"/>
    <w:rsid w:val="0000088E"/>
    <w:rsid w:val="00003788"/>
    <w:rsid w:val="00004FAD"/>
    <w:rsid w:val="00006E03"/>
    <w:rsid w:val="00011CAB"/>
    <w:rsid w:val="00012AE3"/>
    <w:rsid w:val="000133AA"/>
    <w:rsid w:val="00020B37"/>
    <w:rsid w:val="0002166B"/>
    <w:rsid w:val="00023172"/>
    <w:rsid w:val="000237CA"/>
    <w:rsid w:val="00024052"/>
    <w:rsid w:val="000268A5"/>
    <w:rsid w:val="00032399"/>
    <w:rsid w:val="000353D8"/>
    <w:rsid w:val="00040CF3"/>
    <w:rsid w:val="00041F77"/>
    <w:rsid w:val="00042426"/>
    <w:rsid w:val="00044F56"/>
    <w:rsid w:val="00045E59"/>
    <w:rsid w:val="0005409B"/>
    <w:rsid w:val="00054553"/>
    <w:rsid w:val="0006306B"/>
    <w:rsid w:val="0006440C"/>
    <w:rsid w:val="000649B7"/>
    <w:rsid w:val="00066EA0"/>
    <w:rsid w:val="000718FF"/>
    <w:rsid w:val="00071E72"/>
    <w:rsid w:val="000769FF"/>
    <w:rsid w:val="000826D7"/>
    <w:rsid w:val="00083FA6"/>
    <w:rsid w:val="00084E17"/>
    <w:rsid w:val="0009143E"/>
    <w:rsid w:val="0009215D"/>
    <w:rsid w:val="00094B20"/>
    <w:rsid w:val="000A5441"/>
    <w:rsid w:val="000A6CF0"/>
    <w:rsid w:val="000A6D47"/>
    <w:rsid w:val="000B1D31"/>
    <w:rsid w:val="000B22C6"/>
    <w:rsid w:val="000B33A3"/>
    <w:rsid w:val="000B5E64"/>
    <w:rsid w:val="000C3CDC"/>
    <w:rsid w:val="000C68AE"/>
    <w:rsid w:val="000C74AE"/>
    <w:rsid w:val="000D0437"/>
    <w:rsid w:val="000E1538"/>
    <w:rsid w:val="000E4C3D"/>
    <w:rsid w:val="000E6C17"/>
    <w:rsid w:val="000F1645"/>
    <w:rsid w:val="000F4B7B"/>
    <w:rsid w:val="000F519D"/>
    <w:rsid w:val="000F592F"/>
    <w:rsid w:val="000F6709"/>
    <w:rsid w:val="000F7F51"/>
    <w:rsid w:val="00100B64"/>
    <w:rsid w:val="00111E1A"/>
    <w:rsid w:val="0011233A"/>
    <w:rsid w:val="00113088"/>
    <w:rsid w:val="00114C0D"/>
    <w:rsid w:val="00116728"/>
    <w:rsid w:val="00116C94"/>
    <w:rsid w:val="001205F3"/>
    <w:rsid w:val="0012074B"/>
    <w:rsid w:val="001225F6"/>
    <w:rsid w:val="0012492A"/>
    <w:rsid w:val="00147834"/>
    <w:rsid w:val="001501DB"/>
    <w:rsid w:val="00150443"/>
    <w:rsid w:val="00150511"/>
    <w:rsid w:val="00151BEA"/>
    <w:rsid w:val="00153E56"/>
    <w:rsid w:val="00154ED9"/>
    <w:rsid w:val="00160AFC"/>
    <w:rsid w:val="0016224A"/>
    <w:rsid w:val="00162632"/>
    <w:rsid w:val="00165EE7"/>
    <w:rsid w:val="00172F3A"/>
    <w:rsid w:val="00175B31"/>
    <w:rsid w:val="001773A5"/>
    <w:rsid w:val="001778B8"/>
    <w:rsid w:val="00185D13"/>
    <w:rsid w:val="0018622D"/>
    <w:rsid w:val="0018672C"/>
    <w:rsid w:val="001867F5"/>
    <w:rsid w:val="00186A1A"/>
    <w:rsid w:val="0018795C"/>
    <w:rsid w:val="001A76DD"/>
    <w:rsid w:val="001B0362"/>
    <w:rsid w:val="001B16B1"/>
    <w:rsid w:val="001B23AF"/>
    <w:rsid w:val="001B261F"/>
    <w:rsid w:val="001B6440"/>
    <w:rsid w:val="001C0736"/>
    <w:rsid w:val="001D5B26"/>
    <w:rsid w:val="001E005B"/>
    <w:rsid w:val="001E33DB"/>
    <w:rsid w:val="001E57F7"/>
    <w:rsid w:val="001F15F2"/>
    <w:rsid w:val="001F2984"/>
    <w:rsid w:val="001F5419"/>
    <w:rsid w:val="001F63DA"/>
    <w:rsid w:val="00204F83"/>
    <w:rsid w:val="002130DC"/>
    <w:rsid w:val="00213112"/>
    <w:rsid w:val="00216447"/>
    <w:rsid w:val="00220DC4"/>
    <w:rsid w:val="00224D5A"/>
    <w:rsid w:val="0023026D"/>
    <w:rsid w:val="002318E9"/>
    <w:rsid w:val="002365E1"/>
    <w:rsid w:val="00240270"/>
    <w:rsid w:val="00240456"/>
    <w:rsid w:val="0024152C"/>
    <w:rsid w:val="00242A21"/>
    <w:rsid w:val="00246C57"/>
    <w:rsid w:val="002518E5"/>
    <w:rsid w:val="0025373D"/>
    <w:rsid w:val="002538FF"/>
    <w:rsid w:val="0025398C"/>
    <w:rsid w:val="00255971"/>
    <w:rsid w:val="0025677F"/>
    <w:rsid w:val="00267EFA"/>
    <w:rsid w:val="00271340"/>
    <w:rsid w:val="002720F9"/>
    <w:rsid w:val="00274EFB"/>
    <w:rsid w:val="0027594E"/>
    <w:rsid w:val="00275A67"/>
    <w:rsid w:val="002812F7"/>
    <w:rsid w:val="0028748D"/>
    <w:rsid w:val="00294627"/>
    <w:rsid w:val="0029590E"/>
    <w:rsid w:val="002A0456"/>
    <w:rsid w:val="002A40BD"/>
    <w:rsid w:val="002A519D"/>
    <w:rsid w:val="002A71D6"/>
    <w:rsid w:val="002A7347"/>
    <w:rsid w:val="002A7AD1"/>
    <w:rsid w:val="002B231E"/>
    <w:rsid w:val="002C42B4"/>
    <w:rsid w:val="002C713D"/>
    <w:rsid w:val="002D5B32"/>
    <w:rsid w:val="002D6AD5"/>
    <w:rsid w:val="002E04A3"/>
    <w:rsid w:val="002E7D23"/>
    <w:rsid w:val="002F149A"/>
    <w:rsid w:val="002F1843"/>
    <w:rsid w:val="002F1B32"/>
    <w:rsid w:val="002F2E7B"/>
    <w:rsid w:val="002F3AC5"/>
    <w:rsid w:val="002F41AE"/>
    <w:rsid w:val="00302359"/>
    <w:rsid w:val="00303B48"/>
    <w:rsid w:val="00305CAF"/>
    <w:rsid w:val="0030603E"/>
    <w:rsid w:val="0031526E"/>
    <w:rsid w:val="003168AC"/>
    <w:rsid w:val="00320A81"/>
    <w:rsid w:val="00322D83"/>
    <w:rsid w:val="003254FC"/>
    <w:rsid w:val="0032554B"/>
    <w:rsid w:val="0032669F"/>
    <w:rsid w:val="0032722E"/>
    <w:rsid w:val="00331206"/>
    <w:rsid w:val="00335B70"/>
    <w:rsid w:val="00337B91"/>
    <w:rsid w:val="003409AE"/>
    <w:rsid w:val="00346EF2"/>
    <w:rsid w:val="00350E2F"/>
    <w:rsid w:val="003604C4"/>
    <w:rsid w:val="003652F8"/>
    <w:rsid w:val="00367616"/>
    <w:rsid w:val="00367958"/>
    <w:rsid w:val="003776F8"/>
    <w:rsid w:val="00377A13"/>
    <w:rsid w:val="00384F55"/>
    <w:rsid w:val="003873A1"/>
    <w:rsid w:val="00390F0B"/>
    <w:rsid w:val="0039140D"/>
    <w:rsid w:val="003A5A8A"/>
    <w:rsid w:val="003B1132"/>
    <w:rsid w:val="003B2943"/>
    <w:rsid w:val="003B4034"/>
    <w:rsid w:val="003B5F5C"/>
    <w:rsid w:val="003C0335"/>
    <w:rsid w:val="003C1638"/>
    <w:rsid w:val="003C2433"/>
    <w:rsid w:val="003C3C8D"/>
    <w:rsid w:val="003C7B86"/>
    <w:rsid w:val="003D60EF"/>
    <w:rsid w:val="003D697D"/>
    <w:rsid w:val="003E5C32"/>
    <w:rsid w:val="003F39CA"/>
    <w:rsid w:val="003F7144"/>
    <w:rsid w:val="00405A85"/>
    <w:rsid w:val="00407329"/>
    <w:rsid w:val="00415438"/>
    <w:rsid w:val="00415F77"/>
    <w:rsid w:val="00416B37"/>
    <w:rsid w:val="00430AE9"/>
    <w:rsid w:val="00430C26"/>
    <w:rsid w:val="00433412"/>
    <w:rsid w:val="004367A2"/>
    <w:rsid w:val="00462398"/>
    <w:rsid w:val="00463051"/>
    <w:rsid w:val="00463FAF"/>
    <w:rsid w:val="00466463"/>
    <w:rsid w:val="0046776D"/>
    <w:rsid w:val="004809BB"/>
    <w:rsid w:val="00483CDD"/>
    <w:rsid w:val="00483D20"/>
    <w:rsid w:val="00484895"/>
    <w:rsid w:val="00496F42"/>
    <w:rsid w:val="004A5703"/>
    <w:rsid w:val="004A5F44"/>
    <w:rsid w:val="004A7453"/>
    <w:rsid w:val="004B1761"/>
    <w:rsid w:val="004B4842"/>
    <w:rsid w:val="004B5016"/>
    <w:rsid w:val="004C1C1F"/>
    <w:rsid w:val="004C4560"/>
    <w:rsid w:val="004C4E57"/>
    <w:rsid w:val="004C7A63"/>
    <w:rsid w:val="004D313A"/>
    <w:rsid w:val="004D547D"/>
    <w:rsid w:val="004E3151"/>
    <w:rsid w:val="004E52DA"/>
    <w:rsid w:val="004E69C1"/>
    <w:rsid w:val="004F090F"/>
    <w:rsid w:val="004F16A7"/>
    <w:rsid w:val="004F3091"/>
    <w:rsid w:val="004F5475"/>
    <w:rsid w:val="004F626C"/>
    <w:rsid w:val="004F6EF3"/>
    <w:rsid w:val="005012F6"/>
    <w:rsid w:val="005100AD"/>
    <w:rsid w:val="00510877"/>
    <w:rsid w:val="00512583"/>
    <w:rsid w:val="005152F3"/>
    <w:rsid w:val="005257DF"/>
    <w:rsid w:val="00526642"/>
    <w:rsid w:val="005351D4"/>
    <w:rsid w:val="00537BEC"/>
    <w:rsid w:val="00540A8E"/>
    <w:rsid w:val="005508C6"/>
    <w:rsid w:val="005517E9"/>
    <w:rsid w:val="0055580A"/>
    <w:rsid w:val="00557B65"/>
    <w:rsid w:val="00560258"/>
    <w:rsid w:val="00560CBF"/>
    <w:rsid w:val="00562BB8"/>
    <w:rsid w:val="00566DBC"/>
    <w:rsid w:val="005761F3"/>
    <w:rsid w:val="005762E4"/>
    <w:rsid w:val="00581AFF"/>
    <w:rsid w:val="0058261E"/>
    <w:rsid w:val="005904EE"/>
    <w:rsid w:val="00592DE4"/>
    <w:rsid w:val="005A0337"/>
    <w:rsid w:val="005A03A6"/>
    <w:rsid w:val="005A5349"/>
    <w:rsid w:val="005B217E"/>
    <w:rsid w:val="005C3E07"/>
    <w:rsid w:val="005C41E6"/>
    <w:rsid w:val="005D24D7"/>
    <w:rsid w:val="005D48EC"/>
    <w:rsid w:val="005E1DB3"/>
    <w:rsid w:val="005E1E77"/>
    <w:rsid w:val="005E2810"/>
    <w:rsid w:val="005E3868"/>
    <w:rsid w:val="005E3CA7"/>
    <w:rsid w:val="005E5014"/>
    <w:rsid w:val="005F09FD"/>
    <w:rsid w:val="005F177A"/>
    <w:rsid w:val="005F3B96"/>
    <w:rsid w:val="005F55C0"/>
    <w:rsid w:val="00603185"/>
    <w:rsid w:val="00606761"/>
    <w:rsid w:val="006076F3"/>
    <w:rsid w:val="00607D6C"/>
    <w:rsid w:val="00607FE5"/>
    <w:rsid w:val="00615213"/>
    <w:rsid w:val="00617138"/>
    <w:rsid w:val="00624DEF"/>
    <w:rsid w:val="00630A3F"/>
    <w:rsid w:val="00632F25"/>
    <w:rsid w:val="00633B55"/>
    <w:rsid w:val="0063555A"/>
    <w:rsid w:val="0064050C"/>
    <w:rsid w:val="006405BA"/>
    <w:rsid w:val="006412B6"/>
    <w:rsid w:val="006413D2"/>
    <w:rsid w:val="00643463"/>
    <w:rsid w:val="006525F6"/>
    <w:rsid w:val="006526FD"/>
    <w:rsid w:val="006571BD"/>
    <w:rsid w:val="0066608A"/>
    <w:rsid w:val="006756EC"/>
    <w:rsid w:val="00691439"/>
    <w:rsid w:val="00691A2D"/>
    <w:rsid w:val="00696883"/>
    <w:rsid w:val="00696D5C"/>
    <w:rsid w:val="00697E1B"/>
    <w:rsid w:val="006A7AA6"/>
    <w:rsid w:val="006B217F"/>
    <w:rsid w:val="006B3E1B"/>
    <w:rsid w:val="006B5AA5"/>
    <w:rsid w:val="006B6862"/>
    <w:rsid w:val="006C7640"/>
    <w:rsid w:val="006D2ADC"/>
    <w:rsid w:val="006D7AF5"/>
    <w:rsid w:val="006E3B9E"/>
    <w:rsid w:val="006E7AD0"/>
    <w:rsid w:val="006F1998"/>
    <w:rsid w:val="006F3BA2"/>
    <w:rsid w:val="006F5898"/>
    <w:rsid w:val="006F606C"/>
    <w:rsid w:val="006F714F"/>
    <w:rsid w:val="007035A9"/>
    <w:rsid w:val="00703E70"/>
    <w:rsid w:val="00726721"/>
    <w:rsid w:val="00727229"/>
    <w:rsid w:val="00727361"/>
    <w:rsid w:val="0073727D"/>
    <w:rsid w:val="00746A37"/>
    <w:rsid w:val="00746B03"/>
    <w:rsid w:val="00750D7F"/>
    <w:rsid w:val="0075389B"/>
    <w:rsid w:val="007605EC"/>
    <w:rsid w:val="00763B62"/>
    <w:rsid w:val="00770FA7"/>
    <w:rsid w:val="00772E85"/>
    <w:rsid w:val="00773FE3"/>
    <w:rsid w:val="00775266"/>
    <w:rsid w:val="007755D4"/>
    <w:rsid w:val="00775A1C"/>
    <w:rsid w:val="00785F69"/>
    <w:rsid w:val="007935CC"/>
    <w:rsid w:val="00796BB4"/>
    <w:rsid w:val="007A1617"/>
    <w:rsid w:val="007A3B5D"/>
    <w:rsid w:val="007A5EF6"/>
    <w:rsid w:val="007A68C6"/>
    <w:rsid w:val="007B0DCE"/>
    <w:rsid w:val="007B1248"/>
    <w:rsid w:val="007B62F4"/>
    <w:rsid w:val="007C1039"/>
    <w:rsid w:val="007C595E"/>
    <w:rsid w:val="007C65A5"/>
    <w:rsid w:val="007C6724"/>
    <w:rsid w:val="007D18C8"/>
    <w:rsid w:val="007D3B35"/>
    <w:rsid w:val="007D57F4"/>
    <w:rsid w:val="007E2562"/>
    <w:rsid w:val="007E659C"/>
    <w:rsid w:val="007F2AF6"/>
    <w:rsid w:val="008013DE"/>
    <w:rsid w:val="00802FE3"/>
    <w:rsid w:val="00805B38"/>
    <w:rsid w:val="00812F65"/>
    <w:rsid w:val="008140BA"/>
    <w:rsid w:val="00814C13"/>
    <w:rsid w:val="00815D95"/>
    <w:rsid w:val="0081680F"/>
    <w:rsid w:val="00824924"/>
    <w:rsid w:val="00826BFB"/>
    <w:rsid w:val="0083722B"/>
    <w:rsid w:val="00847CDF"/>
    <w:rsid w:val="00851A0C"/>
    <w:rsid w:val="008537B0"/>
    <w:rsid w:val="008544B9"/>
    <w:rsid w:val="00856138"/>
    <w:rsid w:val="00856A89"/>
    <w:rsid w:val="00861BB5"/>
    <w:rsid w:val="00862415"/>
    <w:rsid w:val="00863B45"/>
    <w:rsid w:val="0086537F"/>
    <w:rsid w:val="00865D8A"/>
    <w:rsid w:val="008714AB"/>
    <w:rsid w:val="008751B6"/>
    <w:rsid w:val="008811F5"/>
    <w:rsid w:val="00883693"/>
    <w:rsid w:val="00885AE8"/>
    <w:rsid w:val="00885BFE"/>
    <w:rsid w:val="008869E5"/>
    <w:rsid w:val="00897F73"/>
    <w:rsid w:val="008A47B7"/>
    <w:rsid w:val="008A6492"/>
    <w:rsid w:val="008A6E06"/>
    <w:rsid w:val="008B12FF"/>
    <w:rsid w:val="008B204E"/>
    <w:rsid w:val="008C0225"/>
    <w:rsid w:val="008C57AB"/>
    <w:rsid w:val="008C62DA"/>
    <w:rsid w:val="008C7C9C"/>
    <w:rsid w:val="008D3622"/>
    <w:rsid w:val="008D4669"/>
    <w:rsid w:val="008D6366"/>
    <w:rsid w:val="008D779F"/>
    <w:rsid w:val="008E1209"/>
    <w:rsid w:val="008E764B"/>
    <w:rsid w:val="00901275"/>
    <w:rsid w:val="00904D09"/>
    <w:rsid w:val="00905397"/>
    <w:rsid w:val="00911F6B"/>
    <w:rsid w:val="00913C0A"/>
    <w:rsid w:val="00914773"/>
    <w:rsid w:val="00914CDB"/>
    <w:rsid w:val="0092350A"/>
    <w:rsid w:val="00924342"/>
    <w:rsid w:val="00930C16"/>
    <w:rsid w:val="00932479"/>
    <w:rsid w:val="00932658"/>
    <w:rsid w:val="00932B75"/>
    <w:rsid w:val="00934F4F"/>
    <w:rsid w:val="00937DF2"/>
    <w:rsid w:val="00940041"/>
    <w:rsid w:val="009407C8"/>
    <w:rsid w:val="00945900"/>
    <w:rsid w:val="00955C4F"/>
    <w:rsid w:val="009567E8"/>
    <w:rsid w:val="00960A84"/>
    <w:rsid w:val="00961135"/>
    <w:rsid w:val="00961811"/>
    <w:rsid w:val="00961B23"/>
    <w:rsid w:val="0096375E"/>
    <w:rsid w:val="00965369"/>
    <w:rsid w:val="00965943"/>
    <w:rsid w:val="00966A64"/>
    <w:rsid w:val="00966AFF"/>
    <w:rsid w:val="00970267"/>
    <w:rsid w:val="0097399B"/>
    <w:rsid w:val="00973CA8"/>
    <w:rsid w:val="00973D64"/>
    <w:rsid w:val="009747E2"/>
    <w:rsid w:val="009764BF"/>
    <w:rsid w:val="0097719D"/>
    <w:rsid w:val="009779A8"/>
    <w:rsid w:val="0098732A"/>
    <w:rsid w:val="0098736E"/>
    <w:rsid w:val="0099288A"/>
    <w:rsid w:val="00993901"/>
    <w:rsid w:val="00994779"/>
    <w:rsid w:val="009A016A"/>
    <w:rsid w:val="009A1E3A"/>
    <w:rsid w:val="009A2A73"/>
    <w:rsid w:val="009B2716"/>
    <w:rsid w:val="009B71B4"/>
    <w:rsid w:val="009C1866"/>
    <w:rsid w:val="009C390A"/>
    <w:rsid w:val="009C42B2"/>
    <w:rsid w:val="009C4539"/>
    <w:rsid w:val="009C5606"/>
    <w:rsid w:val="009D0628"/>
    <w:rsid w:val="009D398E"/>
    <w:rsid w:val="009D4BB2"/>
    <w:rsid w:val="009D6207"/>
    <w:rsid w:val="009E04D1"/>
    <w:rsid w:val="009E23D2"/>
    <w:rsid w:val="009E6B11"/>
    <w:rsid w:val="009E767D"/>
    <w:rsid w:val="009F12E6"/>
    <w:rsid w:val="009F302A"/>
    <w:rsid w:val="00A020E9"/>
    <w:rsid w:val="00A1250E"/>
    <w:rsid w:val="00A1696B"/>
    <w:rsid w:val="00A16DC9"/>
    <w:rsid w:val="00A17B19"/>
    <w:rsid w:val="00A17E2E"/>
    <w:rsid w:val="00A24869"/>
    <w:rsid w:val="00A30ACD"/>
    <w:rsid w:val="00A41F5A"/>
    <w:rsid w:val="00A446CF"/>
    <w:rsid w:val="00A4750C"/>
    <w:rsid w:val="00A5014C"/>
    <w:rsid w:val="00A5047E"/>
    <w:rsid w:val="00A50A14"/>
    <w:rsid w:val="00A54AA3"/>
    <w:rsid w:val="00A56643"/>
    <w:rsid w:val="00A61B82"/>
    <w:rsid w:val="00A6563F"/>
    <w:rsid w:val="00A768C6"/>
    <w:rsid w:val="00A77C3D"/>
    <w:rsid w:val="00A80770"/>
    <w:rsid w:val="00A8124F"/>
    <w:rsid w:val="00A81EE6"/>
    <w:rsid w:val="00A844E6"/>
    <w:rsid w:val="00A85664"/>
    <w:rsid w:val="00A85C00"/>
    <w:rsid w:val="00A90A0E"/>
    <w:rsid w:val="00A927B8"/>
    <w:rsid w:val="00A9392C"/>
    <w:rsid w:val="00AA3211"/>
    <w:rsid w:val="00AB097E"/>
    <w:rsid w:val="00AB24A1"/>
    <w:rsid w:val="00AB588C"/>
    <w:rsid w:val="00AB71A3"/>
    <w:rsid w:val="00AC5979"/>
    <w:rsid w:val="00AD2F23"/>
    <w:rsid w:val="00AD4550"/>
    <w:rsid w:val="00AE41A4"/>
    <w:rsid w:val="00AE4AE3"/>
    <w:rsid w:val="00AF0F7F"/>
    <w:rsid w:val="00AF39A0"/>
    <w:rsid w:val="00AF3E83"/>
    <w:rsid w:val="00AF5C1F"/>
    <w:rsid w:val="00AF5F76"/>
    <w:rsid w:val="00AF79C2"/>
    <w:rsid w:val="00B00859"/>
    <w:rsid w:val="00B00FBA"/>
    <w:rsid w:val="00B024AB"/>
    <w:rsid w:val="00B13982"/>
    <w:rsid w:val="00B13F4F"/>
    <w:rsid w:val="00B1414B"/>
    <w:rsid w:val="00B16860"/>
    <w:rsid w:val="00B1706F"/>
    <w:rsid w:val="00B21D7F"/>
    <w:rsid w:val="00B23996"/>
    <w:rsid w:val="00B26710"/>
    <w:rsid w:val="00B26C05"/>
    <w:rsid w:val="00B31702"/>
    <w:rsid w:val="00B31C2C"/>
    <w:rsid w:val="00B35A77"/>
    <w:rsid w:val="00B411AC"/>
    <w:rsid w:val="00B52E1B"/>
    <w:rsid w:val="00B54340"/>
    <w:rsid w:val="00B54504"/>
    <w:rsid w:val="00B55DB7"/>
    <w:rsid w:val="00B56450"/>
    <w:rsid w:val="00B572BB"/>
    <w:rsid w:val="00B635AA"/>
    <w:rsid w:val="00B678D5"/>
    <w:rsid w:val="00B73B99"/>
    <w:rsid w:val="00B752B3"/>
    <w:rsid w:val="00B80DAF"/>
    <w:rsid w:val="00B824FC"/>
    <w:rsid w:val="00B85FCF"/>
    <w:rsid w:val="00B9328D"/>
    <w:rsid w:val="00B93449"/>
    <w:rsid w:val="00BA1EB7"/>
    <w:rsid w:val="00BA20FB"/>
    <w:rsid w:val="00BA648C"/>
    <w:rsid w:val="00BA74CC"/>
    <w:rsid w:val="00BB0272"/>
    <w:rsid w:val="00BB2A67"/>
    <w:rsid w:val="00BB3A63"/>
    <w:rsid w:val="00BC0FA3"/>
    <w:rsid w:val="00BC2C54"/>
    <w:rsid w:val="00BC6BC3"/>
    <w:rsid w:val="00BD35A9"/>
    <w:rsid w:val="00BD3FD6"/>
    <w:rsid w:val="00BD53F6"/>
    <w:rsid w:val="00BE0234"/>
    <w:rsid w:val="00BE2B3F"/>
    <w:rsid w:val="00BE5CD0"/>
    <w:rsid w:val="00BF0871"/>
    <w:rsid w:val="00BF18BE"/>
    <w:rsid w:val="00BF2173"/>
    <w:rsid w:val="00BF5AEE"/>
    <w:rsid w:val="00C00CEA"/>
    <w:rsid w:val="00C03D26"/>
    <w:rsid w:val="00C05396"/>
    <w:rsid w:val="00C072A9"/>
    <w:rsid w:val="00C10DAB"/>
    <w:rsid w:val="00C1445D"/>
    <w:rsid w:val="00C157BE"/>
    <w:rsid w:val="00C2036E"/>
    <w:rsid w:val="00C22DA0"/>
    <w:rsid w:val="00C246BD"/>
    <w:rsid w:val="00C262AC"/>
    <w:rsid w:val="00C26C78"/>
    <w:rsid w:val="00C319BE"/>
    <w:rsid w:val="00C32F40"/>
    <w:rsid w:val="00C3587C"/>
    <w:rsid w:val="00C5001E"/>
    <w:rsid w:val="00C5366C"/>
    <w:rsid w:val="00C61422"/>
    <w:rsid w:val="00C61AD5"/>
    <w:rsid w:val="00C62AB3"/>
    <w:rsid w:val="00C62F64"/>
    <w:rsid w:val="00C66891"/>
    <w:rsid w:val="00C66EA9"/>
    <w:rsid w:val="00C712B3"/>
    <w:rsid w:val="00C748CE"/>
    <w:rsid w:val="00C754C7"/>
    <w:rsid w:val="00C77DF8"/>
    <w:rsid w:val="00C80234"/>
    <w:rsid w:val="00C8576D"/>
    <w:rsid w:val="00C9110E"/>
    <w:rsid w:val="00C921A8"/>
    <w:rsid w:val="00C94D4A"/>
    <w:rsid w:val="00C95B58"/>
    <w:rsid w:val="00C96C46"/>
    <w:rsid w:val="00CA05EE"/>
    <w:rsid w:val="00CA2F88"/>
    <w:rsid w:val="00CB42E3"/>
    <w:rsid w:val="00CB5ECD"/>
    <w:rsid w:val="00CB635F"/>
    <w:rsid w:val="00CB6656"/>
    <w:rsid w:val="00CC061B"/>
    <w:rsid w:val="00CC1529"/>
    <w:rsid w:val="00CC3F06"/>
    <w:rsid w:val="00CC42EF"/>
    <w:rsid w:val="00CC4BDD"/>
    <w:rsid w:val="00CD1F1C"/>
    <w:rsid w:val="00CD21B2"/>
    <w:rsid w:val="00CD7548"/>
    <w:rsid w:val="00CE3E03"/>
    <w:rsid w:val="00CE4989"/>
    <w:rsid w:val="00CE6EF7"/>
    <w:rsid w:val="00CE77C9"/>
    <w:rsid w:val="00CF1B3B"/>
    <w:rsid w:val="00CF7569"/>
    <w:rsid w:val="00CF7828"/>
    <w:rsid w:val="00D10C57"/>
    <w:rsid w:val="00D118E3"/>
    <w:rsid w:val="00D143ED"/>
    <w:rsid w:val="00D203CB"/>
    <w:rsid w:val="00D22EBC"/>
    <w:rsid w:val="00D243A2"/>
    <w:rsid w:val="00D31507"/>
    <w:rsid w:val="00D3374E"/>
    <w:rsid w:val="00D3510D"/>
    <w:rsid w:val="00D35411"/>
    <w:rsid w:val="00D36EB1"/>
    <w:rsid w:val="00D40A28"/>
    <w:rsid w:val="00D4354F"/>
    <w:rsid w:val="00D442EF"/>
    <w:rsid w:val="00D464B0"/>
    <w:rsid w:val="00D47323"/>
    <w:rsid w:val="00D502AB"/>
    <w:rsid w:val="00D57287"/>
    <w:rsid w:val="00D70422"/>
    <w:rsid w:val="00D840E3"/>
    <w:rsid w:val="00D8440F"/>
    <w:rsid w:val="00D876B9"/>
    <w:rsid w:val="00D8799E"/>
    <w:rsid w:val="00D90CA2"/>
    <w:rsid w:val="00D93ED6"/>
    <w:rsid w:val="00D965FC"/>
    <w:rsid w:val="00DA1C9A"/>
    <w:rsid w:val="00DA2DCD"/>
    <w:rsid w:val="00DA4ECC"/>
    <w:rsid w:val="00DB440F"/>
    <w:rsid w:val="00DB62DB"/>
    <w:rsid w:val="00DC3661"/>
    <w:rsid w:val="00DC4070"/>
    <w:rsid w:val="00DC4FD2"/>
    <w:rsid w:val="00DD0260"/>
    <w:rsid w:val="00DD17B9"/>
    <w:rsid w:val="00DD3CE4"/>
    <w:rsid w:val="00DD5382"/>
    <w:rsid w:val="00DD64DF"/>
    <w:rsid w:val="00DD7E8B"/>
    <w:rsid w:val="00DE02A5"/>
    <w:rsid w:val="00DE05D3"/>
    <w:rsid w:val="00DE0F5B"/>
    <w:rsid w:val="00DE1C7F"/>
    <w:rsid w:val="00DE3158"/>
    <w:rsid w:val="00DE3E3F"/>
    <w:rsid w:val="00DE7747"/>
    <w:rsid w:val="00DF0B6A"/>
    <w:rsid w:val="00DF3B67"/>
    <w:rsid w:val="00E0085A"/>
    <w:rsid w:val="00E008E4"/>
    <w:rsid w:val="00E02CF5"/>
    <w:rsid w:val="00E03FBD"/>
    <w:rsid w:val="00E051C8"/>
    <w:rsid w:val="00E07E1E"/>
    <w:rsid w:val="00E1199D"/>
    <w:rsid w:val="00E11A04"/>
    <w:rsid w:val="00E14569"/>
    <w:rsid w:val="00E15F8B"/>
    <w:rsid w:val="00E20E89"/>
    <w:rsid w:val="00E22784"/>
    <w:rsid w:val="00E2696C"/>
    <w:rsid w:val="00E31ECE"/>
    <w:rsid w:val="00E361C1"/>
    <w:rsid w:val="00E4587F"/>
    <w:rsid w:val="00E45886"/>
    <w:rsid w:val="00E45D91"/>
    <w:rsid w:val="00E45FCB"/>
    <w:rsid w:val="00E47985"/>
    <w:rsid w:val="00E5015C"/>
    <w:rsid w:val="00E606BF"/>
    <w:rsid w:val="00E62B34"/>
    <w:rsid w:val="00E63CD4"/>
    <w:rsid w:val="00E65BE8"/>
    <w:rsid w:val="00E66095"/>
    <w:rsid w:val="00E6679A"/>
    <w:rsid w:val="00E670D4"/>
    <w:rsid w:val="00E755F9"/>
    <w:rsid w:val="00E77748"/>
    <w:rsid w:val="00E8459A"/>
    <w:rsid w:val="00E8736C"/>
    <w:rsid w:val="00E91A47"/>
    <w:rsid w:val="00E92DEB"/>
    <w:rsid w:val="00E938E9"/>
    <w:rsid w:val="00E95554"/>
    <w:rsid w:val="00E95C89"/>
    <w:rsid w:val="00EA3A4C"/>
    <w:rsid w:val="00EA42DF"/>
    <w:rsid w:val="00EA53BD"/>
    <w:rsid w:val="00EA6E34"/>
    <w:rsid w:val="00EA7DFD"/>
    <w:rsid w:val="00EB0621"/>
    <w:rsid w:val="00EB09EF"/>
    <w:rsid w:val="00EB2128"/>
    <w:rsid w:val="00EB613F"/>
    <w:rsid w:val="00EB7778"/>
    <w:rsid w:val="00EC2824"/>
    <w:rsid w:val="00EC47A0"/>
    <w:rsid w:val="00ED1FF5"/>
    <w:rsid w:val="00ED6FE6"/>
    <w:rsid w:val="00EE5A2D"/>
    <w:rsid w:val="00EE68E4"/>
    <w:rsid w:val="00EF07F7"/>
    <w:rsid w:val="00EF1DCD"/>
    <w:rsid w:val="00EF3A7B"/>
    <w:rsid w:val="00EF511C"/>
    <w:rsid w:val="00F02EC4"/>
    <w:rsid w:val="00F07D49"/>
    <w:rsid w:val="00F10013"/>
    <w:rsid w:val="00F1281A"/>
    <w:rsid w:val="00F13859"/>
    <w:rsid w:val="00F1733A"/>
    <w:rsid w:val="00F202E8"/>
    <w:rsid w:val="00F222A3"/>
    <w:rsid w:val="00F22872"/>
    <w:rsid w:val="00F237DA"/>
    <w:rsid w:val="00F25FF7"/>
    <w:rsid w:val="00F301F0"/>
    <w:rsid w:val="00F308E0"/>
    <w:rsid w:val="00F31565"/>
    <w:rsid w:val="00F3403F"/>
    <w:rsid w:val="00F36407"/>
    <w:rsid w:val="00F36778"/>
    <w:rsid w:val="00F42630"/>
    <w:rsid w:val="00F43011"/>
    <w:rsid w:val="00F50ADB"/>
    <w:rsid w:val="00F50B3A"/>
    <w:rsid w:val="00F60682"/>
    <w:rsid w:val="00F6281B"/>
    <w:rsid w:val="00F6532D"/>
    <w:rsid w:val="00F65649"/>
    <w:rsid w:val="00F6715C"/>
    <w:rsid w:val="00F673CB"/>
    <w:rsid w:val="00F70FC4"/>
    <w:rsid w:val="00F72B75"/>
    <w:rsid w:val="00F72CBD"/>
    <w:rsid w:val="00F73F9E"/>
    <w:rsid w:val="00F76492"/>
    <w:rsid w:val="00F768C6"/>
    <w:rsid w:val="00F826D5"/>
    <w:rsid w:val="00F8304A"/>
    <w:rsid w:val="00F84CCB"/>
    <w:rsid w:val="00F864F4"/>
    <w:rsid w:val="00F86F97"/>
    <w:rsid w:val="00F9229C"/>
    <w:rsid w:val="00F9437A"/>
    <w:rsid w:val="00F95165"/>
    <w:rsid w:val="00F95179"/>
    <w:rsid w:val="00F96BC5"/>
    <w:rsid w:val="00F9798A"/>
    <w:rsid w:val="00FA00B5"/>
    <w:rsid w:val="00FA42E9"/>
    <w:rsid w:val="00FA717E"/>
    <w:rsid w:val="00FB120D"/>
    <w:rsid w:val="00FB3AC8"/>
    <w:rsid w:val="00FB78F3"/>
    <w:rsid w:val="00FC1AF7"/>
    <w:rsid w:val="00FD463D"/>
    <w:rsid w:val="00FD5383"/>
    <w:rsid w:val="00FE0B64"/>
    <w:rsid w:val="00FE408D"/>
    <w:rsid w:val="00FE6047"/>
    <w:rsid w:val="00FF163B"/>
    <w:rsid w:val="00FF41DB"/>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21E459C"/>
  <w15:docId w15:val="{DDA887F0-7171-465D-BE09-C4A24DAB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864F4"/>
    <w:pPr>
      <w:spacing w:after="0"/>
    </w:pPr>
    <w:rPr>
      <w:rFonts w:ascii="Arial" w:cs="Arial" w:hAnsi="Arial"/>
      <w:sz w:val="20"/>
      <w:szCs w:val="20"/>
    </w:rPr>
  </w:style>
  <w:style w:styleId="Heading1" w:type="paragraph">
    <w:name w:val="heading 1"/>
    <w:basedOn w:val="Normal"/>
    <w:next w:val="Normal"/>
    <w:link w:val="Heading1Char"/>
    <w:uiPriority w:val="9"/>
    <w:qFormat/>
    <w:rsid w:val="00020B37"/>
    <w:pPr>
      <w:keepNext/>
      <w:keepLines/>
      <w:numPr>
        <w:numId w:val="1"/>
      </w:numPr>
      <w:spacing w:before="120"/>
      <w:outlineLvl w:val="0"/>
    </w:pPr>
    <w:rPr>
      <w:rFonts w:eastAsiaTheme="majorEastAsia"/>
      <w:b/>
      <w:bCs/>
      <w:color w:themeColor="accent5" w:themeShade="BF" w:val="31849B"/>
    </w:rPr>
  </w:style>
  <w:style w:styleId="Heading2" w:type="paragraph">
    <w:name w:val="heading 2"/>
    <w:basedOn w:val="Normal"/>
    <w:next w:val="Normal"/>
    <w:link w:val="Heading2Char"/>
    <w:uiPriority w:val="9"/>
    <w:unhideWhenUsed/>
    <w:qFormat/>
    <w:rsid w:val="00727229"/>
    <w:pPr>
      <w:keepNext/>
      <w:keepLines/>
      <w:numPr>
        <w:ilvl w:val="1"/>
        <w:numId w:val="1"/>
      </w:numPr>
      <w:spacing w:before="200"/>
      <w:outlineLvl w:val="1"/>
    </w:pPr>
    <w:rPr>
      <w:rFonts w:eastAsiaTheme="majorEastAsia"/>
      <w:bCs/>
      <w:color w:themeColor="accent5" w:themeShade="BF" w:val="31849B"/>
    </w:rPr>
  </w:style>
  <w:style w:styleId="Heading3" w:type="paragraph">
    <w:name w:val="heading 3"/>
    <w:basedOn w:val="Normal"/>
    <w:next w:val="Normal"/>
    <w:link w:val="Heading3Char"/>
    <w:uiPriority w:val="9"/>
    <w:unhideWhenUsed/>
    <w:qFormat/>
    <w:rsid w:val="00727229"/>
    <w:pPr>
      <w:keepNext/>
      <w:keepLines/>
      <w:numPr>
        <w:ilvl w:val="2"/>
        <w:numId w:val="1"/>
      </w:numPr>
      <w:spacing w:before="200"/>
      <w:outlineLvl w:val="2"/>
    </w:pPr>
    <w:rPr>
      <w:rFonts w:eastAsiaTheme="majorEastAsia"/>
      <w:bCs/>
      <w:color w:themeColor="accent6" w:themeShade="BF" w:val="E36C0A"/>
    </w:rPr>
  </w:style>
  <w:style w:styleId="Heading4" w:type="paragraph">
    <w:name w:val="heading 4"/>
    <w:basedOn w:val="Normal"/>
    <w:next w:val="Normal"/>
    <w:link w:val="Heading4Char"/>
    <w:uiPriority w:val="9"/>
    <w:unhideWhenUsed/>
    <w:qFormat/>
    <w:rsid w:val="007D57F4"/>
    <w:pPr>
      <w:keepNext/>
      <w:keepLines/>
      <w:numPr>
        <w:ilvl w:val="3"/>
        <w:numId w:val="1"/>
      </w:numPr>
      <w:spacing w:before="6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unhideWhenUsed/>
    <w:qFormat/>
    <w:rsid w:val="00526642"/>
    <w:pPr>
      <w:keepNext/>
      <w:keepLines/>
      <w:numPr>
        <w:ilvl w:val="4"/>
        <w:numId w:val="1"/>
      </w:numPr>
      <w:spacing w:before="200"/>
      <w:outlineLvl w:val="4"/>
    </w:pPr>
    <w:rPr>
      <w:rFonts w:asciiTheme="majorHAnsi" w:cstheme="majorBidi" w:eastAsiaTheme="majorEastAsia" w:hAnsiTheme="majorHAnsi"/>
      <w:color w:themeColor="accent6" w:themeShade="BF" w:val="E36C0A"/>
    </w:rPr>
  </w:style>
  <w:style w:styleId="Heading6" w:type="paragraph">
    <w:name w:val="heading 6"/>
    <w:basedOn w:val="Normal"/>
    <w:next w:val="Normal"/>
    <w:link w:val="Heading6Char"/>
    <w:uiPriority w:val="9"/>
    <w:semiHidden/>
    <w:unhideWhenUsed/>
    <w:qFormat/>
    <w:rsid w:val="00526642"/>
    <w:pPr>
      <w:keepNext/>
      <w:keepLines/>
      <w:numPr>
        <w:ilvl w:val="5"/>
        <w:numId w:val="1"/>
      </w:numPr>
      <w:spacing w:before="200"/>
      <w:outlineLvl w:val="5"/>
    </w:pPr>
    <w:rPr>
      <w:rFonts w:asciiTheme="majorHAnsi" w:cstheme="majorBidi" w:eastAsiaTheme="majorEastAsia" w:hAnsiTheme="majorHAnsi"/>
      <w:i/>
      <w:iCs/>
      <w:color w:themeColor="accent6" w:themeShade="BF" w:val="E36C0A"/>
    </w:rPr>
  </w:style>
  <w:style w:styleId="Heading7" w:type="paragraph">
    <w:name w:val="heading 7"/>
    <w:basedOn w:val="Normal"/>
    <w:next w:val="Normal"/>
    <w:link w:val="Heading7Char"/>
    <w:uiPriority w:val="9"/>
    <w:semiHidden/>
    <w:unhideWhenUsed/>
    <w:qFormat/>
    <w:rsid w:val="003C3C8D"/>
    <w:pPr>
      <w:keepNext/>
      <w:keepLines/>
      <w:numPr>
        <w:ilvl w:val="6"/>
        <w:numId w:val="1"/>
      </w:numPr>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3C3C8D"/>
    <w:pPr>
      <w:keepNext/>
      <w:keepLines/>
      <w:numPr>
        <w:ilvl w:val="7"/>
        <w:numId w:val="1"/>
      </w:numPr>
      <w:spacing w:before="200"/>
      <w:outlineLvl w:val="7"/>
    </w:pPr>
    <w:rPr>
      <w:rFonts w:asciiTheme="majorHAnsi" w:cstheme="majorBidi" w:eastAsiaTheme="majorEastAsia" w:hAnsiTheme="majorHAnsi"/>
      <w:color w:themeColor="text1" w:themeTint="BF" w:val="404040"/>
    </w:rPr>
  </w:style>
  <w:style w:styleId="Heading9" w:type="paragraph">
    <w:name w:val="heading 9"/>
    <w:basedOn w:val="Normal"/>
    <w:next w:val="Normal"/>
    <w:link w:val="Heading9Char"/>
    <w:uiPriority w:val="9"/>
    <w:semiHidden/>
    <w:unhideWhenUsed/>
    <w:qFormat/>
    <w:rsid w:val="003C3C8D"/>
    <w:pPr>
      <w:keepNext/>
      <w:keepLines/>
      <w:numPr>
        <w:ilvl w:val="8"/>
        <w:numId w:val="1"/>
      </w:numPr>
      <w:spacing w:before="200"/>
      <w:outlineLvl w:val="8"/>
    </w:pPr>
    <w:rPr>
      <w:rFonts w:asciiTheme="majorHAnsi" w:cstheme="majorBidi" w:eastAsiaTheme="majorEastAsia" w:hAnsiTheme="majorHAnsi"/>
      <w:i/>
      <w:iCs/>
      <w:color w:themeColor="text1" w:themeTint="BF" w:val="40404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20B37"/>
    <w:rPr>
      <w:rFonts w:ascii="Arial" w:cs="Arial" w:eastAsiaTheme="majorEastAsia" w:hAnsi="Arial"/>
      <w:b/>
      <w:bCs/>
      <w:color w:themeColor="accent5" w:themeShade="BF" w:val="31849B"/>
      <w:sz w:val="20"/>
      <w:szCs w:val="20"/>
    </w:rPr>
  </w:style>
  <w:style w:customStyle="1" w:styleId="Heading2Char" w:type="character">
    <w:name w:val="Heading 2 Char"/>
    <w:basedOn w:val="DefaultParagraphFont"/>
    <w:link w:val="Heading2"/>
    <w:uiPriority w:val="9"/>
    <w:rsid w:val="00727229"/>
    <w:rPr>
      <w:rFonts w:ascii="Arial" w:cs="Arial" w:eastAsiaTheme="majorEastAsia" w:hAnsi="Arial"/>
      <w:bCs/>
      <w:color w:themeColor="accent5" w:themeShade="BF" w:val="31849B"/>
      <w:sz w:val="20"/>
      <w:szCs w:val="20"/>
    </w:rPr>
  </w:style>
  <w:style w:customStyle="1" w:styleId="Heading3Char" w:type="character">
    <w:name w:val="Heading 3 Char"/>
    <w:basedOn w:val="DefaultParagraphFont"/>
    <w:link w:val="Heading3"/>
    <w:uiPriority w:val="9"/>
    <w:rsid w:val="00727229"/>
    <w:rPr>
      <w:rFonts w:ascii="Arial" w:cs="Arial" w:eastAsiaTheme="majorEastAsia" w:hAnsi="Arial"/>
      <w:bCs/>
      <w:color w:themeColor="accent6" w:themeShade="BF" w:val="E36C0A"/>
      <w:sz w:val="20"/>
      <w:szCs w:val="20"/>
    </w:rPr>
  </w:style>
  <w:style w:customStyle="1" w:styleId="Heading4Char" w:type="character">
    <w:name w:val="Heading 4 Char"/>
    <w:basedOn w:val="DefaultParagraphFont"/>
    <w:link w:val="Heading4"/>
    <w:uiPriority w:val="9"/>
    <w:rsid w:val="007D57F4"/>
    <w:rPr>
      <w:rFonts w:asciiTheme="majorHAnsi" w:cstheme="majorBidi" w:eastAsiaTheme="majorEastAsia" w:hAnsiTheme="majorHAnsi"/>
      <w:b/>
      <w:bCs/>
      <w:i/>
      <w:iCs/>
      <w:color w:themeColor="accent6" w:themeShade="BF" w:val="E36C0A"/>
      <w:sz w:val="20"/>
      <w:szCs w:val="20"/>
    </w:rPr>
  </w:style>
  <w:style w:customStyle="1" w:styleId="Heading5Char" w:type="character">
    <w:name w:val="Heading 5 Char"/>
    <w:basedOn w:val="DefaultParagraphFont"/>
    <w:link w:val="Heading5"/>
    <w:uiPriority w:val="9"/>
    <w:rsid w:val="00526642"/>
    <w:rPr>
      <w:rFonts w:asciiTheme="majorHAnsi" w:cstheme="majorBidi" w:eastAsiaTheme="majorEastAsia" w:hAnsiTheme="majorHAnsi"/>
      <w:color w:themeColor="accent6" w:themeShade="BF" w:val="E36C0A"/>
      <w:sz w:val="20"/>
      <w:szCs w:val="20"/>
    </w:rPr>
  </w:style>
  <w:style w:customStyle="1" w:styleId="Heading6Char" w:type="character">
    <w:name w:val="Heading 6 Char"/>
    <w:basedOn w:val="DefaultParagraphFont"/>
    <w:link w:val="Heading6"/>
    <w:uiPriority w:val="9"/>
    <w:semiHidden/>
    <w:rsid w:val="00526642"/>
    <w:rPr>
      <w:rFonts w:asciiTheme="majorHAnsi" w:cstheme="majorBidi" w:eastAsiaTheme="majorEastAsia" w:hAnsiTheme="majorHAnsi"/>
      <w:i/>
      <w:iCs/>
      <w:color w:themeColor="accent6" w:themeShade="BF" w:val="E36C0A"/>
      <w:sz w:val="20"/>
      <w:szCs w:val="20"/>
    </w:rPr>
  </w:style>
  <w:style w:customStyle="1" w:styleId="Heading7Char" w:type="character">
    <w:name w:val="Heading 7 Char"/>
    <w:basedOn w:val="DefaultParagraphFont"/>
    <w:link w:val="Heading7"/>
    <w:uiPriority w:val="9"/>
    <w:semiHidden/>
    <w:rsid w:val="003C3C8D"/>
    <w:rPr>
      <w:rFonts w:asciiTheme="majorHAnsi" w:cstheme="majorBidi" w:eastAsiaTheme="majorEastAsia" w:hAnsiTheme="majorHAnsi"/>
      <w:i/>
      <w:iCs/>
      <w:color w:themeColor="text1" w:themeTint="BF" w:val="404040"/>
      <w:sz w:val="20"/>
      <w:szCs w:val="20"/>
    </w:rPr>
  </w:style>
  <w:style w:customStyle="1" w:styleId="Heading8Char" w:type="character">
    <w:name w:val="Heading 8 Char"/>
    <w:basedOn w:val="DefaultParagraphFont"/>
    <w:link w:val="Heading8"/>
    <w:uiPriority w:val="9"/>
    <w:semiHidden/>
    <w:rsid w:val="003C3C8D"/>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semiHidden/>
    <w:rsid w:val="003C3C8D"/>
    <w:rPr>
      <w:rFonts w:asciiTheme="majorHAnsi" w:cstheme="majorBidi" w:eastAsiaTheme="majorEastAsia" w:hAnsiTheme="majorHAnsi"/>
      <w:i/>
      <w:iCs/>
      <w:color w:themeColor="text1" w:themeTint="BF" w:val="404040"/>
      <w:sz w:val="20"/>
      <w:szCs w:val="20"/>
    </w:rPr>
  </w:style>
  <w:style w:styleId="Header" w:type="paragraph">
    <w:name w:val="header"/>
    <w:basedOn w:val="Normal"/>
    <w:link w:val="HeaderChar"/>
    <w:uiPriority w:val="99"/>
    <w:unhideWhenUsed/>
    <w:rsid w:val="003C3C8D"/>
    <w:pPr>
      <w:tabs>
        <w:tab w:pos="4680" w:val="center"/>
        <w:tab w:pos="9360" w:val="right"/>
      </w:tabs>
      <w:spacing w:line="240" w:lineRule="auto"/>
    </w:pPr>
  </w:style>
  <w:style w:customStyle="1" w:styleId="HeaderChar" w:type="character">
    <w:name w:val="Header Char"/>
    <w:basedOn w:val="DefaultParagraphFont"/>
    <w:link w:val="Header"/>
    <w:uiPriority w:val="99"/>
    <w:rsid w:val="003C3C8D"/>
  </w:style>
  <w:style w:styleId="Footer" w:type="paragraph">
    <w:name w:val="footer"/>
    <w:basedOn w:val="Normal"/>
    <w:link w:val="FooterChar"/>
    <w:uiPriority w:val="99"/>
    <w:unhideWhenUsed/>
    <w:rsid w:val="003C3C8D"/>
    <w:pPr>
      <w:tabs>
        <w:tab w:pos="4680" w:val="center"/>
        <w:tab w:pos="9360" w:val="right"/>
      </w:tabs>
      <w:spacing w:line="240" w:lineRule="auto"/>
    </w:pPr>
  </w:style>
  <w:style w:customStyle="1" w:styleId="FooterChar" w:type="character">
    <w:name w:val="Footer Char"/>
    <w:basedOn w:val="DefaultParagraphFont"/>
    <w:link w:val="Footer"/>
    <w:uiPriority w:val="99"/>
    <w:rsid w:val="003C3C8D"/>
  </w:style>
  <w:style w:styleId="BalloonText" w:type="paragraph">
    <w:name w:val="Balloon Text"/>
    <w:basedOn w:val="Normal"/>
    <w:link w:val="BalloonTextChar"/>
    <w:uiPriority w:val="99"/>
    <w:semiHidden/>
    <w:unhideWhenUsed/>
    <w:rsid w:val="003C3C8D"/>
    <w:pPr>
      <w:spacing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3C3C8D"/>
    <w:rPr>
      <w:rFonts w:ascii="Tahoma" w:cs="Tahoma" w:hAnsi="Tahoma"/>
      <w:sz w:val="16"/>
      <w:szCs w:val="16"/>
    </w:rPr>
  </w:style>
  <w:style w:styleId="TableGrid" w:type="table">
    <w:name w:val="Table Grid"/>
    <w:basedOn w:val="TableNormal"/>
    <w:uiPriority w:val="59"/>
    <w:rsid w:val="003C3C8D"/>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DocumentMap" w:type="paragraph">
    <w:name w:val="Document Map"/>
    <w:basedOn w:val="Normal"/>
    <w:link w:val="DocumentMapChar"/>
    <w:uiPriority w:val="99"/>
    <w:semiHidden/>
    <w:unhideWhenUsed/>
    <w:rsid w:val="003C3C8D"/>
    <w:pPr>
      <w:spacing w:line="240" w:lineRule="auto"/>
    </w:pPr>
    <w:rPr>
      <w:rFonts w:ascii="Tahoma" w:cs="Tahoma" w:hAnsi="Tahoma"/>
      <w:sz w:val="16"/>
      <w:szCs w:val="16"/>
    </w:rPr>
  </w:style>
  <w:style w:customStyle="1" w:styleId="DocumentMapChar" w:type="character">
    <w:name w:val="Document Map Char"/>
    <w:basedOn w:val="DefaultParagraphFont"/>
    <w:link w:val="DocumentMap"/>
    <w:uiPriority w:val="99"/>
    <w:semiHidden/>
    <w:rsid w:val="003C3C8D"/>
    <w:rPr>
      <w:rFonts w:ascii="Tahoma" w:cs="Tahoma" w:hAnsi="Tahoma"/>
      <w:sz w:val="16"/>
      <w:szCs w:val="16"/>
    </w:rPr>
  </w:style>
  <w:style w:styleId="ListParagraph" w:type="paragraph">
    <w:name w:val="List Paragraph"/>
    <w:basedOn w:val="Normal"/>
    <w:uiPriority w:val="34"/>
    <w:qFormat/>
    <w:rsid w:val="00E03FBD"/>
    <w:pPr>
      <w:ind w:left="720"/>
      <w:contextualSpacing/>
    </w:pPr>
  </w:style>
  <w:style w:styleId="TOCHeading" w:type="paragraph">
    <w:name w:val="TOC Heading"/>
    <w:basedOn w:val="Heading1"/>
    <w:next w:val="Normal"/>
    <w:uiPriority w:val="39"/>
    <w:unhideWhenUsed/>
    <w:qFormat/>
    <w:rsid w:val="00E03FBD"/>
    <w:pPr>
      <w:numPr>
        <w:numId w:val="0"/>
      </w:numPr>
      <w:outlineLvl w:val="9"/>
    </w:pPr>
  </w:style>
  <w:style w:styleId="TOC1" w:type="paragraph">
    <w:name w:val="toc 1"/>
    <w:basedOn w:val="Normal"/>
    <w:next w:val="Normal"/>
    <w:autoRedefine/>
    <w:uiPriority w:val="39"/>
    <w:unhideWhenUsed/>
    <w:rsid w:val="00E03FBD"/>
    <w:pPr>
      <w:spacing w:after="100"/>
    </w:pPr>
  </w:style>
  <w:style w:styleId="Hyperlink" w:type="character">
    <w:name w:val="Hyperlink"/>
    <w:basedOn w:val="DefaultParagraphFont"/>
    <w:uiPriority w:val="99"/>
    <w:unhideWhenUsed/>
    <w:rsid w:val="00E03FBD"/>
    <w:rPr>
      <w:color w:themeColor="hyperlink" w:val="0000FF"/>
      <w:u w:val="single"/>
    </w:rPr>
  </w:style>
  <w:style w:styleId="TOC2" w:type="paragraph">
    <w:name w:val="toc 2"/>
    <w:basedOn w:val="Normal"/>
    <w:next w:val="Normal"/>
    <w:autoRedefine/>
    <w:uiPriority w:val="39"/>
    <w:unhideWhenUsed/>
    <w:rsid w:val="00BE2B3F"/>
    <w:pPr>
      <w:spacing w:after="100"/>
      <w:ind w:left="220"/>
    </w:pPr>
  </w:style>
  <w:style w:styleId="TOC3" w:type="paragraph">
    <w:name w:val="toc 3"/>
    <w:basedOn w:val="Normal"/>
    <w:next w:val="Normal"/>
    <w:autoRedefine/>
    <w:uiPriority w:val="39"/>
    <w:unhideWhenUsed/>
    <w:rsid w:val="00BE2B3F"/>
    <w:pPr>
      <w:spacing w:after="100"/>
      <w:ind w:left="440"/>
    </w:pPr>
  </w:style>
  <w:style w:styleId="PlaceholderText" w:type="character">
    <w:name w:val="Placeholder Text"/>
    <w:basedOn w:val="DefaultParagraphFont"/>
    <w:uiPriority w:val="99"/>
    <w:semiHidden/>
    <w:rsid w:val="002F3AC5"/>
    <w:rPr>
      <w:color w:val="808080"/>
    </w:rPr>
  </w:style>
  <w:style w:styleId="TOC4" w:type="paragraph">
    <w:name w:val="toc 4"/>
    <w:basedOn w:val="Normal"/>
    <w:next w:val="Normal"/>
    <w:autoRedefine/>
    <w:uiPriority w:val="39"/>
    <w:unhideWhenUsed/>
    <w:rsid w:val="0027594E"/>
    <w:pPr>
      <w:spacing w:after="100"/>
      <w:ind w:left="660"/>
    </w:pPr>
    <w:rPr>
      <w:rFonts w:eastAsiaTheme="minorEastAsia"/>
    </w:rPr>
  </w:style>
  <w:style w:styleId="TOC5" w:type="paragraph">
    <w:name w:val="toc 5"/>
    <w:basedOn w:val="Normal"/>
    <w:next w:val="Normal"/>
    <w:autoRedefine/>
    <w:uiPriority w:val="39"/>
    <w:unhideWhenUsed/>
    <w:rsid w:val="0027594E"/>
    <w:pPr>
      <w:spacing w:after="100"/>
      <w:ind w:left="880"/>
    </w:pPr>
    <w:rPr>
      <w:rFonts w:eastAsiaTheme="minorEastAsia"/>
    </w:rPr>
  </w:style>
  <w:style w:styleId="TOC6" w:type="paragraph">
    <w:name w:val="toc 6"/>
    <w:basedOn w:val="Normal"/>
    <w:next w:val="Normal"/>
    <w:autoRedefine/>
    <w:uiPriority w:val="39"/>
    <w:unhideWhenUsed/>
    <w:rsid w:val="0027594E"/>
    <w:pPr>
      <w:spacing w:after="100"/>
      <w:ind w:left="1100"/>
    </w:pPr>
    <w:rPr>
      <w:rFonts w:eastAsiaTheme="minorEastAsia"/>
    </w:rPr>
  </w:style>
  <w:style w:styleId="TOC7" w:type="paragraph">
    <w:name w:val="toc 7"/>
    <w:basedOn w:val="Normal"/>
    <w:next w:val="Normal"/>
    <w:autoRedefine/>
    <w:uiPriority w:val="39"/>
    <w:unhideWhenUsed/>
    <w:rsid w:val="0027594E"/>
    <w:pPr>
      <w:spacing w:after="100"/>
      <w:ind w:left="1320"/>
    </w:pPr>
    <w:rPr>
      <w:rFonts w:eastAsiaTheme="minorEastAsia"/>
    </w:rPr>
  </w:style>
  <w:style w:styleId="TOC8" w:type="paragraph">
    <w:name w:val="toc 8"/>
    <w:basedOn w:val="Normal"/>
    <w:next w:val="Normal"/>
    <w:autoRedefine/>
    <w:uiPriority w:val="39"/>
    <w:unhideWhenUsed/>
    <w:rsid w:val="0027594E"/>
    <w:pPr>
      <w:spacing w:after="100"/>
      <w:ind w:left="1540"/>
    </w:pPr>
    <w:rPr>
      <w:rFonts w:eastAsiaTheme="minorEastAsia"/>
    </w:rPr>
  </w:style>
  <w:style w:styleId="TOC9" w:type="paragraph">
    <w:name w:val="toc 9"/>
    <w:basedOn w:val="Normal"/>
    <w:next w:val="Normal"/>
    <w:autoRedefine/>
    <w:uiPriority w:val="39"/>
    <w:unhideWhenUsed/>
    <w:rsid w:val="0027594E"/>
    <w:pPr>
      <w:spacing w:after="100"/>
      <w:ind w:left="1760"/>
    </w:pPr>
    <w:rPr>
      <w:rFonts w:eastAsiaTheme="minorEastAsia"/>
    </w:rPr>
  </w:style>
  <w:style w:customStyle="1" w:styleId="Sysout" w:type="paragraph">
    <w:name w:val="Sysout"/>
    <w:basedOn w:val="Normal"/>
    <w:link w:val="SysoutChar"/>
    <w:qFormat/>
    <w:rsid w:val="00F36407"/>
    <w:rPr>
      <w:rFonts w:ascii="Courier New" w:cs="Courier New" w:hAnsi="Courier New"/>
      <w:sz w:val="16"/>
      <w:szCs w:val="16"/>
    </w:rPr>
  </w:style>
  <w:style w:customStyle="1" w:styleId="SysoutChar" w:type="character">
    <w:name w:val="Sysout Char"/>
    <w:basedOn w:val="DefaultParagraphFont"/>
    <w:link w:val="Sysout"/>
    <w:rsid w:val="00F36407"/>
    <w:rPr>
      <w:rFonts w:ascii="Courier New" w:cs="Courier New" w:hAnsi="Courier New"/>
      <w:sz w:val="16"/>
      <w:szCs w:val="16"/>
    </w:rPr>
  </w:style>
  <w:style w:styleId="HTMLTypewriter" w:type="character">
    <w:name w:val="HTML Typewriter"/>
    <w:uiPriority w:val="99"/>
    <w:semiHidden/>
    <w:unhideWhenUsed/>
    <w:rsid w:val="00390F0B"/>
    <w:rPr>
      <w:rFonts w:ascii="Courier New" w:cs="Courier New" w:eastAsia="Calibri" w:hAnsi="Courier New" w:hint="default"/>
      <w:sz w:val="20"/>
      <w:szCs w:val="20"/>
    </w:rPr>
  </w:style>
  <w:style w:styleId="Caption" w:type="paragraph">
    <w:name w:val="caption"/>
    <w:basedOn w:val="Normal"/>
    <w:next w:val="Normal"/>
    <w:uiPriority w:val="35"/>
    <w:unhideWhenUsed/>
    <w:qFormat/>
    <w:rsid w:val="00390F0B"/>
    <w:pPr>
      <w:spacing w:line="240" w:lineRule="auto"/>
    </w:pPr>
    <w:rPr>
      <w:b/>
      <w:bCs/>
      <w:color w:themeColor="accent1" w:val="4F81BD"/>
      <w:sz w:val="18"/>
      <w:szCs w:val="18"/>
    </w:rPr>
  </w:style>
  <w:style w:customStyle="1" w:styleId="Preparedfor" w:type="paragraph">
    <w:name w:val="Prepared_for"/>
    <w:basedOn w:val="Normal"/>
    <w:semiHidden/>
    <w:rsid w:val="00390F0B"/>
    <w:pPr>
      <w:suppressAutoHyphens/>
      <w:spacing w:line="240" w:lineRule="auto"/>
    </w:pPr>
    <w:rPr>
      <w:rFonts w:ascii="Tahoma" w:cs="Tahoma" w:eastAsia="Times New Roman" w:hAnsi="Tahoma"/>
      <w:bCs/>
      <w:sz w:val="40"/>
      <w:szCs w:val="40"/>
      <w:lang w:eastAsia="ar-SA"/>
    </w:rPr>
  </w:style>
  <w:style w:styleId="BodyText3" w:type="paragraph">
    <w:name w:val="Body Text 3"/>
    <w:basedOn w:val="Normal"/>
    <w:link w:val="BodyText3Char"/>
    <w:unhideWhenUsed/>
    <w:rsid w:val="00D143ED"/>
    <w:pPr>
      <w:snapToGrid w:val="0"/>
      <w:spacing w:line="240" w:lineRule="auto"/>
      <w:jc w:val="both"/>
    </w:pPr>
    <w:rPr>
      <w:rFonts w:ascii="Trebuchet MS" w:cs="Times New Roman" w:eastAsia="Times New Roman" w:hAnsi="Trebuchet MS"/>
      <w:color w:val="0000FF"/>
      <w:sz w:val="17"/>
      <w:szCs w:val="16"/>
      <w:lang w:val="en-AU"/>
    </w:rPr>
  </w:style>
  <w:style w:customStyle="1" w:styleId="BodyText3Char" w:type="character">
    <w:name w:val="Body Text 3 Char"/>
    <w:basedOn w:val="DefaultParagraphFont"/>
    <w:link w:val="BodyText3"/>
    <w:rsid w:val="00D143ED"/>
    <w:rPr>
      <w:rFonts w:ascii="Trebuchet MS" w:cs="Times New Roman" w:eastAsia="Times New Roman" w:hAnsi="Trebuchet MS"/>
      <w:color w:val="0000FF"/>
      <w:sz w:val="17"/>
      <w:szCs w:val="16"/>
      <w:lang w:val="en-AU"/>
    </w:rPr>
  </w:style>
  <w:style w:customStyle="1" w:styleId="TableGrid1" w:type="table">
    <w:name w:val="Table Grid1"/>
    <w:basedOn w:val="TableNormal"/>
    <w:next w:val="TableGrid"/>
    <w:uiPriority w:val="59"/>
    <w:rsid w:val="00E47985"/>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ediumShading1-Accent1" w:type="table">
    <w:name w:val="Medium Shading 1 Accent 1"/>
    <w:basedOn w:val="TableNormal"/>
    <w:uiPriority w:val="63"/>
    <w:rsid w:val="00240456"/>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List1-Accent1" w:type="table">
    <w:name w:val="Medium List 1 Accent 1"/>
    <w:basedOn w:val="TableNormal"/>
    <w:uiPriority w:val="65"/>
    <w:rsid w:val="00240456"/>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customStyle="1" w:styleId="Tabletext" w:type="paragraph">
    <w:name w:val="Tabletext"/>
    <w:basedOn w:val="Normal"/>
    <w:autoRedefine/>
    <w:qFormat/>
    <w:rsid w:val="00E008E4"/>
    <w:pPr>
      <w:spacing w:after="40" w:before="40" w:line="240" w:lineRule="auto"/>
    </w:pPr>
    <w:rPr>
      <w:rFonts w:cs="Times New Roman" w:eastAsia="Times New Roman"/>
      <w:sz w:val="18"/>
    </w:rPr>
  </w:style>
  <w:style w:customStyle="1" w:styleId="Tablehead1" w:type="paragraph">
    <w:name w:val="Tablehead1"/>
    <w:basedOn w:val="Normal"/>
    <w:qFormat/>
    <w:rsid w:val="00E008E4"/>
    <w:pPr>
      <w:keepNext/>
      <w:spacing w:after="60" w:before="60" w:line="240" w:lineRule="auto"/>
      <w:jc w:val="center"/>
    </w:pPr>
    <w:rPr>
      <w:rFonts w:ascii="Arial Bold" w:cs="Times New Roman" w:eastAsia="Times New Roman" w:hAnsi="Arial Bold"/>
      <w:b/>
      <w:bCs/>
      <w:color w:val="FFFFFF"/>
      <w:sz w:val="18"/>
    </w:rPr>
  </w:style>
  <w:style w:customStyle="1" w:styleId="Tablebullet" w:type="paragraph">
    <w:name w:val="Tablebullet"/>
    <w:basedOn w:val="Tabletext"/>
    <w:qFormat/>
    <w:rsid w:val="00E008E4"/>
    <w:pPr>
      <w:numPr>
        <w:numId w:val="36"/>
      </w:numPr>
      <w:spacing w:after="20" w:before="20"/>
      <w:ind w:hanging="216" w:left="216"/>
    </w:pPr>
  </w:style>
  <w:style w:customStyle="1" w:styleId="Instructions" w:type="paragraph">
    <w:name w:val="Instructions"/>
    <w:basedOn w:val="Normal"/>
    <w:next w:val="Normal"/>
    <w:qFormat/>
    <w:rsid w:val="00E008E4"/>
    <w:pPr>
      <w:spacing w:after="120" w:line="240" w:lineRule="auto"/>
    </w:pPr>
    <w:rPr>
      <w:rFonts w:cs="Times New Roman" w:eastAsia="Times"/>
      <w:color w:val="0000FF"/>
    </w:rPr>
  </w:style>
  <w:style w:customStyle="1" w:styleId="Tablebullet2" w:type="paragraph">
    <w:name w:val="Tablebullet2"/>
    <w:basedOn w:val="Tablebullet"/>
    <w:rsid w:val="00E008E4"/>
    <w:pPr>
      <w:numPr>
        <w:numId w:val="37"/>
      </w:numPr>
    </w:pPr>
  </w:style>
  <w:style w:styleId="Revision" w:type="paragraph">
    <w:name w:val="Revision"/>
    <w:hidden/>
    <w:uiPriority w:val="99"/>
    <w:semiHidden/>
    <w:rsid w:val="002C42B4"/>
    <w:pPr>
      <w:spacing w:after="0" w:line="240" w:lineRule="auto"/>
    </w:pPr>
    <w:rPr>
      <w:rFonts w:ascii="Arial" w:cs="Arial" w:hAnsi="Arial"/>
      <w:sz w:val="20"/>
      <w:szCs w:val="20"/>
    </w:rPr>
  </w:style>
  <w:style w:styleId="CommentReference" w:type="character">
    <w:name w:val="annotation reference"/>
    <w:basedOn w:val="DefaultParagraphFont"/>
    <w:uiPriority w:val="99"/>
    <w:semiHidden/>
    <w:unhideWhenUsed/>
    <w:rsid w:val="005517E9"/>
    <w:rPr>
      <w:sz w:val="16"/>
      <w:szCs w:val="16"/>
    </w:rPr>
  </w:style>
  <w:style w:styleId="CommentText" w:type="paragraph">
    <w:name w:val="annotation text"/>
    <w:basedOn w:val="Normal"/>
    <w:link w:val="CommentTextChar"/>
    <w:uiPriority w:val="99"/>
    <w:semiHidden/>
    <w:unhideWhenUsed/>
    <w:rsid w:val="005517E9"/>
    <w:pPr>
      <w:spacing w:line="240" w:lineRule="auto"/>
    </w:pPr>
  </w:style>
  <w:style w:customStyle="1" w:styleId="CommentTextChar" w:type="character">
    <w:name w:val="Comment Text Char"/>
    <w:basedOn w:val="DefaultParagraphFont"/>
    <w:link w:val="CommentText"/>
    <w:uiPriority w:val="99"/>
    <w:semiHidden/>
    <w:rsid w:val="005517E9"/>
    <w:rPr>
      <w:rFonts w:ascii="Arial" w:cs="Arial" w:hAnsi="Arial"/>
      <w:sz w:val="20"/>
      <w:szCs w:val="20"/>
    </w:rPr>
  </w:style>
  <w:style w:styleId="CommentSubject" w:type="paragraph">
    <w:name w:val="annotation subject"/>
    <w:basedOn w:val="CommentText"/>
    <w:next w:val="CommentText"/>
    <w:link w:val="CommentSubjectChar"/>
    <w:uiPriority w:val="99"/>
    <w:semiHidden/>
    <w:unhideWhenUsed/>
    <w:rsid w:val="005517E9"/>
    <w:rPr>
      <w:b/>
      <w:bCs/>
    </w:rPr>
  </w:style>
  <w:style w:customStyle="1" w:styleId="CommentSubjectChar" w:type="character">
    <w:name w:val="Comment Subject Char"/>
    <w:basedOn w:val="CommentTextChar"/>
    <w:link w:val="CommentSubject"/>
    <w:uiPriority w:val="99"/>
    <w:semiHidden/>
    <w:rsid w:val="005517E9"/>
    <w:rPr>
      <w:rFonts w:ascii="Arial" w:cs="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9456">
      <w:bodyDiv w:val="1"/>
      <w:marLeft w:val="0"/>
      <w:marRight w:val="0"/>
      <w:marTop w:val="0"/>
      <w:marBottom w:val="0"/>
      <w:divBdr>
        <w:top w:val="none" w:sz="0" w:space="0" w:color="auto"/>
        <w:left w:val="none" w:sz="0" w:space="0" w:color="auto"/>
        <w:bottom w:val="none" w:sz="0" w:space="0" w:color="auto"/>
        <w:right w:val="none" w:sz="0" w:space="0" w:color="auto"/>
      </w:divBdr>
      <w:divsChild>
        <w:div w:id="1278829402">
          <w:marLeft w:val="0"/>
          <w:marRight w:val="0"/>
          <w:marTop w:val="0"/>
          <w:marBottom w:val="0"/>
          <w:divBdr>
            <w:top w:val="none" w:sz="0" w:space="0" w:color="auto"/>
            <w:left w:val="none" w:sz="0" w:space="0" w:color="auto"/>
            <w:bottom w:val="none" w:sz="0" w:space="0" w:color="auto"/>
            <w:right w:val="none" w:sz="0" w:space="0" w:color="auto"/>
          </w:divBdr>
        </w:div>
      </w:divsChild>
    </w:div>
    <w:div w:id="423654583">
      <w:bodyDiv w:val="1"/>
      <w:marLeft w:val="0"/>
      <w:marRight w:val="0"/>
      <w:marTop w:val="0"/>
      <w:marBottom w:val="0"/>
      <w:divBdr>
        <w:top w:val="none" w:sz="0" w:space="0" w:color="auto"/>
        <w:left w:val="none" w:sz="0" w:space="0" w:color="auto"/>
        <w:bottom w:val="none" w:sz="0" w:space="0" w:color="auto"/>
        <w:right w:val="none" w:sz="0" w:space="0" w:color="auto"/>
      </w:divBdr>
    </w:div>
    <w:div w:id="616066575">
      <w:bodyDiv w:val="1"/>
      <w:marLeft w:val="0"/>
      <w:marRight w:val="0"/>
      <w:marTop w:val="0"/>
      <w:marBottom w:val="0"/>
      <w:divBdr>
        <w:top w:val="none" w:sz="0" w:space="0" w:color="auto"/>
        <w:left w:val="none" w:sz="0" w:space="0" w:color="auto"/>
        <w:bottom w:val="none" w:sz="0" w:space="0" w:color="auto"/>
        <w:right w:val="none" w:sz="0" w:space="0" w:color="auto"/>
      </w:divBdr>
    </w:div>
    <w:div w:id="649092807">
      <w:bodyDiv w:val="1"/>
      <w:marLeft w:val="0"/>
      <w:marRight w:val="0"/>
      <w:marTop w:val="0"/>
      <w:marBottom w:val="0"/>
      <w:divBdr>
        <w:top w:val="none" w:sz="0" w:space="0" w:color="auto"/>
        <w:left w:val="none" w:sz="0" w:space="0" w:color="auto"/>
        <w:bottom w:val="none" w:sz="0" w:space="0" w:color="auto"/>
        <w:right w:val="none" w:sz="0" w:space="0" w:color="auto"/>
      </w:divBdr>
    </w:div>
    <w:div w:id="758717057">
      <w:bodyDiv w:val="1"/>
      <w:marLeft w:val="0"/>
      <w:marRight w:val="0"/>
      <w:marTop w:val="0"/>
      <w:marBottom w:val="0"/>
      <w:divBdr>
        <w:top w:val="none" w:sz="0" w:space="0" w:color="auto"/>
        <w:left w:val="none" w:sz="0" w:space="0" w:color="auto"/>
        <w:bottom w:val="none" w:sz="0" w:space="0" w:color="auto"/>
        <w:right w:val="none" w:sz="0" w:space="0" w:color="auto"/>
      </w:divBdr>
    </w:div>
    <w:div w:id="835342601">
      <w:bodyDiv w:val="1"/>
      <w:marLeft w:val="0"/>
      <w:marRight w:val="0"/>
      <w:marTop w:val="0"/>
      <w:marBottom w:val="0"/>
      <w:divBdr>
        <w:top w:val="none" w:sz="0" w:space="0" w:color="auto"/>
        <w:left w:val="none" w:sz="0" w:space="0" w:color="auto"/>
        <w:bottom w:val="none" w:sz="0" w:space="0" w:color="auto"/>
        <w:right w:val="none" w:sz="0" w:space="0" w:color="auto"/>
      </w:divBdr>
    </w:div>
    <w:div w:id="991175619">
      <w:bodyDiv w:val="1"/>
      <w:marLeft w:val="0"/>
      <w:marRight w:val="0"/>
      <w:marTop w:val="0"/>
      <w:marBottom w:val="0"/>
      <w:divBdr>
        <w:top w:val="none" w:sz="0" w:space="0" w:color="auto"/>
        <w:left w:val="none" w:sz="0" w:space="0" w:color="auto"/>
        <w:bottom w:val="none" w:sz="0" w:space="0" w:color="auto"/>
        <w:right w:val="none" w:sz="0" w:space="0" w:color="auto"/>
      </w:divBdr>
    </w:div>
    <w:div w:id="1013604230">
      <w:bodyDiv w:val="1"/>
      <w:marLeft w:val="0"/>
      <w:marRight w:val="0"/>
      <w:marTop w:val="0"/>
      <w:marBottom w:val="0"/>
      <w:divBdr>
        <w:top w:val="none" w:sz="0" w:space="0" w:color="auto"/>
        <w:left w:val="none" w:sz="0" w:space="0" w:color="auto"/>
        <w:bottom w:val="none" w:sz="0" w:space="0" w:color="auto"/>
        <w:right w:val="none" w:sz="0" w:space="0" w:color="auto"/>
      </w:divBdr>
    </w:div>
    <w:div w:id="1123114218">
      <w:bodyDiv w:val="1"/>
      <w:marLeft w:val="0"/>
      <w:marRight w:val="0"/>
      <w:marTop w:val="0"/>
      <w:marBottom w:val="0"/>
      <w:divBdr>
        <w:top w:val="none" w:sz="0" w:space="0" w:color="auto"/>
        <w:left w:val="none" w:sz="0" w:space="0" w:color="auto"/>
        <w:bottom w:val="none" w:sz="0" w:space="0" w:color="auto"/>
        <w:right w:val="none" w:sz="0" w:space="0" w:color="auto"/>
      </w:divBdr>
    </w:div>
    <w:div w:id="1187597682">
      <w:bodyDiv w:val="1"/>
      <w:marLeft w:val="0"/>
      <w:marRight w:val="0"/>
      <w:marTop w:val="0"/>
      <w:marBottom w:val="0"/>
      <w:divBdr>
        <w:top w:val="none" w:sz="0" w:space="0" w:color="auto"/>
        <w:left w:val="none" w:sz="0" w:space="0" w:color="auto"/>
        <w:bottom w:val="none" w:sz="0" w:space="0" w:color="auto"/>
        <w:right w:val="none" w:sz="0" w:space="0" w:color="auto"/>
      </w:divBdr>
      <w:divsChild>
        <w:div w:id="887759349">
          <w:marLeft w:val="0"/>
          <w:marRight w:val="0"/>
          <w:marTop w:val="0"/>
          <w:marBottom w:val="0"/>
          <w:divBdr>
            <w:top w:val="none" w:sz="0" w:space="0" w:color="auto"/>
            <w:left w:val="none" w:sz="0" w:space="0" w:color="auto"/>
            <w:bottom w:val="none" w:sz="0" w:space="0" w:color="auto"/>
            <w:right w:val="none" w:sz="0" w:space="0" w:color="auto"/>
          </w:divBdr>
        </w:div>
      </w:divsChild>
    </w:div>
    <w:div w:id="1217277167">
      <w:bodyDiv w:val="1"/>
      <w:marLeft w:val="0"/>
      <w:marRight w:val="0"/>
      <w:marTop w:val="0"/>
      <w:marBottom w:val="0"/>
      <w:divBdr>
        <w:top w:val="none" w:sz="0" w:space="0" w:color="auto"/>
        <w:left w:val="none" w:sz="0" w:space="0" w:color="auto"/>
        <w:bottom w:val="none" w:sz="0" w:space="0" w:color="auto"/>
        <w:right w:val="none" w:sz="0" w:space="0" w:color="auto"/>
      </w:divBdr>
    </w:div>
    <w:div w:id="1283733815">
      <w:bodyDiv w:val="1"/>
      <w:marLeft w:val="0"/>
      <w:marRight w:val="0"/>
      <w:marTop w:val="0"/>
      <w:marBottom w:val="0"/>
      <w:divBdr>
        <w:top w:val="none" w:sz="0" w:space="0" w:color="auto"/>
        <w:left w:val="none" w:sz="0" w:space="0" w:color="auto"/>
        <w:bottom w:val="none" w:sz="0" w:space="0" w:color="auto"/>
        <w:right w:val="none" w:sz="0" w:space="0" w:color="auto"/>
      </w:divBdr>
    </w:div>
    <w:div w:id="1357584330">
      <w:bodyDiv w:val="1"/>
      <w:marLeft w:val="0"/>
      <w:marRight w:val="0"/>
      <w:marTop w:val="0"/>
      <w:marBottom w:val="0"/>
      <w:divBdr>
        <w:top w:val="none" w:sz="0" w:space="0" w:color="auto"/>
        <w:left w:val="none" w:sz="0" w:space="0" w:color="auto"/>
        <w:bottom w:val="none" w:sz="0" w:space="0" w:color="auto"/>
        <w:right w:val="none" w:sz="0" w:space="0" w:color="auto"/>
      </w:divBdr>
    </w:div>
    <w:div w:id="1459034909">
      <w:bodyDiv w:val="1"/>
      <w:marLeft w:val="0"/>
      <w:marRight w:val="0"/>
      <w:marTop w:val="0"/>
      <w:marBottom w:val="0"/>
      <w:divBdr>
        <w:top w:val="none" w:sz="0" w:space="0" w:color="auto"/>
        <w:left w:val="none" w:sz="0" w:space="0" w:color="auto"/>
        <w:bottom w:val="none" w:sz="0" w:space="0" w:color="auto"/>
        <w:right w:val="none" w:sz="0" w:space="0" w:color="auto"/>
      </w:divBdr>
      <w:divsChild>
        <w:div w:id="373313040">
          <w:marLeft w:val="0"/>
          <w:marRight w:val="0"/>
          <w:marTop w:val="0"/>
          <w:marBottom w:val="0"/>
          <w:divBdr>
            <w:top w:val="none" w:sz="0" w:space="0" w:color="auto"/>
            <w:left w:val="none" w:sz="0" w:space="0" w:color="auto"/>
            <w:bottom w:val="none" w:sz="0" w:space="0" w:color="auto"/>
            <w:right w:val="none" w:sz="0" w:space="0" w:color="auto"/>
          </w:divBdr>
        </w:div>
      </w:divsChild>
    </w:div>
    <w:div w:id="1771007218">
      <w:bodyDiv w:val="1"/>
      <w:marLeft w:val="0"/>
      <w:marRight w:val="0"/>
      <w:marTop w:val="0"/>
      <w:marBottom w:val="0"/>
      <w:divBdr>
        <w:top w:val="none" w:sz="0" w:space="0" w:color="auto"/>
        <w:left w:val="none" w:sz="0" w:space="0" w:color="auto"/>
        <w:bottom w:val="none" w:sz="0" w:space="0" w:color="auto"/>
        <w:right w:val="none" w:sz="0" w:space="0" w:color="auto"/>
      </w:divBdr>
    </w:div>
    <w:div w:id="1961917539">
      <w:bodyDiv w:val="1"/>
      <w:marLeft w:val="0"/>
      <w:marRight w:val="0"/>
      <w:marTop w:val="0"/>
      <w:marBottom w:val="0"/>
      <w:divBdr>
        <w:top w:val="none" w:sz="0" w:space="0" w:color="auto"/>
        <w:left w:val="none" w:sz="0" w:space="0" w:color="auto"/>
        <w:bottom w:val="none" w:sz="0" w:space="0" w:color="auto"/>
        <w:right w:val="none" w:sz="0" w:space="0" w:color="auto"/>
      </w:divBdr>
    </w:div>
    <w:div w:id="1972978652">
      <w:bodyDiv w:val="1"/>
      <w:marLeft w:val="0"/>
      <w:marRight w:val="0"/>
      <w:marTop w:val="0"/>
      <w:marBottom w:val="0"/>
      <w:divBdr>
        <w:top w:val="none" w:sz="0" w:space="0" w:color="auto"/>
        <w:left w:val="none" w:sz="0" w:space="0" w:color="auto"/>
        <w:bottom w:val="none" w:sz="0" w:space="0" w:color="auto"/>
        <w:right w:val="none" w:sz="0" w:space="0" w:color="auto"/>
      </w:divBdr>
    </w:div>
    <w:div w:id="2060547143">
      <w:bodyDiv w:val="1"/>
      <w:marLeft w:val="0"/>
      <w:marRight w:val="0"/>
      <w:marTop w:val="0"/>
      <w:marBottom w:val="0"/>
      <w:divBdr>
        <w:top w:val="none" w:sz="0" w:space="0" w:color="auto"/>
        <w:left w:val="none" w:sz="0" w:space="0" w:color="auto"/>
        <w:bottom w:val="none" w:sz="0" w:space="0" w:color="auto"/>
        <w:right w:val="none" w:sz="0" w:space="0" w:color="auto"/>
      </w:divBdr>
      <w:divsChild>
        <w:div w:id="642468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10.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BNI/AppData/Roaming/Microsoft/Templates/QAS-CR12345-Testing%20Documentation%202012-10-12.dotx"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74182-7332-4914-AFDB-7B183F2D9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QAS-CR12345-Testing Documentation 2012-10-12.dotx</Template>
  <TotalTime>165</TotalTime>
  <Pages>5</Pages>
  <Words>652</Words>
  <Characters>3720</Characters>
  <Application>Microsoft Office Word</Application>
  <DocSecurity>0</DocSecurity>
  <Lines>31</Lines>
  <Paragraphs>8</Paragraphs>
  <ScaleCrop>false</ScaleCrop>
  <HeadingPairs>
    <vt:vector baseType="variant" size="2">
      <vt:variant>
        <vt:lpstr>Title</vt:lpstr>
      </vt:variant>
      <vt:variant>
        <vt:i4>1</vt:i4>
      </vt:variant>
    </vt:vector>
  </HeadingPairs>
  <TitlesOfParts>
    <vt:vector baseType="lpstr" size="1">
      <vt:lpstr>T I T L E</vt:lpstr>
    </vt:vector>
  </TitlesOfParts>
  <Manager>ierdha</Manager>
  <Company>PT Bank Negara Indonesia Tbk</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2021-08-19T00:24:00Z</dcterms:created>
  <dc:creator>A01;ierdha</dc:creator>
  <cp:lastModifiedBy>Fahmi Afianto</cp:lastModifiedBy>
  <dcterms:modified xsi:type="dcterms:W3CDTF">2023-10-17T11:24:00Z</dcterms:modified>
  <cp:revision>23</cp:revision>
  <dc:subject>Subtitle</dc:subject>
  <dc:title>T I T L E</dc:title>
</cp:coreProperties>
</file>